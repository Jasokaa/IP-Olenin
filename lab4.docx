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0F1B" w14:textId="7809C910" w:rsidR="00C77AA6" w:rsidRPr="00DB13B2" w:rsidRDefault="00C77AA6" w:rsidP="00D95183">
      <w:pPr>
        <w:jc w:val="center"/>
        <w:rPr>
          <w:bCs/>
          <w:lang w:val="ru-RU"/>
        </w:rPr>
      </w:pPr>
    </w:p>
    <w:p w14:paraId="2A735C1B" w14:textId="26A143DD" w:rsidR="00D95183" w:rsidRDefault="00D95183" w:rsidP="00D95183">
      <w:pPr>
        <w:jc w:val="center"/>
        <w:rPr>
          <w:bCs/>
        </w:rPr>
      </w:pPr>
    </w:p>
    <w:p w14:paraId="187F7EA4" w14:textId="579326DD" w:rsidR="00C77AA6" w:rsidRDefault="00C77AA6" w:rsidP="00D95183">
      <w:pPr>
        <w:jc w:val="center"/>
        <w:rPr>
          <w:bCs/>
        </w:rPr>
      </w:pPr>
    </w:p>
    <w:p w14:paraId="4346C7D9" w14:textId="77777777" w:rsidR="00D95183" w:rsidRDefault="00D95183" w:rsidP="00D95183">
      <w:pPr>
        <w:jc w:val="center"/>
        <w:rPr>
          <w:bCs/>
        </w:rPr>
      </w:pPr>
    </w:p>
    <w:p w14:paraId="4204CB41" w14:textId="77777777" w:rsidR="00D95183" w:rsidRPr="000C74DF" w:rsidRDefault="00D95183" w:rsidP="00D95183">
      <w:pPr>
        <w:jc w:val="center"/>
        <w:rPr>
          <w:bCs/>
        </w:rPr>
      </w:pPr>
    </w:p>
    <w:p w14:paraId="22EC1FF8" w14:textId="77777777" w:rsidR="00D95183" w:rsidRPr="000C74DF" w:rsidRDefault="00D95183" w:rsidP="00D95183">
      <w:pPr>
        <w:jc w:val="center"/>
        <w:rPr>
          <w:bCs/>
        </w:rPr>
      </w:pPr>
    </w:p>
    <w:p w14:paraId="6E2A088E" w14:textId="77777777" w:rsidR="00A13D2A" w:rsidRPr="000C74DF" w:rsidRDefault="00A13D2A" w:rsidP="00D95183">
      <w:pPr>
        <w:jc w:val="center"/>
        <w:rPr>
          <w:bCs/>
        </w:rPr>
      </w:pPr>
    </w:p>
    <w:p w14:paraId="2B358634" w14:textId="434BE9C7" w:rsidR="000C74DF" w:rsidRPr="00804397" w:rsidRDefault="00804397" w:rsidP="00804397">
      <w:pPr>
        <w:jc w:val="center"/>
        <w:rPr>
          <w:b/>
          <w:sz w:val="36"/>
          <w:szCs w:val="36"/>
          <w:lang w:val="en-GB"/>
        </w:rPr>
      </w:pPr>
      <w:r w:rsidRPr="00480EDF">
        <w:rPr>
          <w:b/>
          <w:sz w:val="32"/>
          <w:szCs w:val="32"/>
          <w:lang w:val="en-GB"/>
        </w:rPr>
        <w:t>INTERNET PROGRAMMING</w:t>
      </w:r>
      <w:r w:rsidR="00255288">
        <w:rPr>
          <w:b/>
          <w:lang w:val="en-US"/>
        </w:rPr>
        <w:br/>
      </w:r>
      <w:proofErr w:type="spellStart"/>
      <w:r w:rsidR="00C472EA" w:rsidRPr="000C74DF">
        <w:rPr>
          <w:bCs/>
        </w:rPr>
        <w:t>Laboratory</w:t>
      </w:r>
      <w:proofErr w:type="spellEnd"/>
      <w:r w:rsidR="00C472EA" w:rsidRPr="000C74DF">
        <w:rPr>
          <w:bCs/>
        </w:rPr>
        <w:t xml:space="preserve"> </w:t>
      </w:r>
      <w:proofErr w:type="spellStart"/>
      <w:r w:rsidR="00C472EA" w:rsidRPr="000C74DF">
        <w:rPr>
          <w:bCs/>
        </w:rPr>
        <w:t>work</w:t>
      </w:r>
      <w:proofErr w:type="spellEnd"/>
      <w:r w:rsidR="00C472EA" w:rsidRPr="000C74DF">
        <w:rPr>
          <w:bCs/>
        </w:rPr>
        <w:t xml:space="preserve"> </w:t>
      </w:r>
      <w:r w:rsidR="0076019C">
        <w:rPr>
          <w:bCs/>
          <w:lang w:val="en-US"/>
        </w:rPr>
        <w:t>1</w:t>
      </w:r>
      <w:r>
        <w:rPr>
          <w:bCs/>
          <w:lang w:val="en-US"/>
        </w:rPr>
        <w:t>-</w:t>
      </w:r>
      <w:r w:rsidR="000E1691">
        <w:rPr>
          <w:bCs/>
          <w:lang w:val="en-US"/>
        </w:rPr>
        <w:t>4</w:t>
      </w:r>
      <w:r w:rsidR="00255288">
        <w:rPr>
          <w:bCs/>
          <w:lang w:val="en-US"/>
        </w:rPr>
        <w:br/>
      </w:r>
      <w:proofErr w:type="spellStart"/>
      <w:r w:rsidR="005065AA" w:rsidRPr="000C74DF">
        <w:rPr>
          <w:bCs/>
        </w:rPr>
        <w:t>Variant</w:t>
      </w:r>
      <w:proofErr w:type="spellEnd"/>
      <w:r w:rsidR="005065AA" w:rsidRPr="000C74DF">
        <w:rPr>
          <w:bCs/>
        </w:rPr>
        <w:t xml:space="preserve"> </w:t>
      </w:r>
      <w:r w:rsidR="000C74DF" w:rsidRPr="000C74DF">
        <w:rPr>
          <w:bCs/>
        </w:rPr>
        <w:t>–</w:t>
      </w:r>
      <w:r w:rsidR="005065AA" w:rsidRPr="000C74DF">
        <w:rPr>
          <w:bCs/>
        </w:rPr>
        <w:t xml:space="preserve"> </w:t>
      </w:r>
      <w:r w:rsidR="001275D6">
        <w:rPr>
          <w:bCs/>
        </w:rPr>
        <w:t>7</w:t>
      </w:r>
    </w:p>
    <w:p w14:paraId="4383F2C5" w14:textId="77777777" w:rsidR="00D04EFD" w:rsidRPr="000C74DF" w:rsidRDefault="00D04EFD" w:rsidP="00D95183">
      <w:pPr>
        <w:jc w:val="center"/>
        <w:rPr>
          <w:bCs/>
        </w:rPr>
      </w:pPr>
    </w:p>
    <w:p w14:paraId="2B77B70E" w14:textId="403EC509" w:rsidR="00DC0D9F" w:rsidRPr="000C74DF" w:rsidRDefault="00DC0D9F" w:rsidP="00D95183">
      <w:pPr>
        <w:jc w:val="center"/>
      </w:pPr>
    </w:p>
    <w:p w14:paraId="4319D02C" w14:textId="77777777" w:rsidR="00D95183" w:rsidRPr="000C74DF" w:rsidRDefault="00D95183" w:rsidP="00D95183">
      <w:pPr>
        <w:jc w:val="center"/>
      </w:pPr>
    </w:p>
    <w:p w14:paraId="17CBDB42" w14:textId="02A72F26" w:rsidR="00DF2186" w:rsidRPr="000C74DF" w:rsidRDefault="00DF2186" w:rsidP="00D95183">
      <w:pPr>
        <w:jc w:val="center"/>
      </w:pPr>
    </w:p>
    <w:p w14:paraId="67546215" w14:textId="77777777" w:rsidR="00DF2186" w:rsidRPr="000C74DF" w:rsidRDefault="00DF2186" w:rsidP="00D95183">
      <w:pPr>
        <w:jc w:val="center"/>
      </w:pPr>
    </w:p>
    <w:p w14:paraId="01AE21B7" w14:textId="77777777" w:rsidR="00C77AA6" w:rsidRPr="000C74DF" w:rsidRDefault="00C77AA6" w:rsidP="00DF2186">
      <w:pPr>
        <w:pStyle w:val="Title"/>
        <w:rPr>
          <w:rFonts w:ascii="Times New Roman" w:hAnsi="Times New Roman"/>
          <w:b w:val="0"/>
          <w:bCs/>
          <w:sz w:val="28"/>
        </w:rPr>
      </w:pPr>
    </w:p>
    <w:p w14:paraId="10502A72" w14:textId="7A68255B" w:rsidR="00682F9D" w:rsidRPr="000C74DF" w:rsidRDefault="00C77AA6" w:rsidP="00E232A4">
      <w:pPr>
        <w:pStyle w:val="Title"/>
        <w:ind w:left="6237"/>
        <w:jc w:val="right"/>
        <w:rPr>
          <w:rFonts w:ascii="Times New Roman" w:hAnsi="Times New Roman"/>
          <w:b w:val="0"/>
          <w:bCs/>
          <w:sz w:val="28"/>
        </w:rPr>
      </w:pPr>
      <w:r w:rsidRPr="000C74DF">
        <w:rPr>
          <w:rFonts w:ascii="Times New Roman" w:hAnsi="Times New Roman"/>
          <w:sz w:val="28"/>
        </w:rPr>
        <w:t>Prepared by:</w:t>
      </w:r>
    </w:p>
    <w:p w14:paraId="6E791D66" w14:textId="530A3C2D" w:rsidR="00C77AA6" w:rsidRPr="000C74DF" w:rsidRDefault="00C77AA6" w:rsidP="00255288">
      <w:pPr>
        <w:pStyle w:val="Title"/>
        <w:ind w:left="6237" w:hanging="283"/>
        <w:jc w:val="right"/>
        <w:rPr>
          <w:rFonts w:ascii="Times New Roman" w:hAnsi="Times New Roman"/>
          <w:b w:val="0"/>
          <w:bCs/>
          <w:sz w:val="28"/>
        </w:rPr>
      </w:pPr>
      <w:proofErr w:type="spellStart"/>
      <w:r w:rsidRPr="000C74DF">
        <w:rPr>
          <w:rFonts w:ascii="Times New Roman" w:hAnsi="Times New Roman"/>
          <w:b w:val="0"/>
          <w:bCs/>
          <w:sz w:val="28"/>
        </w:rPr>
        <w:t>s</w:t>
      </w:r>
      <w:r w:rsidR="006D0436" w:rsidRPr="000C74DF">
        <w:rPr>
          <w:rFonts w:ascii="Times New Roman" w:hAnsi="Times New Roman"/>
          <w:b w:val="0"/>
          <w:bCs/>
          <w:sz w:val="28"/>
        </w:rPr>
        <w:t>tudent</w:t>
      </w:r>
      <w:proofErr w:type="spellEnd"/>
      <w:r w:rsidR="006D0436" w:rsidRPr="000C74DF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="006D0436" w:rsidRPr="000C74DF">
        <w:rPr>
          <w:rFonts w:ascii="Times New Roman" w:hAnsi="Times New Roman"/>
          <w:b w:val="0"/>
          <w:bCs/>
          <w:sz w:val="28"/>
        </w:rPr>
        <w:t>of</w:t>
      </w:r>
      <w:proofErr w:type="spellEnd"/>
      <w:r w:rsidR="006D0436" w:rsidRPr="000C74DF">
        <w:rPr>
          <w:rFonts w:ascii="Times New Roman" w:hAnsi="Times New Roman"/>
          <w:b w:val="0"/>
          <w:bCs/>
          <w:sz w:val="28"/>
        </w:rPr>
        <w:t xml:space="preserve"> </w:t>
      </w:r>
      <w:r w:rsidRPr="000C74DF">
        <w:rPr>
          <w:rFonts w:ascii="Times New Roman" w:hAnsi="Times New Roman"/>
          <w:b w:val="0"/>
          <w:bCs/>
          <w:sz w:val="28"/>
        </w:rPr>
        <w:t xml:space="preserve"> </w:t>
      </w:r>
      <w:r w:rsidR="00DB13B2" w:rsidRPr="000C74DF">
        <w:rPr>
          <w:rFonts w:ascii="Times New Roman" w:hAnsi="Times New Roman"/>
          <w:b w:val="0"/>
          <w:bCs/>
          <w:i/>
          <w:iCs/>
          <w:sz w:val="28"/>
        </w:rPr>
        <w:t>B</w:t>
      </w:r>
      <w:r w:rsidR="00255288">
        <w:rPr>
          <w:rFonts w:ascii="Times New Roman" w:hAnsi="Times New Roman"/>
          <w:b w:val="0"/>
          <w:bCs/>
          <w:i/>
          <w:iCs/>
          <w:sz w:val="28"/>
          <w:lang w:val="en-US"/>
        </w:rPr>
        <w:t>a</w:t>
      </w:r>
      <w:r w:rsidR="00DB13B2" w:rsidRPr="000C74DF">
        <w:rPr>
          <w:rFonts w:ascii="Times New Roman" w:hAnsi="Times New Roman"/>
          <w:b w:val="0"/>
          <w:bCs/>
          <w:i/>
          <w:iCs/>
          <w:sz w:val="28"/>
        </w:rPr>
        <w:t>-121-22-4-SE</w:t>
      </w:r>
      <w:r w:rsidRPr="000C74DF">
        <w:rPr>
          <w:rFonts w:ascii="Times New Roman" w:hAnsi="Times New Roman"/>
          <w:b w:val="0"/>
          <w:bCs/>
          <w:sz w:val="28"/>
        </w:rPr>
        <w:t>,</w:t>
      </w:r>
    </w:p>
    <w:p w14:paraId="6D67112E" w14:textId="63D65560" w:rsidR="00B03B3F" w:rsidRPr="000C74DF" w:rsidRDefault="000C74DF" w:rsidP="00E232A4">
      <w:pPr>
        <w:ind w:left="6237"/>
        <w:jc w:val="right"/>
        <w:rPr>
          <w:bCs/>
          <w:i/>
          <w:iCs/>
          <w:lang w:val="en-US"/>
        </w:rPr>
      </w:pPr>
      <w:r w:rsidRPr="000C74DF">
        <w:rPr>
          <w:bCs/>
          <w:i/>
          <w:iCs/>
          <w:lang w:val="en-US"/>
        </w:rPr>
        <w:t xml:space="preserve">Anna </w:t>
      </w:r>
      <w:proofErr w:type="spellStart"/>
      <w:r w:rsidRPr="000C74DF">
        <w:rPr>
          <w:bCs/>
          <w:i/>
          <w:iCs/>
          <w:lang w:val="en-US"/>
        </w:rPr>
        <w:t>Kuts`</w:t>
      </w:r>
      <w:proofErr w:type="spellEnd"/>
    </w:p>
    <w:p w14:paraId="3965BDEB" w14:textId="77777777" w:rsidR="001275D6" w:rsidRDefault="00EB0FC2" w:rsidP="001275D6">
      <w:pPr>
        <w:pStyle w:val="Title"/>
        <w:ind w:left="6237"/>
        <w:jc w:val="right"/>
        <w:rPr>
          <w:rFonts w:ascii="Times New Roman" w:hAnsi="Times New Roman"/>
          <w:sz w:val="28"/>
        </w:rPr>
      </w:pPr>
      <w:proofErr w:type="spellStart"/>
      <w:r w:rsidRPr="000C74DF">
        <w:rPr>
          <w:rFonts w:ascii="Times New Roman" w:hAnsi="Times New Roman"/>
          <w:sz w:val="28"/>
        </w:rPr>
        <w:t>Accepted</w:t>
      </w:r>
      <w:proofErr w:type="spellEnd"/>
      <w:r w:rsidRPr="000C74DF">
        <w:rPr>
          <w:rFonts w:ascii="Times New Roman" w:hAnsi="Times New Roman"/>
          <w:sz w:val="28"/>
        </w:rPr>
        <w:t xml:space="preserve"> </w:t>
      </w:r>
      <w:proofErr w:type="spellStart"/>
      <w:r w:rsidRPr="000C74DF">
        <w:rPr>
          <w:rFonts w:ascii="Times New Roman" w:hAnsi="Times New Roman"/>
          <w:sz w:val="28"/>
        </w:rPr>
        <w:t>by</w:t>
      </w:r>
      <w:proofErr w:type="spellEnd"/>
      <w:r w:rsidR="00454049" w:rsidRPr="000C74DF">
        <w:rPr>
          <w:rFonts w:ascii="Times New Roman" w:hAnsi="Times New Roman"/>
          <w:sz w:val="28"/>
        </w:rPr>
        <w:t>:</w:t>
      </w:r>
    </w:p>
    <w:p w14:paraId="678EF130" w14:textId="77777777" w:rsidR="00804397" w:rsidRDefault="00804397" w:rsidP="00804397">
      <w:pPr>
        <w:pStyle w:val="Title"/>
        <w:ind w:left="6663"/>
        <w:jc w:val="right"/>
        <w:rPr>
          <w:rFonts w:ascii="Times New Roman" w:hAnsi="Times New Roman"/>
          <w:b w:val="0"/>
          <w:i/>
          <w:sz w:val="28"/>
          <w:lang w:val="en-GB"/>
        </w:rPr>
      </w:pPr>
      <w:proofErr w:type="spellStart"/>
      <w:r>
        <w:rPr>
          <w:rFonts w:ascii="Times New Roman" w:hAnsi="Times New Roman"/>
          <w:b w:val="0"/>
          <w:i/>
          <w:sz w:val="28"/>
          <w:lang w:val="en-GB"/>
        </w:rPr>
        <w:t>M</w:t>
      </w:r>
      <w:r w:rsidRPr="008D6540">
        <w:rPr>
          <w:rFonts w:ascii="Times New Roman" w:hAnsi="Times New Roman"/>
          <w:b w:val="0"/>
          <w:i/>
          <w:sz w:val="28"/>
          <w:lang w:val="en-GB"/>
        </w:rPr>
        <w:t>akliuk</w:t>
      </w:r>
      <w:proofErr w:type="spellEnd"/>
      <w:r w:rsidRPr="008D6540">
        <w:rPr>
          <w:rFonts w:ascii="Times New Roman" w:hAnsi="Times New Roman"/>
          <w:b w:val="0"/>
          <w:i/>
          <w:sz w:val="28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8"/>
          <w:lang w:val="en-GB"/>
        </w:rPr>
        <w:t>O</w:t>
      </w:r>
      <w:r w:rsidRPr="004E4023">
        <w:rPr>
          <w:rFonts w:ascii="Times New Roman" w:hAnsi="Times New Roman"/>
          <w:b w:val="0"/>
          <w:i/>
          <w:sz w:val="28"/>
          <w:lang w:val="en-GB"/>
        </w:rPr>
        <w:t>.</w:t>
      </w:r>
      <w:r>
        <w:rPr>
          <w:rFonts w:ascii="Times New Roman" w:hAnsi="Times New Roman"/>
          <w:b w:val="0"/>
          <w:i/>
          <w:sz w:val="28"/>
          <w:lang w:val="en-GB"/>
        </w:rPr>
        <w:t>O</w:t>
      </w:r>
      <w:r w:rsidRPr="004E4023">
        <w:rPr>
          <w:rFonts w:ascii="Times New Roman" w:hAnsi="Times New Roman"/>
          <w:b w:val="0"/>
          <w:i/>
          <w:sz w:val="28"/>
          <w:lang w:val="en-GB"/>
        </w:rPr>
        <w:t>.</w:t>
      </w:r>
    </w:p>
    <w:p w14:paraId="7872465D" w14:textId="77777777" w:rsidR="001275D6" w:rsidRDefault="001275D6" w:rsidP="001275D6">
      <w:pPr>
        <w:rPr>
          <w:b/>
          <w:bCs/>
          <w:sz w:val="32"/>
          <w:szCs w:val="32"/>
        </w:rPr>
      </w:pPr>
    </w:p>
    <w:p w14:paraId="4F0FCAE9" w14:textId="77777777" w:rsidR="000C74DF" w:rsidRDefault="000C74DF" w:rsidP="00D95183">
      <w:pPr>
        <w:jc w:val="center"/>
        <w:rPr>
          <w:b/>
          <w:bCs/>
          <w:sz w:val="32"/>
          <w:szCs w:val="32"/>
        </w:rPr>
      </w:pPr>
    </w:p>
    <w:p w14:paraId="5BF8F6DD" w14:textId="77777777" w:rsidR="00D672BC" w:rsidRDefault="00D672BC" w:rsidP="00D95183">
      <w:pPr>
        <w:jc w:val="center"/>
        <w:rPr>
          <w:b/>
          <w:bCs/>
          <w:sz w:val="32"/>
          <w:szCs w:val="32"/>
        </w:rPr>
      </w:pPr>
    </w:p>
    <w:p w14:paraId="08698AE9" w14:textId="77777777" w:rsidR="00804397" w:rsidRDefault="00804397" w:rsidP="00D95183">
      <w:pPr>
        <w:jc w:val="center"/>
        <w:rPr>
          <w:b/>
          <w:bCs/>
          <w:sz w:val="32"/>
          <w:szCs w:val="32"/>
        </w:rPr>
      </w:pPr>
    </w:p>
    <w:p w14:paraId="7C2C920D" w14:textId="4460EDF4" w:rsidR="00DC0D9F" w:rsidRPr="000C74DF" w:rsidRDefault="00804397" w:rsidP="000C74DF">
      <w:pPr>
        <w:jc w:val="center"/>
        <w:rPr>
          <w:b/>
          <w:bCs/>
          <w:sz w:val="32"/>
          <w:szCs w:val="32"/>
        </w:rPr>
      </w:pPr>
      <w:r w:rsidRPr="00804397">
        <w:rPr>
          <w:b/>
          <w:bCs/>
          <w:sz w:val="32"/>
          <w:szCs w:val="32"/>
          <w:shd w:val="clear" w:color="auto" w:fill="FFB2D7"/>
        </w:rPr>
        <w:lastRenderedPageBreak/>
        <w:t>P</w:t>
      </w:r>
      <w:r w:rsidRPr="00804397">
        <w:rPr>
          <w:b/>
          <w:bCs/>
          <w:sz w:val="32"/>
          <w:szCs w:val="32"/>
          <w:shd w:val="clear" w:color="auto" w:fill="FFB2D7"/>
          <w:lang w:val="en-US"/>
        </w:rPr>
        <w:t>ART 1</w:t>
      </w:r>
      <w:r>
        <w:rPr>
          <w:b/>
          <w:bCs/>
          <w:sz w:val="32"/>
          <w:szCs w:val="32"/>
          <w:shd w:val="clear" w:color="auto" w:fill="FFB2D7"/>
          <w:lang w:val="en-US"/>
        </w:rPr>
        <w:t>:</w:t>
      </w:r>
      <w:r w:rsidR="000E1691">
        <w:rPr>
          <w:b/>
          <w:bCs/>
          <w:sz w:val="32"/>
          <w:szCs w:val="32"/>
          <w:shd w:val="clear" w:color="auto" w:fill="FFB2D7"/>
          <w:lang w:val="en-US"/>
        </w:rPr>
        <w:t xml:space="preserve"> </w:t>
      </w:r>
      <w:r w:rsidR="000E1691" w:rsidRPr="000E1691">
        <w:rPr>
          <w:b/>
          <w:bCs/>
          <w:sz w:val="32"/>
          <w:szCs w:val="32"/>
          <w:shd w:val="clear" w:color="auto" w:fill="FFB2D7"/>
          <w:lang w:val="en-US"/>
        </w:rPr>
        <w:t>FORMS</w:t>
      </w:r>
      <w:r>
        <w:rPr>
          <w:b/>
          <w:bCs/>
          <w:sz w:val="32"/>
          <w:szCs w:val="32"/>
          <w:shd w:val="clear" w:color="auto" w:fill="FFB2D7"/>
          <w:lang w:val="en-US"/>
        </w:rPr>
        <w:t xml:space="preserve"> </w:t>
      </w:r>
      <w:r>
        <w:rPr>
          <w:b/>
          <w:bCs/>
          <w:sz w:val="32"/>
          <w:szCs w:val="32"/>
        </w:rPr>
        <w:br/>
      </w:r>
      <w:proofErr w:type="spellStart"/>
      <w:r w:rsidR="00DC0D9F" w:rsidRPr="00D95183">
        <w:rPr>
          <w:b/>
          <w:bCs/>
          <w:sz w:val="32"/>
          <w:szCs w:val="32"/>
        </w:rPr>
        <w:t>Task</w:t>
      </w:r>
      <w:proofErr w:type="spellEnd"/>
    </w:p>
    <w:p w14:paraId="61D4CF6A" w14:textId="77777777" w:rsidR="000E1691" w:rsidRDefault="000E1691" w:rsidP="000E1691">
      <w:pPr>
        <w:jc w:val="left"/>
      </w:pPr>
      <w:r>
        <w:t xml:space="preserve">1.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acquainted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HTML.</w:t>
      </w:r>
    </w:p>
    <w:p w14:paraId="3C26042D" w14:textId="77777777" w:rsidR="000E1691" w:rsidRDefault="000E1691" w:rsidP="000E1691">
      <w:pPr>
        <w:jc w:val="left"/>
      </w:pPr>
      <w:r>
        <w:t xml:space="preserve">2.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.</w:t>
      </w:r>
    </w:p>
    <w:p w14:paraId="197B170E" w14:textId="77777777" w:rsidR="000E1691" w:rsidRDefault="000E1691" w:rsidP="000E1691">
      <w:pPr>
        <w:jc w:val="left"/>
      </w:pPr>
      <w:r>
        <w:t xml:space="preserve">3.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HTML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22302C5C" w14:textId="77777777" w:rsidR="000E1691" w:rsidRDefault="000E1691" w:rsidP="000E1691">
      <w:pPr>
        <w:jc w:val="left"/>
      </w:pPr>
      <w:proofErr w:type="spellStart"/>
      <w:r>
        <w:t>variant</w:t>
      </w:r>
      <w:proofErr w:type="spellEnd"/>
      <w:r>
        <w:t>.</w:t>
      </w:r>
    </w:p>
    <w:p w14:paraId="29F999DB" w14:textId="2D2288B5" w:rsidR="00804397" w:rsidRDefault="000E1691" w:rsidP="000E1691">
      <w:pPr>
        <w:jc w:val="left"/>
      </w:pPr>
      <w:r>
        <w:t xml:space="preserve">4. </w:t>
      </w:r>
      <w:proofErr w:type="spellStart"/>
      <w:r>
        <w:t>Rewrite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XForm</w:t>
      </w:r>
      <w:proofErr w:type="spellEnd"/>
      <w:r w:rsidR="00804397" w:rsidRPr="00804397">
        <w:t xml:space="preserve"> </w:t>
      </w:r>
    </w:p>
    <w:p w14:paraId="178219D8" w14:textId="55B243E2" w:rsidR="000E1691" w:rsidRPr="00804397" w:rsidRDefault="000E1691" w:rsidP="000E1691">
      <w:pPr>
        <w:jc w:val="left"/>
      </w:pPr>
      <w:proofErr w:type="spellStart"/>
      <w:r w:rsidRPr="000E1691">
        <w:t>Create</w:t>
      </w:r>
      <w:proofErr w:type="spellEnd"/>
      <w:r w:rsidRPr="000E1691">
        <w:t xml:space="preserve"> a </w:t>
      </w:r>
      <w:proofErr w:type="spellStart"/>
      <w:r w:rsidRPr="000E1691">
        <w:t>form</w:t>
      </w:r>
      <w:proofErr w:type="spellEnd"/>
      <w:r w:rsidRPr="000E1691">
        <w:t xml:space="preserve"> </w:t>
      </w:r>
      <w:proofErr w:type="spellStart"/>
      <w:r w:rsidRPr="000E1691">
        <w:t>that</w:t>
      </w:r>
      <w:proofErr w:type="spellEnd"/>
      <w:r w:rsidRPr="000E1691">
        <w:t xml:space="preserve"> </w:t>
      </w:r>
      <w:proofErr w:type="spellStart"/>
      <w:r w:rsidRPr="000E1691">
        <w:t>represents</w:t>
      </w:r>
      <w:proofErr w:type="spellEnd"/>
      <w:r w:rsidRPr="000E1691">
        <w:t xml:space="preserve"> a </w:t>
      </w:r>
      <w:proofErr w:type="spellStart"/>
      <w:r w:rsidRPr="000E1691">
        <w:t>physical</w:t>
      </w:r>
      <w:proofErr w:type="spellEnd"/>
      <w:r w:rsidRPr="000E1691">
        <w:t xml:space="preserve"> </w:t>
      </w:r>
      <w:proofErr w:type="spellStart"/>
      <w:r w:rsidRPr="000E1691">
        <w:t>test</w:t>
      </w:r>
      <w:proofErr w:type="spellEnd"/>
      <w:r w:rsidRPr="000E1691">
        <w:t xml:space="preserve">. </w:t>
      </w:r>
      <w:proofErr w:type="spellStart"/>
      <w:r w:rsidRPr="000E1691">
        <w:t>Each</w:t>
      </w:r>
      <w:proofErr w:type="spellEnd"/>
      <w:r w:rsidRPr="000E1691">
        <w:t xml:space="preserve"> </w:t>
      </w:r>
      <w:proofErr w:type="spellStart"/>
      <w:r w:rsidRPr="000E1691">
        <w:t>question</w:t>
      </w:r>
      <w:proofErr w:type="spellEnd"/>
      <w:r w:rsidRPr="000E1691">
        <w:t xml:space="preserve"> </w:t>
      </w:r>
      <w:proofErr w:type="spellStart"/>
      <w:r w:rsidRPr="000E1691">
        <w:t>should</w:t>
      </w:r>
      <w:proofErr w:type="spellEnd"/>
      <w:r w:rsidRPr="000E1691">
        <w:t xml:space="preserve"> </w:t>
      </w:r>
      <w:proofErr w:type="spellStart"/>
      <w:r w:rsidRPr="000E1691">
        <w:t>have</w:t>
      </w:r>
      <w:proofErr w:type="spellEnd"/>
      <w:r w:rsidRPr="000E1691">
        <w:t xml:space="preserve"> </w:t>
      </w:r>
      <w:proofErr w:type="spellStart"/>
      <w:r w:rsidRPr="000E1691">
        <w:t>three</w:t>
      </w:r>
      <w:proofErr w:type="spellEnd"/>
      <w:r w:rsidRPr="000E1691">
        <w:t xml:space="preserve"> </w:t>
      </w:r>
      <w:proofErr w:type="spellStart"/>
      <w:r w:rsidRPr="000E1691">
        <w:t>answer</w:t>
      </w:r>
      <w:proofErr w:type="spellEnd"/>
      <w:r w:rsidRPr="000E1691">
        <w:t xml:space="preserve"> </w:t>
      </w:r>
      <w:proofErr w:type="spellStart"/>
      <w:r w:rsidRPr="000E1691">
        <w:t>options</w:t>
      </w:r>
      <w:proofErr w:type="spellEnd"/>
      <w:r w:rsidRPr="000E1691">
        <w:t xml:space="preserve">. </w:t>
      </w:r>
      <w:proofErr w:type="spellStart"/>
      <w:r w:rsidRPr="000E1691">
        <w:t>You</w:t>
      </w:r>
      <w:proofErr w:type="spellEnd"/>
      <w:r w:rsidRPr="000E1691">
        <w:t xml:space="preserve"> </w:t>
      </w:r>
      <w:proofErr w:type="spellStart"/>
      <w:r w:rsidRPr="000E1691">
        <w:t>should</w:t>
      </w:r>
      <w:proofErr w:type="spellEnd"/>
      <w:r w:rsidRPr="000E1691">
        <w:t xml:space="preserve"> </w:t>
      </w:r>
      <w:proofErr w:type="spellStart"/>
      <w:r w:rsidRPr="000E1691">
        <w:t>use</w:t>
      </w:r>
      <w:proofErr w:type="spellEnd"/>
      <w:r w:rsidRPr="000E1691">
        <w:t xml:space="preserve"> </w:t>
      </w:r>
      <w:proofErr w:type="spellStart"/>
      <w:r w:rsidRPr="000E1691">
        <w:t>different</w:t>
      </w:r>
      <w:proofErr w:type="spellEnd"/>
      <w:r w:rsidRPr="000E1691">
        <w:t xml:space="preserve"> </w:t>
      </w:r>
      <w:proofErr w:type="spellStart"/>
      <w:r w:rsidRPr="000E1691">
        <w:t>types</w:t>
      </w:r>
      <w:proofErr w:type="spellEnd"/>
      <w:r w:rsidRPr="000E1691">
        <w:t xml:space="preserve"> </w:t>
      </w:r>
      <w:proofErr w:type="spellStart"/>
      <w:r w:rsidRPr="000E1691">
        <w:t>of</w:t>
      </w:r>
      <w:proofErr w:type="spellEnd"/>
      <w:r w:rsidRPr="000E1691">
        <w:t xml:space="preserve"> </w:t>
      </w:r>
      <w:proofErr w:type="spellStart"/>
      <w:r w:rsidRPr="000E1691">
        <w:t>controls</w:t>
      </w:r>
      <w:proofErr w:type="spellEnd"/>
      <w:r w:rsidRPr="000E1691">
        <w:t xml:space="preserve"> </w:t>
      </w:r>
      <w:proofErr w:type="spellStart"/>
      <w:r w:rsidRPr="000E1691">
        <w:t>throughout</w:t>
      </w:r>
      <w:proofErr w:type="spellEnd"/>
      <w:r w:rsidRPr="000E1691">
        <w:t xml:space="preserve"> </w:t>
      </w:r>
      <w:proofErr w:type="spellStart"/>
      <w:r w:rsidRPr="000E1691">
        <w:t>the</w:t>
      </w:r>
      <w:proofErr w:type="spellEnd"/>
      <w:r w:rsidRPr="000E1691">
        <w:t xml:space="preserve"> </w:t>
      </w:r>
      <w:proofErr w:type="spellStart"/>
      <w:r w:rsidRPr="000E1691">
        <w:t>task</w:t>
      </w:r>
      <w:proofErr w:type="spellEnd"/>
      <w:r w:rsidRPr="000E1691">
        <w:t>.</w:t>
      </w:r>
    </w:p>
    <w:p w14:paraId="1D31F156" w14:textId="1727A4B3" w:rsidR="00B542D0" w:rsidRPr="0076019C" w:rsidRDefault="00B542D0" w:rsidP="001275D6">
      <w:pPr>
        <w:jc w:val="center"/>
        <w:rPr>
          <w:b/>
          <w:bCs/>
          <w:sz w:val="32"/>
          <w:szCs w:val="32"/>
          <w:lang w:val="en-US"/>
        </w:rPr>
      </w:pPr>
    </w:p>
    <w:p w14:paraId="188DB6F8" w14:textId="4EA14DC9" w:rsidR="004E192F" w:rsidRDefault="00DC0D9F" w:rsidP="001275D6">
      <w:pPr>
        <w:jc w:val="center"/>
        <w:rPr>
          <w:b/>
          <w:bCs/>
          <w:sz w:val="32"/>
          <w:szCs w:val="32"/>
        </w:rPr>
      </w:pPr>
      <w:proofErr w:type="spellStart"/>
      <w:r w:rsidRPr="00D95183">
        <w:rPr>
          <w:b/>
          <w:bCs/>
          <w:sz w:val="32"/>
          <w:szCs w:val="32"/>
        </w:rPr>
        <w:t>Solution</w:t>
      </w:r>
      <w:proofErr w:type="spellEnd"/>
    </w:p>
    <w:p w14:paraId="47D97888" w14:textId="784C7FBF" w:rsidR="000E1691" w:rsidRPr="000E1691" w:rsidRDefault="000E1691" w:rsidP="000E1691">
      <w:pPr>
        <w:rPr>
          <w:lang w:val="en-US"/>
        </w:rPr>
      </w:pPr>
      <w:r>
        <w:rPr>
          <w:lang w:val="en-US"/>
        </w:rPr>
        <w:t>HTML:</w:t>
      </w:r>
    </w:p>
    <w:p w14:paraId="4A307C60" w14:textId="77777777" w:rsidR="000E1691" w:rsidRDefault="000E1691" w:rsidP="00443ED2">
      <w:pPr>
        <w:jc w:val="center"/>
      </w:pPr>
      <w:r>
        <w:rPr>
          <w:noProof/>
          <w:lang w:val="en-UA" w:eastAsia="en-US"/>
        </w:rPr>
        <w:drawing>
          <wp:inline distT="0" distB="0" distL="0" distR="0" wp14:anchorId="3B40E5AE" wp14:editId="1E0E5363">
            <wp:extent cx="4305930" cy="3982065"/>
            <wp:effectExtent l="0" t="0" r="0" b="6350"/>
            <wp:docPr id="7374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0834" name="Picture 7374083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490" cy="403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3652" w14:textId="619617E0" w:rsidR="001275D6" w:rsidRDefault="000E1691" w:rsidP="000E1691">
      <w:pPr>
        <w:jc w:val="center"/>
        <w:rPr>
          <w:lang w:val="en-UA" w:eastAsia="en-US"/>
        </w:rPr>
      </w:pPr>
      <w:r>
        <w:rPr>
          <w:lang w:val="en-US"/>
        </w:rPr>
        <w:lastRenderedPageBreak/>
        <w:t>XML:</w:t>
      </w:r>
      <w:r>
        <w:rPr>
          <w:lang w:val="en-US"/>
        </w:rPr>
        <w:br/>
      </w:r>
      <w:r>
        <w:rPr>
          <w:noProof/>
          <w:lang w:val="en-UA" w:eastAsia="en-US"/>
        </w:rPr>
        <w:drawing>
          <wp:inline distT="0" distB="0" distL="0" distR="0" wp14:anchorId="561ED520" wp14:editId="61A55081">
            <wp:extent cx="4332349" cy="3608439"/>
            <wp:effectExtent l="0" t="0" r="0" b="0"/>
            <wp:docPr id="588602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02761" name="Picture 58860276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566" cy="363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EDF">
        <w:rPr>
          <w:lang w:val="en-UA" w:eastAsia="en-US"/>
        </w:rPr>
        <w:br/>
      </w:r>
      <w:hyperlink r:id="rId14" w:history="1">
        <w:r w:rsidR="00443ED2" w:rsidRPr="003113B5">
          <w:rPr>
            <w:rStyle w:val="Hyperlink"/>
            <w:lang w:val="en-UA" w:eastAsia="en-US"/>
          </w:rPr>
          <w:t>https://github.com/Jasokaa/IP-Olenin</w:t>
        </w:r>
      </w:hyperlink>
    </w:p>
    <w:p w14:paraId="1958D236" w14:textId="77777777" w:rsidR="00443ED2" w:rsidRPr="00BD376A" w:rsidRDefault="00443ED2" w:rsidP="00443ED2">
      <w:pPr>
        <w:jc w:val="center"/>
        <w:rPr>
          <w:lang w:val="en-UA" w:eastAsia="en-US"/>
        </w:rPr>
      </w:pPr>
    </w:p>
    <w:p w14:paraId="4533086F" w14:textId="2B6B975A" w:rsidR="00427BDC" w:rsidRDefault="00427BDC" w:rsidP="00D9518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Conclusion</w:t>
      </w:r>
    </w:p>
    <w:p w14:paraId="1022E594" w14:textId="77777777" w:rsidR="000E1691" w:rsidRDefault="00443ED2" w:rsidP="000E1691">
      <w:pPr>
        <w:pStyle w:val="NormalWeb"/>
        <w:rPr>
          <w:sz w:val="28"/>
          <w:szCs w:val="28"/>
          <w:lang w:val="en-UA" w:eastAsia="en-US"/>
        </w:rPr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 </w:t>
      </w:r>
      <w:proofErr w:type="spellStart"/>
      <w:r w:rsidR="000E1691" w:rsidRPr="000E1691">
        <w:t>learn</w:t>
      </w:r>
      <w:proofErr w:type="spellEnd"/>
      <w:r w:rsidR="000E1691">
        <w:rPr>
          <w:lang w:val="en-US"/>
        </w:rPr>
        <w:t>t</w:t>
      </w:r>
      <w:r w:rsidR="000E1691" w:rsidRPr="000E1691">
        <w:t xml:space="preserve"> </w:t>
      </w:r>
      <w:proofErr w:type="spellStart"/>
      <w:r w:rsidR="000E1691" w:rsidRPr="000E1691">
        <w:t>the</w:t>
      </w:r>
      <w:proofErr w:type="spellEnd"/>
      <w:r w:rsidR="000E1691" w:rsidRPr="000E1691">
        <w:t xml:space="preserve"> </w:t>
      </w:r>
      <w:proofErr w:type="spellStart"/>
      <w:r w:rsidR="000E1691" w:rsidRPr="000E1691">
        <w:t>declaration</w:t>
      </w:r>
      <w:proofErr w:type="spellEnd"/>
      <w:r w:rsidR="000E1691" w:rsidRPr="000E1691">
        <w:t xml:space="preserve"> </w:t>
      </w:r>
      <w:proofErr w:type="spellStart"/>
      <w:r w:rsidR="000E1691" w:rsidRPr="000E1691">
        <w:t>and</w:t>
      </w:r>
      <w:proofErr w:type="spellEnd"/>
      <w:r w:rsidR="000E1691" w:rsidRPr="000E1691">
        <w:t xml:space="preserve"> </w:t>
      </w:r>
      <w:proofErr w:type="spellStart"/>
      <w:r w:rsidR="000E1691" w:rsidRPr="000E1691">
        <w:t>use</w:t>
      </w:r>
      <w:proofErr w:type="spellEnd"/>
      <w:r w:rsidR="000E1691" w:rsidRPr="000E1691">
        <w:t xml:space="preserve"> </w:t>
      </w:r>
      <w:proofErr w:type="spellStart"/>
      <w:r w:rsidR="000E1691" w:rsidRPr="000E1691">
        <w:t>of</w:t>
      </w:r>
      <w:proofErr w:type="spellEnd"/>
      <w:r w:rsidR="000E1691" w:rsidRPr="000E1691">
        <w:t xml:space="preserve"> </w:t>
      </w:r>
      <w:proofErr w:type="spellStart"/>
      <w:r w:rsidR="000E1691" w:rsidRPr="000E1691">
        <w:t>different</w:t>
      </w:r>
      <w:proofErr w:type="spellEnd"/>
      <w:r w:rsidR="000E1691" w:rsidRPr="000E1691">
        <w:t xml:space="preserve"> </w:t>
      </w:r>
      <w:proofErr w:type="spellStart"/>
      <w:r w:rsidR="000E1691" w:rsidRPr="000E1691">
        <w:t>types</w:t>
      </w:r>
      <w:proofErr w:type="spellEnd"/>
      <w:r w:rsidR="000E1691" w:rsidRPr="000E1691">
        <w:t xml:space="preserve"> </w:t>
      </w:r>
      <w:proofErr w:type="spellStart"/>
      <w:r w:rsidR="000E1691" w:rsidRPr="000E1691">
        <w:t>of</w:t>
      </w:r>
      <w:proofErr w:type="spellEnd"/>
      <w:r w:rsidR="000E1691" w:rsidRPr="000E1691">
        <w:t xml:space="preserve"> </w:t>
      </w:r>
      <w:proofErr w:type="spellStart"/>
      <w:r w:rsidR="000E1691" w:rsidRPr="000E1691">
        <w:t>form</w:t>
      </w:r>
      <w:proofErr w:type="spellEnd"/>
      <w:r w:rsidR="000E1691" w:rsidRPr="000E1691">
        <w:t xml:space="preserve"> </w:t>
      </w:r>
      <w:proofErr w:type="spellStart"/>
      <w:r w:rsidR="000E1691" w:rsidRPr="000E1691">
        <w:t>elements</w:t>
      </w:r>
      <w:proofErr w:type="spellEnd"/>
      <w:r w:rsidR="000E1691" w:rsidRPr="000E1691">
        <w:t xml:space="preserve"> </w:t>
      </w:r>
      <w:proofErr w:type="spellStart"/>
      <w:r w:rsidR="000E1691" w:rsidRPr="000E1691">
        <w:t>in</w:t>
      </w:r>
      <w:proofErr w:type="spellEnd"/>
      <w:r w:rsidR="000E1691" w:rsidRPr="000E1691">
        <w:t xml:space="preserve"> HTML</w:t>
      </w:r>
      <w:r w:rsidR="000E1691">
        <w:rPr>
          <w:lang w:val="en-US"/>
        </w:rPr>
        <w:t>.</w:t>
      </w:r>
      <w:r w:rsidR="000E1691">
        <w:rPr>
          <w:lang w:val="en-US"/>
        </w:rPr>
        <w:br/>
      </w:r>
    </w:p>
    <w:p w14:paraId="1A7A0DC6" w14:textId="5FB3CF41" w:rsidR="000E1691" w:rsidRPr="000E1691" w:rsidRDefault="000E1691" w:rsidP="000E1691">
      <w:pPr>
        <w:pStyle w:val="NormalWeb"/>
        <w:rPr>
          <w:sz w:val="28"/>
          <w:szCs w:val="28"/>
          <w:lang w:val="en-UA" w:eastAsia="en-US"/>
        </w:rPr>
      </w:pPr>
      <w:r w:rsidRPr="000E1691">
        <w:rPr>
          <w:sz w:val="28"/>
          <w:szCs w:val="28"/>
          <w:lang w:val="en-UA" w:eastAsia="en-US"/>
        </w:rPr>
        <w:t>1. Define a form, label, and control.</w:t>
      </w:r>
    </w:p>
    <w:p w14:paraId="576F1AA7" w14:textId="77777777" w:rsidR="000E1691" w:rsidRPr="000E1691" w:rsidRDefault="000E1691" w:rsidP="000E1691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lang w:val="en-UA" w:eastAsia="en-US"/>
        </w:rPr>
        <w:t>Form: An HTML element (</w:t>
      </w:r>
      <w:r w:rsidRPr="000E1691">
        <w:rPr>
          <w:rFonts w:ascii="Courier New" w:hAnsi="Courier New" w:cs="Courier New"/>
          <w:lang w:val="en-UA" w:eastAsia="en-US"/>
        </w:rPr>
        <w:t>&lt;form&gt;</w:t>
      </w:r>
      <w:r w:rsidRPr="000E1691">
        <w:rPr>
          <w:lang w:val="en-UA" w:eastAsia="en-US"/>
        </w:rPr>
        <w:t>) used to collect user input and send it to a server. It can include various input elements like text fields, buttons, checkboxes, etc.</w:t>
      </w:r>
    </w:p>
    <w:p w14:paraId="5C5E5B92" w14:textId="77777777" w:rsidR="000E1691" w:rsidRPr="000E1691" w:rsidRDefault="000E1691" w:rsidP="000E1691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lang w:val="en-UA" w:eastAsia="en-US"/>
        </w:rPr>
        <w:t>Label: An HTML element (</w:t>
      </w:r>
      <w:r w:rsidRPr="000E1691">
        <w:rPr>
          <w:rFonts w:ascii="Courier New" w:hAnsi="Courier New" w:cs="Courier New"/>
          <w:lang w:val="en-UA" w:eastAsia="en-US"/>
        </w:rPr>
        <w:t>&lt;label&gt;</w:t>
      </w:r>
      <w:r w:rsidRPr="000E1691">
        <w:rPr>
          <w:lang w:val="en-UA" w:eastAsia="en-US"/>
        </w:rPr>
        <w:t>) that defines a caption for a form control. It improves accessibility by associating a text description with the corresponding input field.</w:t>
      </w:r>
    </w:p>
    <w:p w14:paraId="37135BB7" w14:textId="0AD8EEF9" w:rsidR="000E1691" w:rsidRPr="000E1691" w:rsidRDefault="000E1691" w:rsidP="000E1691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lang w:val="en-UA" w:eastAsia="en-US"/>
        </w:rPr>
        <w:t xml:space="preserve">Control: Any HTML form element that allows user interaction/input, such as </w:t>
      </w:r>
      <w:r w:rsidRPr="000E1691">
        <w:rPr>
          <w:rFonts w:ascii="Courier New" w:hAnsi="Courier New" w:cs="Courier New"/>
          <w:lang w:val="en-UA" w:eastAsia="en-US"/>
        </w:rPr>
        <w:t>&lt;input&gt;</w:t>
      </w:r>
      <w:r w:rsidRPr="000E1691">
        <w:rPr>
          <w:lang w:val="en-UA" w:eastAsia="en-US"/>
        </w:rPr>
        <w:t xml:space="preserve">, </w:t>
      </w:r>
      <w:r w:rsidRPr="000E1691">
        <w:rPr>
          <w:rFonts w:ascii="Courier New" w:hAnsi="Courier New" w:cs="Courier New"/>
          <w:lang w:val="en-UA" w:eastAsia="en-US"/>
        </w:rPr>
        <w:t>&lt;select&gt;</w:t>
      </w:r>
      <w:r w:rsidRPr="000E1691">
        <w:rPr>
          <w:lang w:val="en-UA" w:eastAsia="en-US"/>
        </w:rPr>
        <w:t xml:space="preserve">, </w:t>
      </w:r>
      <w:r w:rsidRPr="000E1691">
        <w:rPr>
          <w:rFonts w:ascii="Courier New" w:hAnsi="Courier New" w:cs="Courier New"/>
          <w:lang w:val="en-UA" w:eastAsia="en-US"/>
        </w:rPr>
        <w:t>&lt;textarea&gt;</w:t>
      </w:r>
      <w:r w:rsidRPr="000E1691">
        <w:rPr>
          <w:lang w:val="en-UA" w:eastAsia="en-US"/>
        </w:rPr>
        <w:t>, etc.</w:t>
      </w:r>
    </w:p>
    <w:p w14:paraId="7CB250AC" w14:textId="77777777" w:rsidR="000E1691" w:rsidRPr="000E1691" w:rsidRDefault="000E1691" w:rsidP="000E1691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lang w:val="en-UA" w:eastAsia="en-US"/>
        </w:rPr>
        <w:lastRenderedPageBreak/>
        <w:t>2. Define the types of main controls.</w:t>
      </w:r>
      <w:r w:rsidRPr="000E1691">
        <w:rPr>
          <w:lang w:val="en-UA" w:eastAsia="en-US"/>
        </w:rPr>
        <w:br/>
        <w:t>Main types of form controls include:</w:t>
      </w:r>
    </w:p>
    <w:p w14:paraId="5FCDC47A" w14:textId="77777777" w:rsidR="000E1691" w:rsidRPr="000E1691" w:rsidRDefault="000E1691" w:rsidP="000E1691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lang w:val="en-UA" w:eastAsia="en-US"/>
        </w:rPr>
        <w:t xml:space="preserve">Text controls: </w:t>
      </w:r>
      <w:r w:rsidRPr="000E1691">
        <w:rPr>
          <w:rFonts w:ascii="Courier New" w:hAnsi="Courier New" w:cs="Courier New"/>
          <w:lang w:val="en-UA" w:eastAsia="en-US"/>
        </w:rPr>
        <w:t>&lt;input type="text"&gt;</w:t>
      </w:r>
      <w:r w:rsidRPr="000E1691">
        <w:rPr>
          <w:lang w:val="en-UA" w:eastAsia="en-US"/>
        </w:rPr>
        <w:t xml:space="preserve">, </w:t>
      </w:r>
      <w:r w:rsidRPr="000E1691">
        <w:rPr>
          <w:rFonts w:ascii="Courier New" w:hAnsi="Courier New" w:cs="Courier New"/>
          <w:lang w:val="en-UA" w:eastAsia="en-US"/>
        </w:rPr>
        <w:t>&lt;textarea&gt;</w:t>
      </w:r>
    </w:p>
    <w:p w14:paraId="73F76F08" w14:textId="77777777" w:rsidR="000E1691" w:rsidRPr="000E1691" w:rsidRDefault="000E1691" w:rsidP="000E1691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lang w:val="en-UA" w:eastAsia="en-US"/>
        </w:rPr>
        <w:t xml:space="preserve">Button controls: </w:t>
      </w:r>
      <w:r w:rsidRPr="000E1691">
        <w:rPr>
          <w:rFonts w:ascii="Courier New" w:hAnsi="Courier New" w:cs="Courier New"/>
          <w:lang w:val="en-UA" w:eastAsia="en-US"/>
        </w:rPr>
        <w:t>&lt;button&gt;</w:t>
      </w:r>
      <w:r w:rsidRPr="000E1691">
        <w:rPr>
          <w:lang w:val="en-UA" w:eastAsia="en-US"/>
        </w:rPr>
        <w:t xml:space="preserve">, </w:t>
      </w:r>
      <w:r w:rsidRPr="000E1691">
        <w:rPr>
          <w:rFonts w:ascii="Courier New" w:hAnsi="Courier New" w:cs="Courier New"/>
          <w:lang w:val="en-UA" w:eastAsia="en-US"/>
        </w:rPr>
        <w:t>&lt;input type="submit"&gt;</w:t>
      </w:r>
      <w:r w:rsidRPr="000E1691">
        <w:rPr>
          <w:lang w:val="en-UA" w:eastAsia="en-US"/>
        </w:rPr>
        <w:t xml:space="preserve">, </w:t>
      </w:r>
      <w:r w:rsidRPr="000E1691">
        <w:rPr>
          <w:rFonts w:ascii="Courier New" w:hAnsi="Courier New" w:cs="Courier New"/>
          <w:lang w:val="en-UA" w:eastAsia="en-US"/>
        </w:rPr>
        <w:t>&lt;input type="reset"&gt;</w:t>
      </w:r>
    </w:p>
    <w:p w14:paraId="766B89A1" w14:textId="77777777" w:rsidR="000E1691" w:rsidRPr="000E1691" w:rsidRDefault="000E1691" w:rsidP="000E1691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lang w:val="en-UA" w:eastAsia="en-US"/>
        </w:rPr>
        <w:t xml:space="preserve">Selection controls: </w:t>
      </w:r>
      <w:r w:rsidRPr="000E1691">
        <w:rPr>
          <w:rFonts w:ascii="Courier New" w:hAnsi="Courier New" w:cs="Courier New"/>
          <w:lang w:val="en-UA" w:eastAsia="en-US"/>
        </w:rPr>
        <w:t>&lt;select&gt;</w:t>
      </w:r>
      <w:r w:rsidRPr="000E1691">
        <w:rPr>
          <w:lang w:val="en-UA" w:eastAsia="en-US"/>
        </w:rPr>
        <w:t xml:space="preserve">, </w:t>
      </w:r>
      <w:r w:rsidRPr="000E1691">
        <w:rPr>
          <w:rFonts w:ascii="Courier New" w:hAnsi="Courier New" w:cs="Courier New"/>
          <w:lang w:val="en-UA" w:eastAsia="en-US"/>
        </w:rPr>
        <w:t>&lt;option&gt;</w:t>
      </w:r>
      <w:r w:rsidRPr="000E1691">
        <w:rPr>
          <w:lang w:val="en-UA" w:eastAsia="en-US"/>
        </w:rPr>
        <w:t xml:space="preserve">, </w:t>
      </w:r>
      <w:r w:rsidRPr="000E1691">
        <w:rPr>
          <w:rFonts w:ascii="Courier New" w:hAnsi="Courier New" w:cs="Courier New"/>
          <w:lang w:val="en-UA" w:eastAsia="en-US"/>
        </w:rPr>
        <w:t>&lt;checkbox&gt;</w:t>
      </w:r>
      <w:r w:rsidRPr="000E1691">
        <w:rPr>
          <w:lang w:val="en-UA" w:eastAsia="en-US"/>
        </w:rPr>
        <w:t xml:space="preserve">, </w:t>
      </w:r>
      <w:r w:rsidRPr="000E1691">
        <w:rPr>
          <w:rFonts w:ascii="Courier New" w:hAnsi="Courier New" w:cs="Courier New"/>
          <w:lang w:val="en-UA" w:eastAsia="en-US"/>
        </w:rPr>
        <w:t>&lt;radio&gt;</w:t>
      </w:r>
    </w:p>
    <w:p w14:paraId="168BCBC5" w14:textId="77777777" w:rsidR="000E1691" w:rsidRPr="000E1691" w:rsidRDefault="000E1691" w:rsidP="000E1691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lang w:val="en-UA" w:eastAsia="en-US"/>
        </w:rPr>
        <w:t xml:space="preserve">File controls: </w:t>
      </w:r>
      <w:r w:rsidRPr="000E1691">
        <w:rPr>
          <w:rFonts w:ascii="Courier New" w:hAnsi="Courier New" w:cs="Courier New"/>
          <w:lang w:val="en-UA" w:eastAsia="en-US"/>
        </w:rPr>
        <w:t>&lt;input type="file"&gt;</w:t>
      </w:r>
    </w:p>
    <w:p w14:paraId="1B26538D" w14:textId="3CD60FD2" w:rsidR="000E1691" w:rsidRPr="000E1691" w:rsidRDefault="000E1691" w:rsidP="000E1691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lang w:val="en-UA" w:eastAsia="en-US"/>
        </w:rPr>
        <w:t xml:space="preserve">Hidden controls: </w:t>
      </w:r>
      <w:r w:rsidRPr="000E1691">
        <w:rPr>
          <w:rFonts w:ascii="Courier New" w:hAnsi="Courier New" w:cs="Courier New"/>
          <w:lang w:val="en-UA" w:eastAsia="en-US"/>
        </w:rPr>
        <w:t>&lt;input type="hidden"&gt;</w:t>
      </w:r>
    </w:p>
    <w:p w14:paraId="286003CB" w14:textId="77777777" w:rsidR="000E1691" w:rsidRPr="000E1691" w:rsidRDefault="000E1691" w:rsidP="000E1691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lang w:val="en-UA" w:eastAsia="en-US"/>
        </w:rPr>
        <w:t xml:space="preserve">3. Features and usage examples of the </w:t>
      </w:r>
      <w:r w:rsidRPr="000E1691">
        <w:rPr>
          <w:rFonts w:ascii="Courier New" w:hAnsi="Courier New" w:cs="Courier New"/>
          <w:lang w:val="en-UA" w:eastAsia="en-US"/>
        </w:rPr>
        <w:t>&lt;select&gt;</w:t>
      </w:r>
      <w:r w:rsidRPr="000E1691">
        <w:rPr>
          <w:lang w:val="en-UA" w:eastAsia="en-US"/>
        </w:rPr>
        <w:t xml:space="preserve"> element.</w:t>
      </w:r>
    </w:p>
    <w:p w14:paraId="067E45BC" w14:textId="77777777" w:rsidR="000E1691" w:rsidRPr="000E1691" w:rsidRDefault="000E1691" w:rsidP="000E1691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lang w:val="en-UA" w:eastAsia="en-US"/>
        </w:rPr>
        <w:t>Allows users to choose one or multiple options from a dropdown list.</w:t>
      </w:r>
    </w:p>
    <w:p w14:paraId="3545FF9C" w14:textId="77777777" w:rsidR="000E1691" w:rsidRPr="000E1691" w:rsidRDefault="000E1691" w:rsidP="000E1691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lang w:val="en-UA" w:eastAsia="en-US"/>
        </w:rPr>
        <w:t xml:space="preserve">Can be used with </w:t>
      </w:r>
      <w:r w:rsidRPr="000E1691">
        <w:rPr>
          <w:rFonts w:ascii="Courier New" w:hAnsi="Courier New" w:cs="Courier New"/>
          <w:lang w:val="en-UA" w:eastAsia="en-US"/>
        </w:rPr>
        <w:t>&lt;option&gt;</w:t>
      </w:r>
      <w:r w:rsidRPr="000E1691">
        <w:rPr>
          <w:lang w:val="en-UA" w:eastAsia="en-US"/>
        </w:rPr>
        <w:t xml:space="preserve"> and </w:t>
      </w:r>
      <w:r w:rsidRPr="000E1691">
        <w:rPr>
          <w:rFonts w:ascii="Courier New" w:hAnsi="Courier New" w:cs="Courier New"/>
          <w:lang w:val="en-UA" w:eastAsia="en-US"/>
        </w:rPr>
        <w:t>&lt;optgroup&gt;</w:t>
      </w:r>
      <w:r w:rsidRPr="000E1691">
        <w:rPr>
          <w:lang w:val="en-UA" w:eastAsia="en-US"/>
        </w:rPr>
        <w:t xml:space="preserve"> elements.</w:t>
      </w:r>
    </w:p>
    <w:p w14:paraId="596BD3FE" w14:textId="77777777" w:rsidR="000E1691" w:rsidRPr="000E1691" w:rsidRDefault="000E1691" w:rsidP="000E1691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lang w:val="en-UA" w:eastAsia="en-US"/>
        </w:rPr>
        <w:t>Supports single and multiple selections.</w:t>
      </w:r>
    </w:p>
    <w:p w14:paraId="18B0ACB0" w14:textId="77777777" w:rsidR="000E1691" w:rsidRPr="000E1691" w:rsidRDefault="000E1691" w:rsidP="000E1691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lang w:val="en-UA" w:eastAsia="en-US"/>
        </w:rPr>
        <w:t>Example:</w:t>
      </w:r>
    </w:p>
    <w:p w14:paraId="779903C8" w14:textId="77777777" w:rsidR="000E1691" w:rsidRPr="000E1691" w:rsidRDefault="000E1691" w:rsidP="000E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>&lt;select name="country"&gt;</w:t>
      </w:r>
    </w:p>
    <w:p w14:paraId="44330A2A" w14:textId="77777777" w:rsidR="000E1691" w:rsidRPr="000E1691" w:rsidRDefault="000E1691" w:rsidP="000E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 xml:space="preserve">  &lt;option value="ua"&gt;Ukraine&lt;/option&gt;</w:t>
      </w:r>
    </w:p>
    <w:p w14:paraId="7519C67F" w14:textId="77777777" w:rsidR="000E1691" w:rsidRPr="000E1691" w:rsidRDefault="000E1691" w:rsidP="000E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 xml:space="preserve">  &lt;option value="pl"&gt;Poland&lt;/option&gt;</w:t>
      </w:r>
    </w:p>
    <w:p w14:paraId="65830560" w14:textId="0BB5FD96" w:rsidR="000E1691" w:rsidRPr="000E1691" w:rsidRDefault="000E1691" w:rsidP="000E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>&lt;/select&gt;</w:t>
      </w:r>
    </w:p>
    <w:p w14:paraId="6E72258A" w14:textId="77777777" w:rsidR="000E1691" w:rsidRPr="000E1691" w:rsidRDefault="000E1691" w:rsidP="000E1691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lang w:val="en-UA" w:eastAsia="en-US"/>
        </w:rPr>
        <w:t xml:space="preserve">4. Possible uses of the </w:t>
      </w:r>
      <w:r w:rsidRPr="000E1691">
        <w:rPr>
          <w:rFonts w:ascii="Courier New" w:hAnsi="Courier New" w:cs="Courier New"/>
          <w:lang w:val="en-UA" w:eastAsia="en-US"/>
        </w:rPr>
        <w:t>&lt;optgroup&gt;</w:t>
      </w:r>
      <w:r w:rsidRPr="000E1691">
        <w:rPr>
          <w:lang w:val="en-UA" w:eastAsia="en-US"/>
        </w:rPr>
        <w:t xml:space="preserve"> element.</w:t>
      </w:r>
    </w:p>
    <w:p w14:paraId="2C170E07" w14:textId="77777777" w:rsidR="000E1691" w:rsidRPr="000E1691" w:rsidRDefault="000E1691" w:rsidP="000E1691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lang w:val="en-UA" w:eastAsia="en-US"/>
        </w:rPr>
        <w:t xml:space="preserve">Groups related options within a </w:t>
      </w:r>
      <w:r w:rsidRPr="000E1691">
        <w:rPr>
          <w:rFonts w:ascii="Courier New" w:hAnsi="Courier New" w:cs="Courier New"/>
          <w:lang w:val="en-UA" w:eastAsia="en-US"/>
        </w:rPr>
        <w:t>&lt;select&gt;</w:t>
      </w:r>
      <w:r w:rsidRPr="000E1691">
        <w:rPr>
          <w:lang w:val="en-UA" w:eastAsia="en-US"/>
        </w:rPr>
        <w:t xml:space="preserve"> element to improve readability and user experience.</w:t>
      </w:r>
    </w:p>
    <w:p w14:paraId="0B81F5CB" w14:textId="77777777" w:rsidR="000E1691" w:rsidRPr="000E1691" w:rsidRDefault="000E1691" w:rsidP="000E1691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lang w:val="en-UA" w:eastAsia="en-US"/>
        </w:rPr>
        <w:t>Adds a label to each group of options.</w:t>
      </w:r>
    </w:p>
    <w:p w14:paraId="13BF18A8" w14:textId="77777777" w:rsidR="000E1691" w:rsidRPr="000E1691" w:rsidRDefault="000E1691" w:rsidP="000E1691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lang w:val="en-UA" w:eastAsia="en-US"/>
        </w:rPr>
        <w:t>Example:</w:t>
      </w:r>
    </w:p>
    <w:p w14:paraId="77F4C03B" w14:textId="77777777" w:rsidR="000E1691" w:rsidRPr="000E1691" w:rsidRDefault="000E1691" w:rsidP="000E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>&lt;select&gt;</w:t>
      </w:r>
    </w:p>
    <w:p w14:paraId="037F93F8" w14:textId="77777777" w:rsidR="000E1691" w:rsidRPr="000E1691" w:rsidRDefault="000E1691" w:rsidP="000E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 xml:space="preserve">  &lt;optgroup label="Europe"&gt;</w:t>
      </w:r>
    </w:p>
    <w:p w14:paraId="505C4039" w14:textId="77777777" w:rsidR="000E1691" w:rsidRPr="000E1691" w:rsidRDefault="000E1691" w:rsidP="000E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 xml:space="preserve">    &lt;option&gt;Ukraine&lt;/option&gt;</w:t>
      </w:r>
    </w:p>
    <w:p w14:paraId="7E18AE35" w14:textId="77777777" w:rsidR="000E1691" w:rsidRPr="000E1691" w:rsidRDefault="000E1691" w:rsidP="000E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 xml:space="preserve">    &lt;option&gt;Germany&lt;/option&gt;</w:t>
      </w:r>
    </w:p>
    <w:p w14:paraId="13E02FDA" w14:textId="77777777" w:rsidR="000E1691" w:rsidRPr="000E1691" w:rsidRDefault="000E1691" w:rsidP="000E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 xml:space="preserve">  &lt;/optgroup&gt;</w:t>
      </w:r>
    </w:p>
    <w:p w14:paraId="1A9876C5" w14:textId="77777777" w:rsidR="000E1691" w:rsidRPr="000E1691" w:rsidRDefault="000E1691" w:rsidP="000E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 xml:space="preserve">  &lt;optgroup label="Asia"&gt;</w:t>
      </w:r>
    </w:p>
    <w:p w14:paraId="66111C5C" w14:textId="77777777" w:rsidR="000E1691" w:rsidRPr="000E1691" w:rsidRDefault="000E1691" w:rsidP="000E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 xml:space="preserve">    &lt;option&gt;Japan&lt;/option&gt;</w:t>
      </w:r>
    </w:p>
    <w:p w14:paraId="3979E97D" w14:textId="77777777" w:rsidR="000E1691" w:rsidRPr="000E1691" w:rsidRDefault="000E1691" w:rsidP="000E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 xml:space="preserve">    &lt;option&gt;China&lt;/option&gt;</w:t>
      </w:r>
    </w:p>
    <w:p w14:paraId="14FF21C0" w14:textId="77777777" w:rsidR="000E1691" w:rsidRPr="000E1691" w:rsidRDefault="000E1691" w:rsidP="000E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 xml:space="preserve">  &lt;/optgroup&gt;</w:t>
      </w:r>
    </w:p>
    <w:p w14:paraId="1ABE8537" w14:textId="77777777" w:rsidR="000E1691" w:rsidRPr="000E1691" w:rsidRDefault="000E1691" w:rsidP="000E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lastRenderedPageBreak/>
        <w:t>&lt;/select&gt;</w:t>
      </w:r>
    </w:p>
    <w:p w14:paraId="1A0946E1" w14:textId="5FCE2667" w:rsidR="000E1691" w:rsidRPr="000E1691" w:rsidRDefault="000E1691" w:rsidP="000E1691">
      <w:pPr>
        <w:spacing w:line="240" w:lineRule="auto"/>
        <w:jc w:val="left"/>
        <w:rPr>
          <w:lang w:val="en-UA" w:eastAsia="en-US"/>
        </w:rPr>
      </w:pPr>
    </w:p>
    <w:p w14:paraId="70F0EC8B" w14:textId="77777777" w:rsidR="000E1691" w:rsidRPr="000E1691" w:rsidRDefault="000E1691" w:rsidP="000E1691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lang w:val="en-UA" w:eastAsia="en-US"/>
        </w:rPr>
        <w:t xml:space="preserve">5. What are </w:t>
      </w:r>
      <w:r w:rsidRPr="000E1691">
        <w:rPr>
          <w:rFonts w:ascii="Courier New" w:hAnsi="Courier New" w:cs="Courier New"/>
          <w:lang w:val="en-UA" w:eastAsia="en-US"/>
        </w:rPr>
        <w:t>&lt;legend&gt;</w:t>
      </w:r>
      <w:r w:rsidRPr="000E1691">
        <w:rPr>
          <w:lang w:val="en-UA" w:eastAsia="en-US"/>
        </w:rPr>
        <w:t xml:space="preserve"> and </w:t>
      </w:r>
      <w:r w:rsidRPr="000E1691">
        <w:rPr>
          <w:rFonts w:ascii="Courier New" w:hAnsi="Courier New" w:cs="Courier New"/>
          <w:lang w:val="en-UA" w:eastAsia="en-US"/>
        </w:rPr>
        <w:t>&lt;fieldset&gt;</w:t>
      </w:r>
      <w:r w:rsidRPr="000E1691">
        <w:rPr>
          <w:lang w:val="en-UA" w:eastAsia="en-US"/>
        </w:rPr>
        <w:t xml:space="preserve"> elements used for?</w:t>
      </w:r>
    </w:p>
    <w:p w14:paraId="65AF8349" w14:textId="77777777" w:rsidR="000E1691" w:rsidRPr="000E1691" w:rsidRDefault="000E1691" w:rsidP="000E1691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>&lt;fieldset&gt;</w:t>
      </w:r>
      <w:r w:rsidRPr="000E1691">
        <w:rPr>
          <w:lang w:val="en-UA" w:eastAsia="en-US"/>
        </w:rPr>
        <w:t>: Groups related form elements together visually and semantically.</w:t>
      </w:r>
    </w:p>
    <w:p w14:paraId="194C6BDA" w14:textId="77777777" w:rsidR="000E1691" w:rsidRPr="000E1691" w:rsidRDefault="000E1691" w:rsidP="000E1691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>&lt;legend&gt;</w:t>
      </w:r>
      <w:r w:rsidRPr="000E1691">
        <w:rPr>
          <w:lang w:val="en-UA" w:eastAsia="en-US"/>
        </w:rPr>
        <w:t xml:space="preserve">: Provides a caption or title for the </w:t>
      </w:r>
      <w:r w:rsidRPr="000E1691">
        <w:rPr>
          <w:rFonts w:ascii="Courier New" w:hAnsi="Courier New" w:cs="Courier New"/>
          <w:lang w:val="en-UA" w:eastAsia="en-US"/>
        </w:rPr>
        <w:t>&lt;fieldset&gt;</w:t>
      </w:r>
      <w:r w:rsidRPr="000E1691">
        <w:rPr>
          <w:lang w:val="en-UA" w:eastAsia="en-US"/>
        </w:rPr>
        <w:t xml:space="preserve"> group.</w:t>
      </w:r>
    </w:p>
    <w:p w14:paraId="23D245FD" w14:textId="77777777" w:rsidR="000E1691" w:rsidRPr="000E1691" w:rsidRDefault="000E1691" w:rsidP="000E1691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lang w:val="en-UA" w:eastAsia="en-US"/>
        </w:rPr>
        <w:t>Example:</w:t>
      </w:r>
    </w:p>
    <w:p w14:paraId="1C519678" w14:textId="77777777" w:rsidR="000E1691" w:rsidRPr="000E1691" w:rsidRDefault="000E1691" w:rsidP="000E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>&lt;fieldset&gt;</w:t>
      </w:r>
    </w:p>
    <w:p w14:paraId="01063E15" w14:textId="77777777" w:rsidR="000E1691" w:rsidRPr="000E1691" w:rsidRDefault="000E1691" w:rsidP="000E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 xml:space="preserve">  &lt;legend&gt;Personal Info&lt;/legend&gt;</w:t>
      </w:r>
    </w:p>
    <w:p w14:paraId="67885FDA" w14:textId="77777777" w:rsidR="000E1691" w:rsidRPr="000E1691" w:rsidRDefault="000E1691" w:rsidP="000E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 xml:space="preserve">  &lt;label&gt;Name: &lt;input type="text" name="name"&gt;&lt;/label&gt;</w:t>
      </w:r>
    </w:p>
    <w:p w14:paraId="75D21F2F" w14:textId="77777777" w:rsidR="000E1691" w:rsidRPr="000E1691" w:rsidRDefault="000E1691" w:rsidP="000E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>&lt;/fieldset&gt;</w:t>
      </w:r>
    </w:p>
    <w:p w14:paraId="19035672" w14:textId="77777777" w:rsidR="000E1691" w:rsidRPr="000E1691" w:rsidRDefault="001603ED" w:rsidP="000E1691">
      <w:pPr>
        <w:spacing w:line="240" w:lineRule="auto"/>
        <w:jc w:val="left"/>
        <w:rPr>
          <w:lang w:val="en-UA" w:eastAsia="en-US"/>
        </w:rPr>
      </w:pPr>
      <w:r w:rsidRPr="001603ED">
        <w:rPr>
          <w:noProof/>
          <w:lang w:val="en-UA" w:eastAsia="en-US"/>
        </w:rPr>
        <w:pict w14:anchorId="3F4042A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0181D5F" w14:textId="77777777" w:rsidR="000E1691" w:rsidRPr="000E1691" w:rsidRDefault="000E1691" w:rsidP="000E1691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lang w:val="en-UA" w:eastAsia="en-US"/>
        </w:rPr>
        <w:t xml:space="preserve">6. Provide an example of using the </w:t>
      </w:r>
      <w:r w:rsidRPr="000E1691">
        <w:rPr>
          <w:rFonts w:ascii="Courier New" w:hAnsi="Courier New" w:cs="Courier New"/>
          <w:lang w:val="en-UA" w:eastAsia="en-US"/>
        </w:rPr>
        <w:t>&lt;label&gt;</w:t>
      </w:r>
      <w:r w:rsidRPr="000E1691">
        <w:rPr>
          <w:lang w:val="en-UA" w:eastAsia="en-US"/>
        </w:rPr>
        <w:t xml:space="preserve"> element.</w:t>
      </w:r>
      <w:r w:rsidRPr="000E1691">
        <w:rPr>
          <w:lang w:val="en-UA" w:eastAsia="en-US"/>
        </w:rPr>
        <w:br/>
        <w:t>Example:</w:t>
      </w:r>
    </w:p>
    <w:p w14:paraId="47617AE2" w14:textId="77777777" w:rsidR="000E1691" w:rsidRPr="000E1691" w:rsidRDefault="000E1691" w:rsidP="000E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>&lt;label for="email"&gt;Email:&lt;/label&gt;</w:t>
      </w:r>
    </w:p>
    <w:p w14:paraId="01B40D8B" w14:textId="77777777" w:rsidR="000E1691" w:rsidRPr="000E1691" w:rsidRDefault="000E1691" w:rsidP="000E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>&lt;input type="email" id="email" name="email"&gt;</w:t>
      </w:r>
    </w:p>
    <w:p w14:paraId="73782E03" w14:textId="77777777" w:rsidR="000E1691" w:rsidRPr="000E1691" w:rsidRDefault="000E1691" w:rsidP="000E1691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lang w:val="en-UA" w:eastAsia="en-US"/>
        </w:rPr>
        <w:t>This connects the label to the input, improving usability and accessibility.</w:t>
      </w:r>
    </w:p>
    <w:p w14:paraId="648A22D9" w14:textId="77777777" w:rsidR="000E1691" w:rsidRPr="000E1691" w:rsidRDefault="001603ED" w:rsidP="000E1691">
      <w:pPr>
        <w:spacing w:line="240" w:lineRule="auto"/>
        <w:jc w:val="left"/>
        <w:rPr>
          <w:lang w:val="en-UA" w:eastAsia="en-US"/>
        </w:rPr>
      </w:pPr>
      <w:r w:rsidRPr="001603ED">
        <w:rPr>
          <w:noProof/>
          <w:lang w:val="en-UA" w:eastAsia="en-US"/>
        </w:rPr>
        <w:pict w14:anchorId="1F4AFA8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267D60C" w14:textId="77777777" w:rsidR="000E1691" w:rsidRPr="000E1691" w:rsidRDefault="000E1691" w:rsidP="000E1691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lang w:val="en-UA" w:eastAsia="en-US"/>
        </w:rPr>
        <w:t>7. What are the main elements of XForms?</w:t>
      </w:r>
      <w:r w:rsidRPr="000E1691">
        <w:rPr>
          <w:lang w:val="en-UA" w:eastAsia="en-US"/>
        </w:rPr>
        <w:br/>
        <w:t>XForms is an XML-based language for building web forms. Main elements include:</w:t>
      </w:r>
    </w:p>
    <w:p w14:paraId="048B3D77" w14:textId="77777777" w:rsidR="000E1691" w:rsidRPr="000E1691" w:rsidRDefault="000E1691" w:rsidP="000E1691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>&lt;xforms:model&gt;</w:t>
      </w:r>
      <w:r w:rsidRPr="000E1691">
        <w:rPr>
          <w:lang w:val="en-UA" w:eastAsia="en-US"/>
        </w:rPr>
        <w:t xml:space="preserve"> – Defines the data model and constraints.</w:t>
      </w:r>
    </w:p>
    <w:p w14:paraId="6CC1AD0F" w14:textId="77777777" w:rsidR="000E1691" w:rsidRPr="000E1691" w:rsidRDefault="000E1691" w:rsidP="000E1691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>&lt;xforms:instance&gt;</w:t>
      </w:r>
      <w:r w:rsidRPr="000E1691">
        <w:rPr>
          <w:lang w:val="en-UA" w:eastAsia="en-US"/>
        </w:rPr>
        <w:t xml:space="preserve"> – Contains the initial data.</w:t>
      </w:r>
    </w:p>
    <w:p w14:paraId="5D190671" w14:textId="77777777" w:rsidR="000E1691" w:rsidRPr="000E1691" w:rsidRDefault="000E1691" w:rsidP="000E1691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>&lt;xforms:bind&gt;</w:t>
      </w:r>
      <w:r w:rsidRPr="000E1691">
        <w:rPr>
          <w:lang w:val="en-UA" w:eastAsia="en-US"/>
        </w:rPr>
        <w:t xml:space="preserve"> – Binds data to form controls and defines validation rules.</w:t>
      </w:r>
    </w:p>
    <w:p w14:paraId="24190FC5" w14:textId="77777777" w:rsidR="000E1691" w:rsidRPr="000E1691" w:rsidRDefault="000E1691" w:rsidP="000E1691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>&lt;xforms:input&gt;</w:t>
      </w:r>
      <w:r w:rsidRPr="000E1691">
        <w:rPr>
          <w:lang w:val="en-UA" w:eastAsia="en-US"/>
        </w:rPr>
        <w:t xml:space="preserve">, </w:t>
      </w:r>
      <w:r w:rsidRPr="000E1691">
        <w:rPr>
          <w:rFonts w:ascii="Courier New" w:hAnsi="Courier New" w:cs="Courier New"/>
          <w:lang w:val="en-UA" w:eastAsia="en-US"/>
        </w:rPr>
        <w:t>&lt;xforms:select&gt;</w:t>
      </w:r>
      <w:r w:rsidRPr="000E1691">
        <w:rPr>
          <w:lang w:val="en-UA" w:eastAsia="en-US"/>
        </w:rPr>
        <w:t>, etc. – UI controls for data input.</w:t>
      </w:r>
    </w:p>
    <w:p w14:paraId="45DA0F42" w14:textId="6AAE8FB0" w:rsidR="003E6864" w:rsidRPr="000E1691" w:rsidRDefault="000E1691" w:rsidP="000E1691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0E1691">
        <w:rPr>
          <w:rFonts w:ascii="Courier New" w:hAnsi="Courier New" w:cs="Courier New"/>
          <w:lang w:val="en-UA" w:eastAsia="en-US"/>
        </w:rPr>
        <w:t>&lt;xforms:submit&gt;</w:t>
      </w:r>
      <w:r w:rsidRPr="000E1691">
        <w:rPr>
          <w:lang w:val="en-UA" w:eastAsia="en-US"/>
        </w:rPr>
        <w:t xml:space="preserve"> – Submits the form data.</w:t>
      </w:r>
    </w:p>
    <w:p w14:paraId="11491F42" w14:textId="5B9ECA6E" w:rsidR="00165D34" w:rsidRDefault="00652371" w:rsidP="00D95183">
      <w:pPr>
        <w:jc w:val="center"/>
        <w:rPr>
          <w:b/>
          <w:bCs/>
          <w:sz w:val="32"/>
          <w:szCs w:val="32"/>
          <w:shd w:val="clear" w:color="auto" w:fill="FFB2D7"/>
          <w:lang w:val="en-US"/>
        </w:rPr>
      </w:pPr>
      <w:r w:rsidRPr="00804397">
        <w:rPr>
          <w:b/>
          <w:bCs/>
          <w:sz w:val="32"/>
          <w:szCs w:val="32"/>
          <w:shd w:val="clear" w:color="auto" w:fill="FFB2D7"/>
        </w:rPr>
        <w:t>P</w:t>
      </w:r>
      <w:r w:rsidRPr="00804397">
        <w:rPr>
          <w:b/>
          <w:bCs/>
          <w:sz w:val="32"/>
          <w:szCs w:val="32"/>
          <w:shd w:val="clear" w:color="auto" w:fill="FFB2D7"/>
          <w:lang w:val="en-US"/>
        </w:rPr>
        <w:t xml:space="preserve">ART </w:t>
      </w:r>
      <w:r>
        <w:rPr>
          <w:b/>
          <w:bCs/>
          <w:sz w:val="32"/>
          <w:szCs w:val="32"/>
          <w:shd w:val="clear" w:color="auto" w:fill="FFB2D7"/>
          <w:lang w:val="en-US"/>
        </w:rPr>
        <w:t xml:space="preserve">2: </w:t>
      </w:r>
      <w:r w:rsidRPr="000E1691">
        <w:rPr>
          <w:b/>
          <w:bCs/>
          <w:sz w:val="32"/>
          <w:szCs w:val="32"/>
          <w:shd w:val="clear" w:color="auto" w:fill="FFB2D7"/>
          <w:lang w:val="en-US"/>
        </w:rPr>
        <w:t>FORMS AND JAVASCRIPT</w:t>
      </w:r>
      <w:r>
        <w:rPr>
          <w:b/>
          <w:bCs/>
          <w:sz w:val="32"/>
          <w:szCs w:val="32"/>
          <w:shd w:val="clear" w:color="auto" w:fill="FFB2D7"/>
          <w:lang w:val="en-US"/>
        </w:rPr>
        <w:t xml:space="preserve"> </w:t>
      </w:r>
    </w:p>
    <w:p w14:paraId="6AE555FA" w14:textId="77777777" w:rsidR="00443ED2" w:rsidRPr="000C74DF" w:rsidRDefault="00443ED2" w:rsidP="00443ED2">
      <w:pPr>
        <w:jc w:val="center"/>
        <w:rPr>
          <w:b/>
          <w:bCs/>
          <w:sz w:val="32"/>
          <w:szCs w:val="32"/>
        </w:rPr>
      </w:pPr>
      <w:proofErr w:type="spellStart"/>
      <w:r w:rsidRPr="00D95183">
        <w:rPr>
          <w:b/>
          <w:bCs/>
          <w:sz w:val="32"/>
          <w:szCs w:val="32"/>
        </w:rPr>
        <w:lastRenderedPageBreak/>
        <w:t>Task</w:t>
      </w:r>
      <w:proofErr w:type="spellEnd"/>
    </w:p>
    <w:p w14:paraId="6FFA0DC6" w14:textId="77777777" w:rsidR="00652371" w:rsidRDefault="00652371" w:rsidP="00652371">
      <w:pPr>
        <w:jc w:val="left"/>
      </w:pPr>
      <w:r>
        <w:t xml:space="preserve">1.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66EF6607" w14:textId="77777777" w:rsidR="00652371" w:rsidRDefault="00652371" w:rsidP="00652371">
      <w:pPr>
        <w:jc w:val="left"/>
      </w:pPr>
      <w:r>
        <w:t xml:space="preserve">2.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1)</w:t>
      </w:r>
    </w:p>
    <w:p w14:paraId="092A198D" w14:textId="77777777" w:rsidR="00652371" w:rsidRDefault="00652371" w:rsidP="00652371">
      <w:pPr>
        <w:jc w:val="left"/>
      </w:pPr>
      <w:r>
        <w:t xml:space="preserve">3.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2F22E521" w14:textId="77777777" w:rsidR="00652371" w:rsidRDefault="00652371" w:rsidP="00652371">
      <w:pPr>
        <w:jc w:val="left"/>
      </w:pPr>
      <w:r>
        <w:t xml:space="preserve">4.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(.</w:t>
      </w:r>
      <w:proofErr w:type="spellStart"/>
      <w:r>
        <w:t>xml</w:t>
      </w:r>
      <w:proofErr w:type="spellEnd"/>
      <w:r>
        <w:t>, .</w:t>
      </w:r>
      <w:proofErr w:type="spellStart"/>
      <w:r>
        <w:t>json</w:t>
      </w:r>
      <w:proofErr w:type="spellEnd"/>
      <w:r>
        <w:t>).</w:t>
      </w:r>
    </w:p>
    <w:p w14:paraId="68BCF196" w14:textId="77777777" w:rsidR="00652371" w:rsidRDefault="00652371" w:rsidP="00652371">
      <w:pPr>
        <w:jc w:val="left"/>
      </w:pPr>
      <w:r>
        <w:t xml:space="preserve">5.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.</w:t>
      </w:r>
    </w:p>
    <w:p w14:paraId="2FF49342" w14:textId="338CF616" w:rsidR="00443ED2" w:rsidRDefault="00652371" w:rsidP="00652371">
      <w:pPr>
        <w:jc w:val="left"/>
      </w:pPr>
      <w:r>
        <w:t xml:space="preserve">6. 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.</w:t>
      </w:r>
      <w:r w:rsidR="00443ED2">
        <w:t xml:space="preserve"> </w:t>
      </w:r>
    </w:p>
    <w:p w14:paraId="5F00A607" w14:textId="77777777" w:rsidR="003E6864" w:rsidRPr="0076019C" w:rsidRDefault="003E6864" w:rsidP="003E6864">
      <w:pPr>
        <w:jc w:val="left"/>
        <w:rPr>
          <w:b/>
          <w:bCs/>
          <w:sz w:val="32"/>
          <w:szCs w:val="32"/>
          <w:lang w:val="en-US"/>
        </w:rPr>
      </w:pPr>
    </w:p>
    <w:p w14:paraId="22ACAFEE" w14:textId="48242799" w:rsidR="00443ED2" w:rsidRDefault="00443ED2" w:rsidP="00443ED2">
      <w:pPr>
        <w:jc w:val="center"/>
        <w:rPr>
          <w:b/>
          <w:bCs/>
          <w:sz w:val="32"/>
          <w:szCs w:val="32"/>
        </w:rPr>
      </w:pPr>
      <w:proofErr w:type="spellStart"/>
      <w:r w:rsidRPr="00D95183">
        <w:rPr>
          <w:b/>
          <w:bCs/>
          <w:sz w:val="32"/>
          <w:szCs w:val="32"/>
        </w:rPr>
        <w:t>Solution</w:t>
      </w:r>
      <w:proofErr w:type="spellEnd"/>
    </w:p>
    <w:p w14:paraId="7C967E12" w14:textId="77777777" w:rsidR="00652371" w:rsidRDefault="000E1691" w:rsidP="00D9518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16C3355" wp14:editId="6D9482AE">
            <wp:extent cx="2949677" cy="1013346"/>
            <wp:effectExtent l="0" t="0" r="0" b="3175"/>
            <wp:docPr id="1381310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10550" name="Picture 138131055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433" cy="10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5153" w14:textId="7F1C5284" w:rsidR="00443ED2" w:rsidRDefault="00652371" w:rsidP="00D9518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CE143FA" wp14:editId="759EF11B">
            <wp:extent cx="3979611" cy="3372465"/>
            <wp:effectExtent l="0" t="0" r="0" b="6350"/>
            <wp:docPr id="11270096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09607" name="Picture 112700960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802" cy="338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E4B3" w14:textId="61BB5466" w:rsidR="00443ED2" w:rsidRDefault="00000000" w:rsidP="00D95183">
      <w:pPr>
        <w:jc w:val="center"/>
        <w:rPr>
          <w:lang w:val="en-UA" w:eastAsia="en-US"/>
        </w:rPr>
      </w:pPr>
      <w:hyperlink r:id="rId17" w:history="1">
        <w:r w:rsidR="00443ED2" w:rsidRPr="003113B5">
          <w:rPr>
            <w:rStyle w:val="Hyperlink"/>
            <w:lang w:val="en-UA" w:eastAsia="en-US"/>
          </w:rPr>
          <w:t>https://github.com/Jasokaa/IP-Olenin</w:t>
        </w:r>
      </w:hyperlink>
    </w:p>
    <w:p w14:paraId="2AE67C57" w14:textId="77777777" w:rsidR="003E6864" w:rsidRDefault="003E6864" w:rsidP="00443ED2">
      <w:pPr>
        <w:jc w:val="center"/>
        <w:rPr>
          <w:b/>
          <w:bCs/>
          <w:sz w:val="32"/>
          <w:szCs w:val="32"/>
          <w:lang w:val="en-US"/>
        </w:rPr>
      </w:pPr>
    </w:p>
    <w:p w14:paraId="0C9BA9F2" w14:textId="6BFED962" w:rsidR="00443ED2" w:rsidRDefault="00443ED2" w:rsidP="00443ED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Conclusion</w:t>
      </w:r>
    </w:p>
    <w:p w14:paraId="0FEBBD5D" w14:textId="6EF38A69" w:rsidR="00652371" w:rsidRPr="00652371" w:rsidRDefault="00443ED2" w:rsidP="00652371">
      <w:pPr>
        <w:pStyle w:val="NormalWeb"/>
        <w:jc w:val="left"/>
        <w:rPr>
          <w:lang w:val="en-US"/>
        </w:rPr>
      </w:pPr>
      <w:r w:rsidRPr="00652371">
        <w:rPr>
          <w:sz w:val="28"/>
          <w:szCs w:val="28"/>
        </w:rPr>
        <w:t xml:space="preserve">In </w:t>
      </w:r>
      <w:proofErr w:type="spellStart"/>
      <w:r w:rsidRPr="00652371">
        <w:rPr>
          <w:sz w:val="28"/>
          <w:szCs w:val="28"/>
        </w:rPr>
        <w:t>this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work</w:t>
      </w:r>
      <w:proofErr w:type="spellEnd"/>
      <w:r w:rsidRPr="00652371">
        <w:rPr>
          <w:sz w:val="28"/>
          <w:szCs w:val="28"/>
        </w:rPr>
        <w:t xml:space="preserve">, I </w:t>
      </w:r>
      <w:r w:rsidR="00652371" w:rsidRPr="00652371">
        <w:rPr>
          <w:sz w:val="28"/>
          <w:szCs w:val="28"/>
          <w:lang w:val="en-US"/>
        </w:rPr>
        <w:t xml:space="preserve">filled </w:t>
      </w:r>
      <w:proofErr w:type="spellStart"/>
      <w:r w:rsidR="00652371" w:rsidRPr="00652371">
        <w:rPr>
          <w:sz w:val="28"/>
          <w:szCs w:val="28"/>
        </w:rPr>
        <w:t>form</w:t>
      </w:r>
      <w:proofErr w:type="spellEnd"/>
      <w:r w:rsidR="00652371" w:rsidRPr="00652371">
        <w:rPr>
          <w:sz w:val="28"/>
          <w:szCs w:val="28"/>
        </w:rPr>
        <w:t xml:space="preserve"> </w:t>
      </w:r>
      <w:proofErr w:type="spellStart"/>
      <w:r w:rsidR="00652371" w:rsidRPr="00652371">
        <w:rPr>
          <w:sz w:val="28"/>
          <w:szCs w:val="28"/>
        </w:rPr>
        <w:t>and</w:t>
      </w:r>
      <w:proofErr w:type="spellEnd"/>
      <w:r w:rsidR="00652371" w:rsidRPr="00652371">
        <w:rPr>
          <w:sz w:val="28"/>
          <w:szCs w:val="28"/>
        </w:rPr>
        <w:t xml:space="preserve"> </w:t>
      </w:r>
      <w:proofErr w:type="spellStart"/>
      <w:r w:rsidR="00652371" w:rsidRPr="00652371">
        <w:rPr>
          <w:sz w:val="28"/>
          <w:szCs w:val="28"/>
        </w:rPr>
        <w:t>form</w:t>
      </w:r>
      <w:proofErr w:type="spellEnd"/>
      <w:r w:rsidR="00652371" w:rsidRPr="00652371">
        <w:rPr>
          <w:sz w:val="28"/>
          <w:szCs w:val="28"/>
        </w:rPr>
        <w:t xml:space="preserve"> </w:t>
      </w:r>
      <w:proofErr w:type="spellStart"/>
      <w:r w:rsidR="00652371" w:rsidRPr="00652371">
        <w:rPr>
          <w:sz w:val="28"/>
          <w:szCs w:val="28"/>
        </w:rPr>
        <w:t>data</w:t>
      </w:r>
      <w:proofErr w:type="spellEnd"/>
      <w:r w:rsidR="00652371" w:rsidRPr="00652371">
        <w:rPr>
          <w:sz w:val="28"/>
          <w:szCs w:val="28"/>
        </w:rPr>
        <w:t xml:space="preserve"> </w:t>
      </w:r>
      <w:proofErr w:type="spellStart"/>
      <w:r w:rsidR="00652371" w:rsidRPr="00652371">
        <w:rPr>
          <w:sz w:val="28"/>
          <w:szCs w:val="28"/>
        </w:rPr>
        <w:t>processing</w:t>
      </w:r>
      <w:proofErr w:type="spellEnd"/>
      <w:r w:rsidR="00652371" w:rsidRPr="00652371">
        <w:rPr>
          <w:sz w:val="28"/>
          <w:szCs w:val="28"/>
        </w:rPr>
        <w:t xml:space="preserve"> </w:t>
      </w:r>
      <w:proofErr w:type="spellStart"/>
      <w:r w:rsidR="00652371" w:rsidRPr="00652371">
        <w:rPr>
          <w:sz w:val="28"/>
          <w:szCs w:val="28"/>
        </w:rPr>
        <w:t>using</w:t>
      </w:r>
      <w:proofErr w:type="spellEnd"/>
      <w:r w:rsidR="00652371" w:rsidRPr="00652371">
        <w:rPr>
          <w:sz w:val="28"/>
          <w:szCs w:val="28"/>
        </w:rPr>
        <w:t xml:space="preserve"> JavaScript.</w:t>
      </w:r>
    </w:p>
    <w:p w14:paraId="61CC491D" w14:textId="10FFC82B" w:rsidR="00652371" w:rsidRPr="00652371" w:rsidRDefault="00652371" w:rsidP="00652371">
      <w:pPr>
        <w:pStyle w:val="NormalWeb"/>
        <w:rPr>
          <w:sz w:val="28"/>
          <w:szCs w:val="28"/>
        </w:rPr>
      </w:pPr>
      <w:r w:rsidRPr="00652371">
        <w:rPr>
          <w:rStyle w:val="Strong"/>
          <w:b w:val="0"/>
          <w:bCs w:val="0"/>
          <w:sz w:val="28"/>
          <w:szCs w:val="28"/>
        </w:rPr>
        <w:t xml:space="preserve">1.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Which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attribute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of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the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r w:rsidRPr="00652371">
        <w:rPr>
          <w:rStyle w:val="HTMLCode"/>
          <w:sz w:val="28"/>
          <w:szCs w:val="28"/>
        </w:rPr>
        <w:t>&lt;</w:t>
      </w:r>
      <w:proofErr w:type="spellStart"/>
      <w:r w:rsidRPr="00652371">
        <w:rPr>
          <w:rStyle w:val="HTMLCode"/>
          <w:sz w:val="28"/>
          <w:szCs w:val="28"/>
        </w:rPr>
        <w:t>input</w:t>
      </w:r>
      <w:proofErr w:type="spellEnd"/>
      <w:r w:rsidRPr="00652371">
        <w:rPr>
          <w:rStyle w:val="HTMLCode"/>
          <w:sz w:val="28"/>
          <w:szCs w:val="28"/>
        </w:rPr>
        <w:t>&gt;</w:t>
      </w:r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element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specifies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the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URL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of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the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file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that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will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process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the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input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data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when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the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form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is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submitted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>?</w:t>
      </w:r>
      <w:r w:rsidRPr="00652371">
        <w:rPr>
          <w:sz w:val="28"/>
          <w:szCs w:val="28"/>
        </w:rPr>
        <w:br/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This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is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not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an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attribute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of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the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r w:rsidRPr="00652371">
        <w:rPr>
          <w:rStyle w:val="HTMLCode"/>
          <w:sz w:val="28"/>
          <w:szCs w:val="28"/>
        </w:rPr>
        <w:t>&lt;</w:t>
      </w:r>
      <w:proofErr w:type="spellStart"/>
      <w:r w:rsidRPr="00652371">
        <w:rPr>
          <w:rStyle w:val="HTMLCode"/>
          <w:sz w:val="28"/>
          <w:szCs w:val="28"/>
        </w:rPr>
        <w:t>input</w:t>
      </w:r>
      <w:proofErr w:type="spellEnd"/>
      <w:r w:rsidRPr="00652371">
        <w:rPr>
          <w:rStyle w:val="HTMLCode"/>
          <w:sz w:val="28"/>
          <w:szCs w:val="28"/>
        </w:rPr>
        <w:t>&gt;</w:t>
      </w:r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element</w:t>
      </w:r>
      <w:proofErr w:type="spellEnd"/>
      <w:r w:rsidRPr="00652371">
        <w:rPr>
          <w:sz w:val="28"/>
          <w:szCs w:val="28"/>
        </w:rPr>
        <w:t xml:space="preserve">, </w:t>
      </w:r>
      <w:proofErr w:type="spellStart"/>
      <w:r w:rsidRPr="00652371">
        <w:rPr>
          <w:sz w:val="28"/>
          <w:szCs w:val="28"/>
        </w:rPr>
        <w:t>but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rather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of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the</w:t>
      </w:r>
      <w:proofErr w:type="spellEnd"/>
      <w:r w:rsidRPr="00652371">
        <w:rPr>
          <w:sz w:val="28"/>
          <w:szCs w:val="28"/>
        </w:rPr>
        <w:t xml:space="preserve"> </w:t>
      </w:r>
      <w:r w:rsidRPr="00652371">
        <w:rPr>
          <w:rStyle w:val="HTMLCode"/>
          <w:sz w:val="28"/>
          <w:szCs w:val="28"/>
        </w:rPr>
        <w:t>&lt;</w:t>
      </w:r>
      <w:proofErr w:type="spellStart"/>
      <w:r w:rsidRPr="00652371">
        <w:rPr>
          <w:rStyle w:val="HTMLCode"/>
          <w:sz w:val="28"/>
          <w:szCs w:val="28"/>
        </w:rPr>
        <w:t>form</w:t>
      </w:r>
      <w:proofErr w:type="spellEnd"/>
      <w:r w:rsidRPr="00652371">
        <w:rPr>
          <w:rStyle w:val="HTMLCode"/>
          <w:sz w:val="28"/>
          <w:szCs w:val="28"/>
        </w:rPr>
        <w:t>&gt;</w:t>
      </w:r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element</w:t>
      </w:r>
      <w:proofErr w:type="spellEnd"/>
      <w:r w:rsidRPr="00652371">
        <w:rPr>
          <w:sz w:val="28"/>
          <w:szCs w:val="28"/>
        </w:rPr>
        <w:t>.</w:t>
      </w:r>
    </w:p>
    <w:p w14:paraId="751DBD71" w14:textId="77777777" w:rsidR="00652371" w:rsidRPr="00652371" w:rsidRDefault="00652371" w:rsidP="00652371">
      <w:pPr>
        <w:pStyle w:val="NormalWeb"/>
        <w:numPr>
          <w:ilvl w:val="0"/>
          <w:numId w:val="45"/>
        </w:numPr>
        <w:jc w:val="left"/>
        <w:rPr>
          <w:sz w:val="28"/>
          <w:szCs w:val="28"/>
        </w:rPr>
      </w:pPr>
      <w:proofErr w:type="spellStart"/>
      <w:r w:rsidRPr="00652371">
        <w:rPr>
          <w:rStyle w:val="Strong"/>
          <w:b w:val="0"/>
          <w:bCs w:val="0"/>
          <w:sz w:val="28"/>
          <w:szCs w:val="28"/>
        </w:rPr>
        <w:t>Attribute</w:t>
      </w:r>
      <w:proofErr w:type="spellEnd"/>
      <w:r w:rsidRPr="00652371">
        <w:rPr>
          <w:sz w:val="28"/>
          <w:szCs w:val="28"/>
        </w:rPr>
        <w:t xml:space="preserve">: </w:t>
      </w:r>
      <w:proofErr w:type="spellStart"/>
      <w:r w:rsidRPr="00652371">
        <w:rPr>
          <w:rStyle w:val="HTMLCode"/>
          <w:sz w:val="28"/>
          <w:szCs w:val="28"/>
        </w:rPr>
        <w:t>action</w:t>
      </w:r>
      <w:proofErr w:type="spellEnd"/>
    </w:p>
    <w:p w14:paraId="10F98513" w14:textId="77777777" w:rsidR="00652371" w:rsidRPr="00652371" w:rsidRDefault="00652371" w:rsidP="00652371">
      <w:pPr>
        <w:pStyle w:val="NormalWeb"/>
        <w:numPr>
          <w:ilvl w:val="0"/>
          <w:numId w:val="45"/>
        </w:numPr>
        <w:jc w:val="left"/>
        <w:rPr>
          <w:sz w:val="28"/>
          <w:szCs w:val="28"/>
        </w:rPr>
      </w:pPr>
      <w:proofErr w:type="spellStart"/>
      <w:r w:rsidRPr="00652371">
        <w:rPr>
          <w:rStyle w:val="Strong"/>
          <w:b w:val="0"/>
          <w:bCs w:val="0"/>
          <w:sz w:val="28"/>
          <w:szCs w:val="28"/>
        </w:rPr>
        <w:t>Example</w:t>
      </w:r>
      <w:proofErr w:type="spellEnd"/>
      <w:r w:rsidRPr="00652371">
        <w:rPr>
          <w:sz w:val="28"/>
          <w:szCs w:val="28"/>
        </w:rPr>
        <w:t>:</w:t>
      </w:r>
    </w:p>
    <w:p w14:paraId="558932DA" w14:textId="77777777" w:rsidR="00652371" w:rsidRPr="00652371" w:rsidRDefault="00652371" w:rsidP="00652371">
      <w:pPr>
        <w:pStyle w:val="HTMLPreformatted"/>
        <w:rPr>
          <w:rStyle w:val="HTMLCode"/>
          <w:sz w:val="28"/>
          <w:szCs w:val="28"/>
        </w:rPr>
      </w:pPr>
      <w:r w:rsidRPr="00652371">
        <w:rPr>
          <w:rStyle w:val="hljs-tag"/>
        </w:rPr>
        <w:t>&lt;</w:t>
      </w:r>
      <w:proofErr w:type="spellStart"/>
      <w:r w:rsidRPr="00652371">
        <w:rPr>
          <w:rStyle w:val="hljs-name"/>
        </w:rPr>
        <w:t>form</w:t>
      </w:r>
      <w:proofErr w:type="spellEnd"/>
      <w:r w:rsidRPr="00652371">
        <w:rPr>
          <w:rStyle w:val="HTMLCode"/>
          <w:sz w:val="28"/>
          <w:szCs w:val="28"/>
        </w:rPr>
        <w:t xml:space="preserve"> </w:t>
      </w:r>
      <w:proofErr w:type="spellStart"/>
      <w:r w:rsidRPr="00652371">
        <w:rPr>
          <w:rStyle w:val="hljs-attr"/>
        </w:rPr>
        <w:t>action</w:t>
      </w:r>
      <w:proofErr w:type="spellEnd"/>
      <w:r w:rsidRPr="00652371">
        <w:rPr>
          <w:rStyle w:val="HTMLCode"/>
          <w:sz w:val="28"/>
          <w:szCs w:val="28"/>
        </w:rPr>
        <w:t>=</w:t>
      </w:r>
      <w:r w:rsidRPr="00652371">
        <w:rPr>
          <w:rStyle w:val="hljs-string"/>
        </w:rPr>
        <w:t>"</w:t>
      </w:r>
      <w:proofErr w:type="spellStart"/>
      <w:r w:rsidRPr="00652371">
        <w:rPr>
          <w:rStyle w:val="hljs-string"/>
        </w:rPr>
        <w:t>submit.php</w:t>
      </w:r>
      <w:proofErr w:type="spellEnd"/>
      <w:r w:rsidRPr="00652371">
        <w:rPr>
          <w:rStyle w:val="hljs-string"/>
        </w:rPr>
        <w:t>"</w:t>
      </w:r>
      <w:r w:rsidRPr="00652371">
        <w:rPr>
          <w:rStyle w:val="HTMLCode"/>
          <w:sz w:val="28"/>
          <w:szCs w:val="28"/>
        </w:rPr>
        <w:t xml:space="preserve"> </w:t>
      </w:r>
      <w:proofErr w:type="spellStart"/>
      <w:r w:rsidRPr="00652371">
        <w:rPr>
          <w:rStyle w:val="hljs-attr"/>
        </w:rPr>
        <w:t>method</w:t>
      </w:r>
      <w:proofErr w:type="spellEnd"/>
      <w:r w:rsidRPr="00652371">
        <w:rPr>
          <w:rStyle w:val="HTMLCode"/>
          <w:sz w:val="28"/>
          <w:szCs w:val="28"/>
        </w:rPr>
        <w:t>=</w:t>
      </w:r>
      <w:r w:rsidRPr="00652371">
        <w:rPr>
          <w:rStyle w:val="hljs-string"/>
        </w:rPr>
        <w:t>"</w:t>
      </w:r>
      <w:proofErr w:type="spellStart"/>
      <w:r w:rsidRPr="00652371">
        <w:rPr>
          <w:rStyle w:val="hljs-string"/>
        </w:rPr>
        <w:t>post</w:t>
      </w:r>
      <w:proofErr w:type="spellEnd"/>
      <w:r w:rsidRPr="00652371">
        <w:rPr>
          <w:rStyle w:val="hljs-string"/>
        </w:rPr>
        <w:t>"</w:t>
      </w:r>
      <w:r w:rsidRPr="00652371">
        <w:rPr>
          <w:rStyle w:val="HTMLCode"/>
          <w:sz w:val="28"/>
          <w:szCs w:val="28"/>
        </w:rPr>
        <w:t>&gt;</w:t>
      </w:r>
    </w:p>
    <w:p w14:paraId="0B70B482" w14:textId="77777777" w:rsidR="00652371" w:rsidRPr="00652371" w:rsidRDefault="00652371" w:rsidP="00652371">
      <w:pPr>
        <w:pStyle w:val="HTMLPreformatted"/>
        <w:rPr>
          <w:rStyle w:val="HTMLCode"/>
          <w:sz w:val="28"/>
          <w:szCs w:val="28"/>
        </w:rPr>
      </w:pPr>
      <w:r w:rsidRPr="00652371">
        <w:rPr>
          <w:rStyle w:val="HTMLCode"/>
          <w:sz w:val="28"/>
          <w:szCs w:val="28"/>
        </w:rPr>
        <w:t xml:space="preserve">  </w:t>
      </w:r>
      <w:r w:rsidRPr="00652371">
        <w:rPr>
          <w:rStyle w:val="hljs-tag"/>
        </w:rPr>
        <w:t>&lt;</w:t>
      </w:r>
      <w:proofErr w:type="spellStart"/>
      <w:r w:rsidRPr="00652371">
        <w:rPr>
          <w:rStyle w:val="hljs-name"/>
        </w:rPr>
        <w:t>input</w:t>
      </w:r>
      <w:proofErr w:type="spellEnd"/>
      <w:r w:rsidRPr="00652371">
        <w:rPr>
          <w:rStyle w:val="HTMLCode"/>
          <w:sz w:val="28"/>
          <w:szCs w:val="28"/>
        </w:rPr>
        <w:t xml:space="preserve"> </w:t>
      </w:r>
      <w:proofErr w:type="spellStart"/>
      <w:r w:rsidRPr="00652371">
        <w:rPr>
          <w:rStyle w:val="hljs-attr"/>
        </w:rPr>
        <w:t>type</w:t>
      </w:r>
      <w:proofErr w:type="spellEnd"/>
      <w:r w:rsidRPr="00652371">
        <w:rPr>
          <w:rStyle w:val="HTMLCode"/>
          <w:sz w:val="28"/>
          <w:szCs w:val="28"/>
        </w:rPr>
        <w:t>=</w:t>
      </w:r>
      <w:r w:rsidRPr="00652371">
        <w:rPr>
          <w:rStyle w:val="hljs-string"/>
        </w:rPr>
        <w:t>"</w:t>
      </w:r>
      <w:proofErr w:type="spellStart"/>
      <w:r w:rsidRPr="00652371">
        <w:rPr>
          <w:rStyle w:val="hljs-string"/>
        </w:rPr>
        <w:t>text</w:t>
      </w:r>
      <w:proofErr w:type="spellEnd"/>
      <w:r w:rsidRPr="00652371">
        <w:rPr>
          <w:rStyle w:val="hljs-string"/>
        </w:rPr>
        <w:t>"</w:t>
      </w:r>
      <w:r w:rsidRPr="00652371">
        <w:rPr>
          <w:rStyle w:val="HTMLCode"/>
          <w:sz w:val="28"/>
          <w:szCs w:val="28"/>
        </w:rPr>
        <w:t xml:space="preserve"> </w:t>
      </w:r>
      <w:proofErr w:type="spellStart"/>
      <w:r w:rsidRPr="00652371">
        <w:rPr>
          <w:rStyle w:val="hljs-attr"/>
        </w:rPr>
        <w:t>name</w:t>
      </w:r>
      <w:proofErr w:type="spellEnd"/>
      <w:r w:rsidRPr="00652371">
        <w:rPr>
          <w:rStyle w:val="HTMLCode"/>
          <w:sz w:val="28"/>
          <w:szCs w:val="28"/>
        </w:rPr>
        <w:t>=</w:t>
      </w:r>
      <w:r w:rsidRPr="00652371">
        <w:rPr>
          <w:rStyle w:val="hljs-string"/>
        </w:rPr>
        <w:t>"</w:t>
      </w:r>
      <w:proofErr w:type="spellStart"/>
      <w:r w:rsidRPr="00652371">
        <w:rPr>
          <w:rStyle w:val="hljs-string"/>
        </w:rPr>
        <w:t>username</w:t>
      </w:r>
      <w:proofErr w:type="spellEnd"/>
      <w:r w:rsidRPr="00652371">
        <w:rPr>
          <w:rStyle w:val="hljs-string"/>
        </w:rPr>
        <w:t>"</w:t>
      </w:r>
      <w:r w:rsidRPr="00652371">
        <w:rPr>
          <w:rStyle w:val="HTMLCode"/>
          <w:sz w:val="28"/>
          <w:szCs w:val="28"/>
        </w:rPr>
        <w:t>&gt;</w:t>
      </w:r>
    </w:p>
    <w:p w14:paraId="7DC9947F" w14:textId="77777777" w:rsidR="00652371" w:rsidRPr="00652371" w:rsidRDefault="00652371" w:rsidP="00652371">
      <w:pPr>
        <w:pStyle w:val="HTMLPreformatted"/>
        <w:rPr>
          <w:rStyle w:val="HTMLCode"/>
          <w:sz w:val="28"/>
          <w:szCs w:val="28"/>
        </w:rPr>
      </w:pPr>
      <w:r w:rsidRPr="00652371">
        <w:rPr>
          <w:rStyle w:val="hljs-tag"/>
        </w:rPr>
        <w:t>&lt;/</w:t>
      </w:r>
      <w:proofErr w:type="spellStart"/>
      <w:r w:rsidRPr="00652371">
        <w:rPr>
          <w:rStyle w:val="hljs-name"/>
        </w:rPr>
        <w:t>form</w:t>
      </w:r>
      <w:proofErr w:type="spellEnd"/>
      <w:r w:rsidRPr="00652371">
        <w:rPr>
          <w:rStyle w:val="HTMLCode"/>
          <w:sz w:val="28"/>
          <w:szCs w:val="28"/>
        </w:rPr>
        <w:t>&gt;</w:t>
      </w:r>
    </w:p>
    <w:p w14:paraId="394D8D94" w14:textId="42CB39C9" w:rsidR="00652371" w:rsidRPr="00652371" w:rsidRDefault="00652371" w:rsidP="00652371">
      <w:pPr>
        <w:pStyle w:val="NormalWeb"/>
        <w:rPr>
          <w:sz w:val="28"/>
          <w:szCs w:val="28"/>
        </w:rPr>
      </w:pPr>
      <w:proofErr w:type="spellStart"/>
      <w:r w:rsidRPr="00652371">
        <w:rPr>
          <w:sz w:val="28"/>
          <w:szCs w:val="28"/>
        </w:rPr>
        <w:t>Here</w:t>
      </w:r>
      <w:proofErr w:type="spellEnd"/>
      <w:r w:rsidRPr="00652371">
        <w:rPr>
          <w:sz w:val="28"/>
          <w:szCs w:val="28"/>
        </w:rPr>
        <w:t xml:space="preserve">, </w:t>
      </w:r>
      <w:proofErr w:type="spellStart"/>
      <w:r w:rsidRPr="00652371">
        <w:rPr>
          <w:rStyle w:val="HTMLCode"/>
          <w:sz w:val="28"/>
          <w:szCs w:val="28"/>
        </w:rPr>
        <w:t>submit.php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is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the</w:t>
      </w:r>
      <w:proofErr w:type="spellEnd"/>
      <w:r w:rsidRPr="00652371">
        <w:rPr>
          <w:sz w:val="28"/>
          <w:szCs w:val="28"/>
        </w:rPr>
        <w:t xml:space="preserve"> URL </w:t>
      </w:r>
      <w:proofErr w:type="spellStart"/>
      <w:r w:rsidRPr="00652371">
        <w:rPr>
          <w:sz w:val="28"/>
          <w:szCs w:val="28"/>
        </w:rPr>
        <w:t>that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will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process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the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form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data</w:t>
      </w:r>
      <w:proofErr w:type="spellEnd"/>
      <w:r w:rsidRPr="00652371">
        <w:rPr>
          <w:sz w:val="28"/>
          <w:szCs w:val="28"/>
        </w:rPr>
        <w:t>.</w:t>
      </w:r>
    </w:p>
    <w:p w14:paraId="6F3D3DFB" w14:textId="4478FC1D" w:rsidR="00652371" w:rsidRPr="00652371" w:rsidRDefault="00652371" w:rsidP="00652371">
      <w:pPr>
        <w:pStyle w:val="NormalWeb"/>
        <w:rPr>
          <w:sz w:val="28"/>
          <w:szCs w:val="28"/>
        </w:rPr>
      </w:pPr>
      <w:r w:rsidRPr="00652371">
        <w:rPr>
          <w:rStyle w:val="Strong"/>
          <w:b w:val="0"/>
          <w:bCs w:val="0"/>
          <w:sz w:val="28"/>
          <w:szCs w:val="28"/>
        </w:rPr>
        <w:t xml:space="preserve">2.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Which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attribute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of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the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r w:rsidRPr="00652371">
        <w:rPr>
          <w:rStyle w:val="HTMLCode"/>
          <w:sz w:val="28"/>
          <w:szCs w:val="28"/>
        </w:rPr>
        <w:t>&lt;</w:t>
      </w:r>
      <w:proofErr w:type="spellStart"/>
      <w:r w:rsidRPr="00652371">
        <w:rPr>
          <w:rStyle w:val="HTMLCode"/>
          <w:sz w:val="28"/>
          <w:szCs w:val="28"/>
        </w:rPr>
        <w:t>input</w:t>
      </w:r>
      <w:proofErr w:type="spellEnd"/>
      <w:r w:rsidRPr="00652371">
        <w:rPr>
          <w:rStyle w:val="HTMLCode"/>
          <w:sz w:val="28"/>
          <w:szCs w:val="28"/>
        </w:rPr>
        <w:t>&gt;</w:t>
      </w:r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element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specifies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how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the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form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data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should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be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encoded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when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submitted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(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only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for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forms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with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HTMLCode"/>
          <w:sz w:val="28"/>
          <w:szCs w:val="28"/>
        </w:rPr>
        <w:t>method</w:t>
      </w:r>
      <w:proofErr w:type="spellEnd"/>
      <w:r w:rsidRPr="00652371">
        <w:rPr>
          <w:rStyle w:val="HTMLCode"/>
          <w:sz w:val="28"/>
          <w:szCs w:val="28"/>
        </w:rPr>
        <w:t>="</w:t>
      </w:r>
      <w:proofErr w:type="spellStart"/>
      <w:r w:rsidRPr="00652371">
        <w:rPr>
          <w:rStyle w:val="HTMLCode"/>
          <w:sz w:val="28"/>
          <w:szCs w:val="28"/>
        </w:rPr>
        <w:t>post</w:t>
      </w:r>
      <w:proofErr w:type="spellEnd"/>
      <w:r w:rsidRPr="00652371">
        <w:rPr>
          <w:rStyle w:val="HTMLCode"/>
          <w:sz w:val="28"/>
          <w:szCs w:val="28"/>
        </w:rPr>
        <w:t>"</w:t>
      </w:r>
      <w:r w:rsidRPr="00652371">
        <w:rPr>
          <w:rStyle w:val="Strong"/>
          <w:b w:val="0"/>
          <w:bCs w:val="0"/>
          <w:sz w:val="28"/>
          <w:szCs w:val="28"/>
        </w:rPr>
        <w:t>)?</w:t>
      </w:r>
      <w:r w:rsidRPr="00652371">
        <w:rPr>
          <w:sz w:val="28"/>
          <w:szCs w:val="28"/>
        </w:rPr>
        <w:br/>
      </w:r>
      <w:r>
        <w:rPr>
          <w:sz w:val="28"/>
          <w:szCs w:val="28"/>
          <w:lang w:val="en-US"/>
        </w:rPr>
        <w:t>This</w:t>
      </w:r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is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not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an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r w:rsidRPr="00652371">
        <w:rPr>
          <w:rStyle w:val="HTMLCode"/>
          <w:sz w:val="28"/>
          <w:szCs w:val="28"/>
        </w:rPr>
        <w:t>&lt;</w:t>
      </w:r>
      <w:proofErr w:type="spellStart"/>
      <w:r w:rsidRPr="00652371">
        <w:rPr>
          <w:rStyle w:val="HTMLCode"/>
          <w:sz w:val="28"/>
          <w:szCs w:val="28"/>
        </w:rPr>
        <w:t>input</w:t>
      </w:r>
      <w:proofErr w:type="spellEnd"/>
      <w:r w:rsidRPr="00652371">
        <w:rPr>
          <w:rStyle w:val="HTMLCode"/>
          <w:sz w:val="28"/>
          <w:szCs w:val="28"/>
        </w:rPr>
        <w:t>&gt;</w:t>
      </w:r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attribute</w:t>
      </w:r>
      <w:proofErr w:type="spellEnd"/>
      <w:r w:rsidRPr="00652371">
        <w:rPr>
          <w:sz w:val="28"/>
          <w:szCs w:val="28"/>
        </w:rPr>
        <w:t xml:space="preserve">, </w:t>
      </w:r>
      <w:proofErr w:type="spellStart"/>
      <w:r w:rsidRPr="00652371">
        <w:rPr>
          <w:sz w:val="28"/>
          <w:szCs w:val="28"/>
        </w:rPr>
        <w:t>but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an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attribute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of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the</w:t>
      </w:r>
      <w:proofErr w:type="spellEnd"/>
      <w:r w:rsidRPr="00652371">
        <w:rPr>
          <w:sz w:val="28"/>
          <w:szCs w:val="28"/>
        </w:rPr>
        <w:t xml:space="preserve"> </w:t>
      </w:r>
      <w:r w:rsidRPr="00652371">
        <w:rPr>
          <w:rStyle w:val="HTMLCode"/>
          <w:sz w:val="28"/>
          <w:szCs w:val="28"/>
        </w:rPr>
        <w:t>&lt;</w:t>
      </w:r>
      <w:proofErr w:type="spellStart"/>
      <w:r w:rsidRPr="00652371">
        <w:rPr>
          <w:rStyle w:val="HTMLCode"/>
          <w:sz w:val="28"/>
          <w:szCs w:val="28"/>
        </w:rPr>
        <w:t>form</w:t>
      </w:r>
      <w:proofErr w:type="spellEnd"/>
      <w:r w:rsidRPr="00652371">
        <w:rPr>
          <w:rStyle w:val="HTMLCode"/>
          <w:sz w:val="28"/>
          <w:szCs w:val="28"/>
        </w:rPr>
        <w:t>&gt;</w:t>
      </w:r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element</w:t>
      </w:r>
      <w:proofErr w:type="spellEnd"/>
      <w:r w:rsidRPr="00652371">
        <w:rPr>
          <w:sz w:val="28"/>
          <w:szCs w:val="28"/>
        </w:rPr>
        <w:t>.</w:t>
      </w:r>
    </w:p>
    <w:p w14:paraId="1B7FB082" w14:textId="77777777" w:rsidR="00652371" w:rsidRPr="00652371" w:rsidRDefault="00652371" w:rsidP="00652371">
      <w:pPr>
        <w:pStyle w:val="NormalWeb"/>
        <w:numPr>
          <w:ilvl w:val="0"/>
          <w:numId w:val="46"/>
        </w:numPr>
        <w:jc w:val="left"/>
        <w:rPr>
          <w:sz w:val="28"/>
          <w:szCs w:val="28"/>
        </w:rPr>
      </w:pPr>
      <w:proofErr w:type="spellStart"/>
      <w:r w:rsidRPr="00652371">
        <w:rPr>
          <w:rStyle w:val="Strong"/>
          <w:b w:val="0"/>
          <w:bCs w:val="0"/>
          <w:sz w:val="28"/>
          <w:szCs w:val="28"/>
        </w:rPr>
        <w:t>Attribute</w:t>
      </w:r>
      <w:proofErr w:type="spellEnd"/>
      <w:r w:rsidRPr="00652371">
        <w:rPr>
          <w:sz w:val="28"/>
          <w:szCs w:val="28"/>
        </w:rPr>
        <w:t xml:space="preserve">: </w:t>
      </w:r>
      <w:proofErr w:type="spellStart"/>
      <w:r w:rsidRPr="00652371">
        <w:rPr>
          <w:rStyle w:val="HTMLCode"/>
          <w:sz w:val="28"/>
          <w:szCs w:val="28"/>
        </w:rPr>
        <w:t>enctype</w:t>
      </w:r>
      <w:proofErr w:type="spellEnd"/>
    </w:p>
    <w:p w14:paraId="0CA33B7A" w14:textId="77777777" w:rsidR="00652371" w:rsidRPr="00652371" w:rsidRDefault="00652371" w:rsidP="00652371">
      <w:pPr>
        <w:pStyle w:val="NormalWeb"/>
        <w:numPr>
          <w:ilvl w:val="0"/>
          <w:numId w:val="46"/>
        </w:numPr>
        <w:jc w:val="left"/>
        <w:rPr>
          <w:sz w:val="28"/>
          <w:szCs w:val="28"/>
        </w:rPr>
      </w:pPr>
      <w:r w:rsidRPr="00652371">
        <w:rPr>
          <w:rStyle w:val="Strong"/>
          <w:b w:val="0"/>
          <w:bCs w:val="0"/>
          <w:sz w:val="28"/>
          <w:szCs w:val="28"/>
        </w:rPr>
        <w:t xml:space="preserve">Common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values</w:t>
      </w:r>
      <w:proofErr w:type="spellEnd"/>
      <w:r w:rsidRPr="00652371">
        <w:rPr>
          <w:sz w:val="28"/>
          <w:szCs w:val="28"/>
        </w:rPr>
        <w:t>:</w:t>
      </w:r>
    </w:p>
    <w:p w14:paraId="6D2D7F66" w14:textId="77777777" w:rsidR="00652371" w:rsidRPr="00652371" w:rsidRDefault="00652371" w:rsidP="00652371">
      <w:pPr>
        <w:pStyle w:val="NormalWeb"/>
        <w:numPr>
          <w:ilvl w:val="1"/>
          <w:numId w:val="46"/>
        </w:numPr>
        <w:jc w:val="left"/>
        <w:rPr>
          <w:sz w:val="28"/>
          <w:szCs w:val="28"/>
        </w:rPr>
      </w:pPr>
      <w:proofErr w:type="spellStart"/>
      <w:r w:rsidRPr="00652371">
        <w:rPr>
          <w:rStyle w:val="HTMLCode"/>
          <w:sz w:val="28"/>
          <w:szCs w:val="28"/>
        </w:rPr>
        <w:t>application</w:t>
      </w:r>
      <w:proofErr w:type="spellEnd"/>
      <w:r w:rsidRPr="00652371">
        <w:rPr>
          <w:rStyle w:val="HTMLCode"/>
          <w:sz w:val="28"/>
          <w:szCs w:val="28"/>
        </w:rPr>
        <w:t>/x-</w:t>
      </w:r>
      <w:proofErr w:type="spellStart"/>
      <w:r w:rsidRPr="00652371">
        <w:rPr>
          <w:rStyle w:val="HTMLCode"/>
          <w:sz w:val="28"/>
          <w:szCs w:val="28"/>
        </w:rPr>
        <w:t>www</w:t>
      </w:r>
      <w:proofErr w:type="spellEnd"/>
      <w:r w:rsidRPr="00652371">
        <w:rPr>
          <w:rStyle w:val="HTMLCode"/>
          <w:sz w:val="28"/>
          <w:szCs w:val="28"/>
        </w:rPr>
        <w:t>-</w:t>
      </w:r>
      <w:proofErr w:type="spellStart"/>
      <w:r w:rsidRPr="00652371">
        <w:rPr>
          <w:rStyle w:val="HTMLCode"/>
          <w:sz w:val="28"/>
          <w:szCs w:val="28"/>
        </w:rPr>
        <w:t>form-urlencoded</w:t>
      </w:r>
      <w:proofErr w:type="spellEnd"/>
      <w:r w:rsidRPr="00652371">
        <w:rPr>
          <w:sz w:val="28"/>
          <w:szCs w:val="28"/>
        </w:rPr>
        <w:t xml:space="preserve"> (</w:t>
      </w:r>
      <w:proofErr w:type="spellStart"/>
      <w:r w:rsidRPr="00652371">
        <w:rPr>
          <w:sz w:val="28"/>
          <w:szCs w:val="28"/>
        </w:rPr>
        <w:t>default</w:t>
      </w:r>
      <w:proofErr w:type="spellEnd"/>
      <w:r w:rsidRPr="00652371">
        <w:rPr>
          <w:sz w:val="28"/>
          <w:szCs w:val="28"/>
        </w:rPr>
        <w:t>)</w:t>
      </w:r>
    </w:p>
    <w:p w14:paraId="057D6238" w14:textId="77777777" w:rsidR="00652371" w:rsidRPr="00652371" w:rsidRDefault="00652371" w:rsidP="00652371">
      <w:pPr>
        <w:pStyle w:val="NormalWeb"/>
        <w:numPr>
          <w:ilvl w:val="1"/>
          <w:numId w:val="46"/>
        </w:numPr>
        <w:jc w:val="left"/>
        <w:rPr>
          <w:sz w:val="28"/>
          <w:szCs w:val="28"/>
        </w:rPr>
      </w:pPr>
      <w:proofErr w:type="spellStart"/>
      <w:r w:rsidRPr="00652371">
        <w:rPr>
          <w:rStyle w:val="HTMLCode"/>
          <w:sz w:val="28"/>
          <w:szCs w:val="28"/>
        </w:rPr>
        <w:t>multipart</w:t>
      </w:r>
      <w:proofErr w:type="spellEnd"/>
      <w:r w:rsidRPr="00652371">
        <w:rPr>
          <w:rStyle w:val="HTMLCode"/>
          <w:sz w:val="28"/>
          <w:szCs w:val="28"/>
        </w:rPr>
        <w:t>/</w:t>
      </w:r>
      <w:proofErr w:type="spellStart"/>
      <w:r w:rsidRPr="00652371">
        <w:rPr>
          <w:rStyle w:val="HTMLCode"/>
          <w:sz w:val="28"/>
          <w:szCs w:val="28"/>
        </w:rPr>
        <w:t>form-data</w:t>
      </w:r>
      <w:proofErr w:type="spellEnd"/>
      <w:r w:rsidRPr="00652371">
        <w:rPr>
          <w:sz w:val="28"/>
          <w:szCs w:val="28"/>
        </w:rPr>
        <w:t xml:space="preserve"> (</w:t>
      </w:r>
      <w:proofErr w:type="spellStart"/>
      <w:r w:rsidRPr="00652371">
        <w:rPr>
          <w:sz w:val="28"/>
          <w:szCs w:val="28"/>
        </w:rPr>
        <w:t>for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file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uploads</w:t>
      </w:r>
      <w:proofErr w:type="spellEnd"/>
      <w:r w:rsidRPr="00652371">
        <w:rPr>
          <w:sz w:val="28"/>
          <w:szCs w:val="28"/>
        </w:rPr>
        <w:t>)</w:t>
      </w:r>
    </w:p>
    <w:p w14:paraId="362DC30E" w14:textId="77777777" w:rsidR="00652371" w:rsidRPr="00652371" w:rsidRDefault="00652371" w:rsidP="00652371">
      <w:pPr>
        <w:pStyle w:val="NormalWeb"/>
        <w:numPr>
          <w:ilvl w:val="1"/>
          <w:numId w:val="46"/>
        </w:numPr>
        <w:jc w:val="left"/>
        <w:rPr>
          <w:sz w:val="28"/>
          <w:szCs w:val="28"/>
        </w:rPr>
      </w:pPr>
      <w:proofErr w:type="spellStart"/>
      <w:r w:rsidRPr="00652371">
        <w:rPr>
          <w:rStyle w:val="HTMLCode"/>
          <w:sz w:val="28"/>
          <w:szCs w:val="28"/>
        </w:rPr>
        <w:t>text</w:t>
      </w:r>
      <w:proofErr w:type="spellEnd"/>
      <w:r w:rsidRPr="00652371">
        <w:rPr>
          <w:rStyle w:val="HTMLCode"/>
          <w:sz w:val="28"/>
          <w:szCs w:val="28"/>
        </w:rPr>
        <w:t>/</w:t>
      </w:r>
      <w:proofErr w:type="spellStart"/>
      <w:r w:rsidRPr="00652371">
        <w:rPr>
          <w:rStyle w:val="HTMLCode"/>
          <w:sz w:val="28"/>
          <w:szCs w:val="28"/>
        </w:rPr>
        <w:t>plain</w:t>
      </w:r>
      <w:proofErr w:type="spellEnd"/>
    </w:p>
    <w:p w14:paraId="14A0B938" w14:textId="77777777" w:rsidR="00652371" w:rsidRPr="00652371" w:rsidRDefault="00652371" w:rsidP="00652371">
      <w:pPr>
        <w:pStyle w:val="NormalWeb"/>
        <w:rPr>
          <w:sz w:val="28"/>
          <w:szCs w:val="28"/>
        </w:rPr>
      </w:pPr>
      <w:proofErr w:type="spellStart"/>
      <w:r w:rsidRPr="00652371">
        <w:rPr>
          <w:rStyle w:val="Strong"/>
          <w:b w:val="0"/>
          <w:bCs w:val="0"/>
          <w:sz w:val="28"/>
          <w:szCs w:val="28"/>
        </w:rPr>
        <w:t>Example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>:</w:t>
      </w:r>
    </w:p>
    <w:p w14:paraId="05EF7804" w14:textId="77777777" w:rsidR="00652371" w:rsidRPr="00652371" w:rsidRDefault="00652371" w:rsidP="00652371">
      <w:pPr>
        <w:pStyle w:val="HTMLPreformatted"/>
        <w:rPr>
          <w:rStyle w:val="HTMLCode"/>
          <w:sz w:val="28"/>
          <w:szCs w:val="28"/>
        </w:rPr>
      </w:pPr>
      <w:r w:rsidRPr="00652371">
        <w:rPr>
          <w:rStyle w:val="hljs-tag"/>
        </w:rPr>
        <w:t>&lt;</w:t>
      </w:r>
      <w:proofErr w:type="spellStart"/>
      <w:r w:rsidRPr="00652371">
        <w:rPr>
          <w:rStyle w:val="hljs-name"/>
        </w:rPr>
        <w:t>form</w:t>
      </w:r>
      <w:proofErr w:type="spellEnd"/>
      <w:r w:rsidRPr="00652371">
        <w:rPr>
          <w:rStyle w:val="HTMLCode"/>
          <w:sz w:val="28"/>
          <w:szCs w:val="28"/>
        </w:rPr>
        <w:t xml:space="preserve"> </w:t>
      </w:r>
      <w:proofErr w:type="spellStart"/>
      <w:r w:rsidRPr="00652371">
        <w:rPr>
          <w:rStyle w:val="hljs-attr"/>
        </w:rPr>
        <w:t>action</w:t>
      </w:r>
      <w:proofErr w:type="spellEnd"/>
      <w:r w:rsidRPr="00652371">
        <w:rPr>
          <w:rStyle w:val="HTMLCode"/>
          <w:sz w:val="28"/>
          <w:szCs w:val="28"/>
        </w:rPr>
        <w:t>=</w:t>
      </w:r>
      <w:r w:rsidRPr="00652371">
        <w:rPr>
          <w:rStyle w:val="hljs-string"/>
        </w:rPr>
        <w:t>"</w:t>
      </w:r>
      <w:proofErr w:type="spellStart"/>
      <w:r w:rsidRPr="00652371">
        <w:rPr>
          <w:rStyle w:val="hljs-string"/>
        </w:rPr>
        <w:t>upload.php</w:t>
      </w:r>
      <w:proofErr w:type="spellEnd"/>
      <w:r w:rsidRPr="00652371">
        <w:rPr>
          <w:rStyle w:val="hljs-string"/>
        </w:rPr>
        <w:t>"</w:t>
      </w:r>
      <w:r w:rsidRPr="00652371">
        <w:rPr>
          <w:rStyle w:val="HTMLCode"/>
          <w:sz w:val="28"/>
          <w:szCs w:val="28"/>
        </w:rPr>
        <w:t xml:space="preserve"> </w:t>
      </w:r>
      <w:proofErr w:type="spellStart"/>
      <w:r w:rsidRPr="00652371">
        <w:rPr>
          <w:rStyle w:val="hljs-attr"/>
        </w:rPr>
        <w:t>method</w:t>
      </w:r>
      <w:proofErr w:type="spellEnd"/>
      <w:r w:rsidRPr="00652371">
        <w:rPr>
          <w:rStyle w:val="HTMLCode"/>
          <w:sz w:val="28"/>
          <w:szCs w:val="28"/>
        </w:rPr>
        <w:t>=</w:t>
      </w:r>
      <w:r w:rsidRPr="00652371">
        <w:rPr>
          <w:rStyle w:val="hljs-string"/>
        </w:rPr>
        <w:t>"</w:t>
      </w:r>
      <w:proofErr w:type="spellStart"/>
      <w:r w:rsidRPr="00652371">
        <w:rPr>
          <w:rStyle w:val="hljs-string"/>
        </w:rPr>
        <w:t>post</w:t>
      </w:r>
      <w:proofErr w:type="spellEnd"/>
      <w:r w:rsidRPr="00652371">
        <w:rPr>
          <w:rStyle w:val="hljs-string"/>
        </w:rPr>
        <w:t>"</w:t>
      </w:r>
      <w:r w:rsidRPr="00652371">
        <w:rPr>
          <w:rStyle w:val="HTMLCode"/>
          <w:sz w:val="28"/>
          <w:szCs w:val="28"/>
        </w:rPr>
        <w:t xml:space="preserve"> </w:t>
      </w:r>
      <w:proofErr w:type="spellStart"/>
      <w:r w:rsidRPr="00652371">
        <w:rPr>
          <w:rStyle w:val="hljs-attr"/>
        </w:rPr>
        <w:t>enctype</w:t>
      </w:r>
      <w:proofErr w:type="spellEnd"/>
      <w:r w:rsidRPr="00652371">
        <w:rPr>
          <w:rStyle w:val="HTMLCode"/>
          <w:sz w:val="28"/>
          <w:szCs w:val="28"/>
        </w:rPr>
        <w:t>=</w:t>
      </w:r>
      <w:r w:rsidRPr="00652371">
        <w:rPr>
          <w:rStyle w:val="hljs-string"/>
        </w:rPr>
        <w:t>"</w:t>
      </w:r>
      <w:proofErr w:type="spellStart"/>
      <w:r w:rsidRPr="00652371">
        <w:rPr>
          <w:rStyle w:val="hljs-string"/>
        </w:rPr>
        <w:t>multipart</w:t>
      </w:r>
      <w:proofErr w:type="spellEnd"/>
      <w:r w:rsidRPr="00652371">
        <w:rPr>
          <w:rStyle w:val="hljs-string"/>
        </w:rPr>
        <w:t>/</w:t>
      </w:r>
      <w:proofErr w:type="spellStart"/>
      <w:r w:rsidRPr="00652371">
        <w:rPr>
          <w:rStyle w:val="hljs-string"/>
        </w:rPr>
        <w:t>form-data</w:t>
      </w:r>
      <w:proofErr w:type="spellEnd"/>
      <w:r w:rsidRPr="00652371">
        <w:rPr>
          <w:rStyle w:val="hljs-string"/>
        </w:rPr>
        <w:t>"</w:t>
      </w:r>
      <w:r w:rsidRPr="00652371">
        <w:rPr>
          <w:rStyle w:val="HTMLCode"/>
          <w:sz w:val="28"/>
          <w:szCs w:val="28"/>
        </w:rPr>
        <w:t>&gt;</w:t>
      </w:r>
    </w:p>
    <w:p w14:paraId="4EDBE8F9" w14:textId="77777777" w:rsidR="00652371" w:rsidRPr="00652371" w:rsidRDefault="00652371" w:rsidP="00652371">
      <w:pPr>
        <w:pStyle w:val="HTMLPreformatted"/>
        <w:rPr>
          <w:rStyle w:val="HTMLCode"/>
          <w:sz w:val="28"/>
          <w:szCs w:val="28"/>
        </w:rPr>
      </w:pPr>
      <w:r w:rsidRPr="00652371">
        <w:rPr>
          <w:rStyle w:val="HTMLCode"/>
          <w:sz w:val="28"/>
          <w:szCs w:val="28"/>
        </w:rPr>
        <w:t xml:space="preserve">  </w:t>
      </w:r>
      <w:r w:rsidRPr="00652371">
        <w:rPr>
          <w:rStyle w:val="hljs-tag"/>
        </w:rPr>
        <w:t>&lt;</w:t>
      </w:r>
      <w:proofErr w:type="spellStart"/>
      <w:r w:rsidRPr="00652371">
        <w:rPr>
          <w:rStyle w:val="hljs-name"/>
        </w:rPr>
        <w:t>input</w:t>
      </w:r>
      <w:proofErr w:type="spellEnd"/>
      <w:r w:rsidRPr="00652371">
        <w:rPr>
          <w:rStyle w:val="HTMLCode"/>
          <w:sz w:val="28"/>
          <w:szCs w:val="28"/>
        </w:rPr>
        <w:t xml:space="preserve"> </w:t>
      </w:r>
      <w:proofErr w:type="spellStart"/>
      <w:r w:rsidRPr="00652371">
        <w:rPr>
          <w:rStyle w:val="hljs-attr"/>
        </w:rPr>
        <w:t>type</w:t>
      </w:r>
      <w:proofErr w:type="spellEnd"/>
      <w:r w:rsidRPr="00652371">
        <w:rPr>
          <w:rStyle w:val="HTMLCode"/>
          <w:sz w:val="28"/>
          <w:szCs w:val="28"/>
        </w:rPr>
        <w:t>=</w:t>
      </w:r>
      <w:r w:rsidRPr="00652371">
        <w:rPr>
          <w:rStyle w:val="hljs-string"/>
        </w:rPr>
        <w:t>"</w:t>
      </w:r>
      <w:proofErr w:type="spellStart"/>
      <w:r w:rsidRPr="00652371">
        <w:rPr>
          <w:rStyle w:val="hljs-string"/>
        </w:rPr>
        <w:t>file</w:t>
      </w:r>
      <w:proofErr w:type="spellEnd"/>
      <w:r w:rsidRPr="00652371">
        <w:rPr>
          <w:rStyle w:val="hljs-string"/>
        </w:rPr>
        <w:t>"</w:t>
      </w:r>
      <w:r w:rsidRPr="00652371">
        <w:rPr>
          <w:rStyle w:val="HTMLCode"/>
          <w:sz w:val="28"/>
          <w:szCs w:val="28"/>
        </w:rPr>
        <w:t xml:space="preserve"> </w:t>
      </w:r>
      <w:proofErr w:type="spellStart"/>
      <w:r w:rsidRPr="00652371">
        <w:rPr>
          <w:rStyle w:val="hljs-attr"/>
        </w:rPr>
        <w:t>name</w:t>
      </w:r>
      <w:proofErr w:type="spellEnd"/>
      <w:r w:rsidRPr="00652371">
        <w:rPr>
          <w:rStyle w:val="HTMLCode"/>
          <w:sz w:val="28"/>
          <w:szCs w:val="28"/>
        </w:rPr>
        <w:t>=</w:t>
      </w:r>
      <w:r w:rsidRPr="00652371">
        <w:rPr>
          <w:rStyle w:val="hljs-string"/>
        </w:rPr>
        <w:t>"</w:t>
      </w:r>
      <w:proofErr w:type="spellStart"/>
      <w:r w:rsidRPr="00652371">
        <w:rPr>
          <w:rStyle w:val="hljs-string"/>
        </w:rPr>
        <w:t>image</w:t>
      </w:r>
      <w:proofErr w:type="spellEnd"/>
      <w:r w:rsidRPr="00652371">
        <w:rPr>
          <w:rStyle w:val="hljs-string"/>
        </w:rPr>
        <w:t>"</w:t>
      </w:r>
      <w:r w:rsidRPr="00652371">
        <w:rPr>
          <w:rStyle w:val="HTMLCode"/>
          <w:sz w:val="28"/>
          <w:szCs w:val="28"/>
        </w:rPr>
        <w:t>&gt;</w:t>
      </w:r>
    </w:p>
    <w:p w14:paraId="4EEB57D6" w14:textId="1720B6EE" w:rsidR="00652371" w:rsidRPr="00652371" w:rsidRDefault="00652371" w:rsidP="00652371">
      <w:pPr>
        <w:pStyle w:val="HTMLPreformatted"/>
      </w:pPr>
      <w:r w:rsidRPr="00652371">
        <w:rPr>
          <w:rStyle w:val="hljs-tag"/>
        </w:rPr>
        <w:t>&lt;/</w:t>
      </w:r>
      <w:proofErr w:type="spellStart"/>
      <w:r w:rsidRPr="00652371">
        <w:rPr>
          <w:rStyle w:val="hljs-name"/>
        </w:rPr>
        <w:t>form</w:t>
      </w:r>
      <w:proofErr w:type="spellEnd"/>
      <w:r w:rsidRPr="00652371">
        <w:rPr>
          <w:rStyle w:val="HTMLCode"/>
          <w:sz w:val="28"/>
          <w:szCs w:val="28"/>
        </w:rPr>
        <w:t>&gt;</w:t>
      </w:r>
    </w:p>
    <w:p w14:paraId="35958F33" w14:textId="77777777" w:rsidR="00652371" w:rsidRPr="00652371" w:rsidRDefault="00652371" w:rsidP="00652371">
      <w:pPr>
        <w:pStyle w:val="NormalWeb"/>
        <w:rPr>
          <w:sz w:val="28"/>
          <w:szCs w:val="28"/>
        </w:rPr>
      </w:pPr>
      <w:r w:rsidRPr="00652371">
        <w:rPr>
          <w:rStyle w:val="Strong"/>
          <w:b w:val="0"/>
          <w:bCs w:val="0"/>
          <w:sz w:val="28"/>
          <w:szCs w:val="28"/>
        </w:rPr>
        <w:t xml:space="preserve">3.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How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are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form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data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stored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in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an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XML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file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>?</w:t>
      </w:r>
      <w:r w:rsidRPr="00652371">
        <w:rPr>
          <w:sz w:val="28"/>
          <w:szCs w:val="28"/>
        </w:rPr>
        <w:br/>
        <w:t xml:space="preserve">To </w:t>
      </w:r>
      <w:proofErr w:type="spellStart"/>
      <w:r w:rsidRPr="00652371">
        <w:rPr>
          <w:sz w:val="28"/>
          <w:szCs w:val="28"/>
        </w:rPr>
        <w:t>store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form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data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in</w:t>
      </w:r>
      <w:proofErr w:type="spellEnd"/>
      <w:r w:rsidRPr="00652371">
        <w:rPr>
          <w:sz w:val="28"/>
          <w:szCs w:val="28"/>
        </w:rPr>
        <w:t xml:space="preserve"> XML, </w:t>
      </w:r>
      <w:proofErr w:type="spellStart"/>
      <w:r w:rsidRPr="00652371">
        <w:rPr>
          <w:sz w:val="28"/>
          <w:szCs w:val="28"/>
        </w:rPr>
        <w:t>you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would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convert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the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data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into</w:t>
      </w:r>
      <w:proofErr w:type="spellEnd"/>
      <w:r w:rsidRPr="00652371">
        <w:rPr>
          <w:sz w:val="28"/>
          <w:szCs w:val="28"/>
        </w:rPr>
        <w:t xml:space="preserve"> XML </w:t>
      </w:r>
      <w:proofErr w:type="spellStart"/>
      <w:r w:rsidRPr="00652371">
        <w:rPr>
          <w:sz w:val="28"/>
          <w:szCs w:val="28"/>
        </w:rPr>
        <w:t>format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manually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or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programmatically</w:t>
      </w:r>
      <w:proofErr w:type="spellEnd"/>
      <w:r w:rsidRPr="00652371">
        <w:rPr>
          <w:sz w:val="28"/>
          <w:szCs w:val="28"/>
        </w:rPr>
        <w:t xml:space="preserve"> (</w:t>
      </w:r>
      <w:proofErr w:type="spellStart"/>
      <w:r w:rsidRPr="00652371">
        <w:rPr>
          <w:sz w:val="28"/>
          <w:szCs w:val="28"/>
        </w:rPr>
        <w:t>e.g</w:t>
      </w:r>
      <w:proofErr w:type="spellEnd"/>
      <w:r w:rsidRPr="00652371">
        <w:rPr>
          <w:sz w:val="28"/>
          <w:szCs w:val="28"/>
        </w:rPr>
        <w:t xml:space="preserve">., </w:t>
      </w:r>
      <w:proofErr w:type="spellStart"/>
      <w:r w:rsidRPr="00652371">
        <w:rPr>
          <w:sz w:val="28"/>
          <w:szCs w:val="28"/>
        </w:rPr>
        <w:t>with</w:t>
      </w:r>
      <w:proofErr w:type="spellEnd"/>
      <w:r w:rsidRPr="00652371">
        <w:rPr>
          <w:sz w:val="28"/>
          <w:szCs w:val="28"/>
        </w:rPr>
        <w:t xml:space="preserve"> JavaScript </w:t>
      </w:r>
      <w:proofErr w:type="spellStart"/>
      <w:r w:rsidRPr="00652371">
        <w:rPr>
          <w:sz w:val="28"/>
          <w:szCs w:val="28"/>
        </w:rPr>
        <w:t>or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server-side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code</w:t>
      </w:r>
      <w:proofErr w:type="spellEnd"/>
      <w:r w:rsidRPr="00652371">
        <w:rPr>
          <w:sz w:val="28"/>
          <w:szCs w:val="28"/>
        </w:rPr>
        <w:t>).</w:t>
      </w:r>
    </w:p>
    <w:p w14:paraId="45A364EE" w14:textId="77777777" w:rsidR="00652371" w:rsidRPr="00652371" w:rsidRDefault="00652371" w:rsidP="00652371">
      <w:pPr>
        <w:pStyle w:val="NormalWeb"/>
        <w:rPr>
          <w:sz w:val="28"/>
          <w:szCs w:val="28"/>
        </w:rPr>
      </w:pPr>
      <w:proofErr w:type="spellStart"/>
      <w:r w:rsidRPr="00652371">
        <w:rPr>
          <w:rStyle w:val="Strong"/>
          <w:b w:val="0"/>
          <w:bCs w:val="0"/>
          <w:sz w:val="28"/>
          <w:szCs w:val="28"/>
        </w:rPr>
        <w:t>Example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XML:</w:t>
      </w:r>
    </w:p>
    <w:p w14:paraId="17EDE0C8" w14:textId="77777777" w:rsidR="00652371" w:rsidRPr="00652371" w:rsidRDefault="00652371" w:rsidP="00652371">
      <w:pPr>
        <w:pStyle w:val="HTMLPreformatted"/>
        <w:rPr>
          <w:rStyle w:val="HTMLCode"/>
          <w:sz w:val="28"/>
          <w:szCs w:val="28"/>
        </w:rPr>
      </w:pPr>
      <w:r w:rsidRPr="00652371">
        <w:rPr>
          <w:rStyle w:val="hljs-tag"/>
        </w:rPr>
        <w:lastRenderedPageBreak/>
        <w:t>&lt;</w:t>
      </w:r>
      <w:proofErr w:type="spellStart"/>
      <w:r w:rsidRPr="00652371">
        <w:rPr>
          <w:rStyle w:val="hljs-name"/>
        </w:rPr>
        <w:t>formData</w:t>
      </w:r>
      <w:proofErr w:type="spellEnd"/>
      <w:r w:rsidRPr="00652371">
        <w:rPr>
          <w:rStyle w:val="HTMLCode"/>
          <w:sz w:val="28"/>
          <w:szCs w:val="28"/>
        </w:rPr>
        <w:t>&gt;</w:t>
      </w:r>
    </w:p>
    <w:p w14:paraId="1BD50730" w14:textId="77777777" w:rsidR="00652371" w:rsidRPr="00652371" w:rsidRDefault="00652371" w:rsidP="00652371">
      <w:pPr>
        <w:pStyle w:val="HTMLPreformatted"/>
        <w:rPr>
          <w:rStyle w:val="HTMLCode"/>
          <w:sz w:val="28"/>
          <w:szCs w:val="28"/>
        </w:rPr>
      </w:pPr>
      <w:r w:rsidRPr="00652371">
        <w:rPr>
          <w:rStyle w:val="HTMLCode"/>
          <w:sz w:val="28"/>
          <w:szCs w:val="28"/>
        </w:rPr>
        <w:t xml:space="preserve">  </w:t>
      </w:r>
      <w:r w:rsidRPr="00652371">
        <w:rPr>
          <w:rStyle w:val="hljs-tag"/>
        </w:rPr>
        <w:t>&lt;</w:t>
      </w:r>
      <w:proofErr w:type="spellStart"/>
      <w:r w:rsidRPr="00652371">
        <w:rPr>
          <w:rStyle w:val="hljs-name"/>
        </w:rPr>
        <w:t>name</w:t>
      </w:r>
      <w:proofErr w:type="spellEnd"/>
      <w:r w:rsidRPr="00652371">
        <w:rPr>
          <w:rStyle w:val="HTMLCode"/>
          <w:sz w:val="28"/>
          <w:szCs w:val="28"/>
        </w:rPr>
        <w:t>&gt;John</w:t>
      </w:r>
      <w:r w:rsidRPr="00652371">
        <w:rPr>
          <w:rStyle w:val="hljs-tag"/>
        </w:rPr>
        <w:t>&lt;/</w:t>
      </w:r>
      <w:proofErr w:type="spellStart"/>
      <w:r w:rsidRPr="00652371">
        <w:rPr>
          <w:rStyle w:val="hljs-name"/>
        </w:rPr>
        <w:t>name</w:t>
      </w:r>
      <w:proofErr w:type="spellEnd"/>
      <w:r w:rsidRPr="00652371">
        <w:rPr>
          <w:rStyle w:val="HTMLCode"/>
          <w:sz w:val="28"/>
          <w:szCs w:val="28"/>
        </w:rPr>
        <w:t>&gt;</w:t>
      </w:r>
    </w:p>
    <w:p w14:paraId="56818E8F" w14:textId="77777777" w:rsidR="00652371" w:rsidRPr="00652371" w:rsidRDefault="00652371" w:rsidP="00652371">
      <w:pPr>
        <w:pStyle w:val="HTMLPreformatted"/>
        <w:rPr>
          <w:rStyle w:val="HTMLCode"/>
          <w:sz w:val="28"/>
          <w:szCs w:val="28"/>
        </w:rPr>
      </w:pPr>
      <w:r w:rsidRPr="00652371">
        <w:rPr>
          <w:rStyle w:val="HTMLCode"/>
          <w:sz w:val="28"/>
          <w:szCs w:val="28"/>
        </w:rPr>
        <w:t xml:space="preserve">  </w:t>
      </w:r>
      <w:r w:rsidRPr="00652371">
        <w:rPr>
          <w:rStyle w:val="hljs-tag"/>
        </w:rPr>
        <w:t>&lt;</w:t>
      </w:r>
      <w:proofErr w:type="spellStart"/>
      <w:r w:rsidRPr="00652371">
        <w:rPr>
          <w:rStyle w:val="hljs-name"/>
        </w:rPr>
        <w:t>email</w:t>
      </w:r>
      <w:proofErr w:type="spellEnd"/>
      <w:r w:rsidRPr="00652371">
        <w:rPr>
          <w:rStyle w:val="HTMLCode"/>
          <w:sz w:val="28"/>
          <w:szCs w:val="28"/>
        </w:rPr>
        <w:t>&gt;john@example.com</w:t>
      </w:r>
      <w:r w:rsidRPr="00652371">
        <w:rPr>
          <w:rStyle w:val="hljs-tag"/>
        </w:rPr>
        <w:t>&lt;/</w:t>
      </w:r>
      <w:proofErr w:type="spellStart"/>
      <w:r w:rsidRPr="00652371">
        <w:rPr>
          <w:rStyle w:val="hljs-name"/>
        </w:rPr>
        <w:t>email</w:t>
      </w:r>
      <w:proofErr w:type="spellEnd"/>
      <w:r w:rsidRPr="00652371">
        <w:rPr>
          <w:rStyle w:val="HTMLCode"/>
          <w:sz w:val="28"/>
          <w:szCs w:val="28"/>
        </w:rPr>
        <w:t>&gt;</w:t>
      </w:r>
    </w:p>
    <w:p w14:paraId="4346E0C9" w14:textId="77777777" w:rsidR="00652371" w:rsidRPr="00652371" w:rsidRDefault="00652371" w:rsidP="00652371">
      <w:pPr>
        <w:pStyle w:val="HTMLPreformatted"/>
        <w:rPr>
          <w:rStyle w:val="HTMLCode"/>
          <w:sz w:val="28"/>
          <w:szCs w:val="28"/>
        </w:rPr>
      </w:pPr>
      <w:r w:rsidRPr="00652371">
        <w:rPr>
          <w:rStyle w:val="hljs-tag"/>
        </w:rPr>
        <w:t>&lt;/</w:t>
      </w:r>
      <w:proofErr w:type="spellStart"/>
      <w:r w:rsidRPr="00652371">
        <w:rPr>
          <w:rStyle w:val="hljs-name"/>
        </w:rPr>
        <w:t>formData</w:t>
      </w:r>
      <w:proofErr w:type="spellEnd"/>
      <w:r w:rsidRPr="00652371">
        <w:rPr>
          <w:rStyle w:val="HTMLCode"/>
          <w:sz w:val="28"/>
          <w:szCs w:val="28"/>
        </w:rPr>
        <w:t>&gt;</w:t>
      </w:r>
    </w:p>
    <w:p w14:paraId="20ED5E1B" w14:textId="3DED1E7B" w:rsidR="00652371" w:rsidRPr="00652371" w:rsidRDefault="00652371" w:rsidP="00652371">
      <w:pPr>
        <w:pStyle w:val="NormalWeb"/>
        <w:rPr>
          <w:sz w:val="28"/>
          <w:szCs w:val="28"/>
        </w:rPr>
      </w:pPr>
      <w:r w:rsidRPr="00652371">
        <w:rPr>
          <w:sz w:val="28"/>
          <w:szCs w:val="28"/>
        </w:rPr>
        <w:t xml:space="preserve">You </w:t>
      </w:r>
      <w:proofErr w:type="spellStart"/>
      <w:r w:rsidRPr="00652371">
        <w:rPr>
          <w:sz w:val="28"/>
          <w:szCs w:val="28"/>
        </w:rPr>
        <w:t>typically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collect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the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data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using</w:t>
      </w:r>
      <w:proofErr w:type="spellEnd"/>
      <w:r w:rsidRPr="00652371">
        <w:rPr>
          <w:sz w:val="28"/>
          <w:szCs w:val="28"/>
        </w:rPr>
        <w:t xml:space="preserve"> JavaScript </w:t>
      </w:r>
      <w:proofErr w:type="spellStart"/>
      <w:r w:rsidRPr="00652371">
        <w:rPr>
          <w:sz w:val="28"/>
          <w:szCs w:val="28"/>
        </w:rPr>
        <w:t>or</w:t>
      </w:r>
      <w:proofErr w:type="spellEnd"/>
      <w:r w:rsidRPr="00652371">
        <w:rPr>
          <w:sz w:val="28"/>
          <w:szCs w:val="28"/>
        </w:rPr>
        <w:t xml:space="preserve"> a </w:t>
      </w:r>
      <w:proofErr w:type="spellStart"/>
      <w:r w:rsidRPr="00652371">
        <w:rPr>
          <w:sz w:val="28"/>
          <w:szCs w:val="28"/>
        </w:rPr>
        <w:t>backend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language</w:t>
      </w:r>
      <w:proofErr w:type="spellEnd"/>
      <w:r w:rsidRPr="00652371">
        <w:rPr>
          <w:sz w:val="28"/>
          <w:szCs w:val="28"/>
        </w:rPr>
        <w:t xml:space="preserve">, </w:t>
      </w:r>
      <w:proofErr w:type="spellStart"/>
      <w:r w:rsidRPr="00652371">
        <w:rPr>
          <w:sz w:val="28"/>
          <w:szCs w:val="28"/>
        </w:rPr>
        <w:t>then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format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it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into</w:t>
      </w:r>
      <w:proofErr w:type="spellEnd"/>
      <w:r w:rsidRPr="00652371">
        <w:rPr>
          <w:sz w:val="28"/>
          <w:szCs w:val="28"/>
        </w:rPr>
        <w:t xml:space="preserve"> XML </w:t>
      </w:r>
      <w:proofErr w:type="spellStart"/>
      <w:r w:rsidRPr="00652371">
        <w:rPr>
          <w:sz w:val="28"/>
          <w:szCs w:val="28"/>
        </w:rPr>
        <w:t>before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saving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or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sending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it</w:t>
      </w:r>
      <w:proofErr w:type="spellEnd"/>
      <w:r w:rsidRPr="00652371">
        <w:rPr>
          <w:sz w:val="28"/>
          <w:szCs w:val="28"/>
        </w:rPr>
        <w:t>.</w:t>
      </w:r>
    </w:p>
    <w:p w14:paraId="4D3FE8A8" w14:textId="77777777" w:rsidR="00652371" w:rsidRPr="00652371" w:rsidRDefault="00652371" w:rsidP="00652371">
      <w:pPr>
        <w:pStyle w:val="NormalWeb"/>
        <w:rPr>
          <w:sz w:val="28"/>
          <w:szCs w:val="28"/>
        </w:rPr>
      </w:pPr>
      <w:r w:rsidRPr="00652371">
        <w:rPr>
          <w:rStyle w:val="Strong"/>
          <w:b w:val="0"/>
          <w:bCs w:val="0"/>
          <w:sz w:val="28"/>
          <w:szCs w:val="28"/>
        </w:rPr>
        <w:t xml:space="preserve">4.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How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is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form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data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saved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in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a JSON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structure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>?</w:t>
      </w:r>
      <w:r w:rsidRPr="00652371">
        <w:rPr>
          <w:sz w:val="28"/>
          <w:szCs w:val="28"/>
        </w:rPr>
        <w:br/>
        <w:t xml:space="preserve">Form </w:t>
      </w:r>
      <w:proofErr w:type="spellStart"/>
      <w:r w:rsidRPr="00652371">
        <w:rPr>
          <w:sz w:val="28"/>
          <w:szCs w:val="28"/>
        </w:rPr>
        <w:t>data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can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be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collected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and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converted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to</w:t>
      </w:r>
      <w:proofErr w:type="spellEnd"/>
      <w:r w:rsidRPr="00652371">
        <w:rPr>
          <w:sz w:val="28"/>
          <w:szCs w:val="28"/>
        </w:rPr>
        <w:t xml:space="preserve"> JSON </w:t>
      </w:r>
      <w:proofErr w:type="spellStart"/>
      <w:r w:rsidRPr="00652371">
        <w:rPr>
          <w:sz w:val="28"/>
          <w:szCs w:val="28"/>
        </w:rPr>
        <w:t>using</w:t>
      </w:r>
      <w:proofErr w:type="spellEnd"/>
      <w:r w:rsidRPr="00652371">
        <w:rPr>
          <w:sz w:val="28"/>
          <w:szCs w:val="28"/>
        </w:rPr>
        <w:t xml:space="preserve"> JavaScript. </w:t>
      </w:r>
      <w:proofErr w:type="spellStart"/>
      <w:r w:rsidRPr="00652371">
        <w:rPr>
          <w:sz w:val="28"/>
          <w:szCs w:val="28"/>
        </w:rPr>
        <w:t>This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is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useful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for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APIs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or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storing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structured</w:t>
      </w:r>
      <w:proofErr w:type="spellEnd"/>
      <w:r w:rsidRPr="00652371">
        <w:rPr>
          <w:sz w:val="28"/>
          <w:szCs w:val="28"/>
        </w:rPr>
        <w:t xml:space="preserve"> </w:t>
      </w:r>
      <w:proofErr w:type="spellStart"/>
      <w:r w:rsidRPr="00652371">
        <w:rPr>
          <w:sz w:val="28"/>
          <w:szCs w:val="28"/>
        </w:rPr>
        <w:t>data</w:t>
      </w:r>
      <w:proofErr w:type="spellEnd"/>
      <w:r w:rsidRPr="00652371">
        <w:rPr>
          <w:sz w:val="28"/>
          <w:szCs w:val="28"/>
        </w:rPr>
        <w:t>.</w:t>
      </w:r>
    </w:p>
    <w:p w14:paraId="27CD4D60" w14:textId="77777777" w:rsidR="00652371" w:rsidRPr="00652371" w:rsidRDefault="00652371" w:rsidP="00652371">
      <w:pPr>
        <w:pStyle w:val="NormalWeb"/>
        <w:rPr>
          <w:sz w:val="28"/>
          <w:szCs w:val="28"/>
        </w:rPr>
      </w:pPr>
      <w:proofErr w:type="spellStart"/>
      <w:r w:rsidRPr="00652371">
        <w:rPr>
          <w:rStyle w:val="Strong"/>
          <w:b w:val="0"/>
          <w:bCs w:val="0"/>
          <w:sz w:val="28"/>
          <w:szCs w:val="28"/>
        </w:rPr>
        <w:t>Example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JSON:</w:t>
      </w:r>
    </w:p>
    <w:p w14:paraId="36A4B9E7" w14:textId="77777777" w:rsidR="00652371" w:rsidRPr="00652371" w:rsidRDefault="00652371" w:rsidP="00652371">
      <w:pPr>
        <w:pStyle w:val="HTMLPreformatted"/>
        <w:rPr>
          <w:rStyle w:val="HTMLCode"/>
          <w:sz w:val="28"/>
          <w:szCs w:val="28"/>
        </w:rPr>
      </w:pPr>
      <w:r w:rsidRPr="00652371">
        <w:rPr>
          <w:rStyle w:val="hljs-punctuation"/>
        </w:rPr>
        <w:t>{</w:t>
      </w:r>
    </w:p>
    <w:p w14:paraId="687C9860" w14:textId="77777777" w:rsidR="00652371" w:rsidRPr="00652371" w:rsidRDefault="00652371" w:rsidP="00652371">
      <w:pPr>
        <w:pStyle w:val="HTMLPreformatted"/>
        <w:rPr>
          <w:rStyle w:val="HTMLCode"/>
          <w:sz w:val="28"/>
          <w:szCs w:val="28"/>
        </w:rPr>
      </w:pPr>
      <w:r w:rsidRPr="00652371">
        <w:rPr>
          <w:rStyle w:val="HTMLCode"/>
          <w:sz w:val="28"/>
          <w:szCs w:val="28"/>
        </w:rPr>
        <w:t xml:space="preserve">  </w:t>
      </w:r>
      <w:r w:rsidRPr="00652371">
        <w:rPr>
          <w:rStyle w:val="hljs-attr"/>
        </w:rPr>
        <w:t>"</w:t>
      </w:r>
      <w:proofErr w:type="spellStart"/>
      <w:r w:rsidRPr="00652371">
        <w:rPr>
          <w:rStyle w:val="hljs-attr"/>
        </w:rPr>
        <w:t>name</w:t>
      </w:r>
      <w:proofErr w:type="spellEnd"/>
      <w:r w:rsidRPr="00652371">
        <w:rPr>
          <w:rStyle w:val="hljs-attr"/>
        </w:rPr>
        <w:t>"</w:t>
      </w:r>
      <w:r w:rsidRPr="00652371">
        <w:rPr>
          <w:rStyle w:val="hljs-punctuation"/>
        </w:rPr>
        <w:t>:</w:t>
      </w:r>
      <w:r w:rsidRPr="00652371">
        <w:rPr>
          <w:rStyle w:val="HTMLCode"/>
          <w:sz w:val="28"/>
          <w:szCs w:val="28"/>
        </w:rPr>
        <w:t xml:space="preserve"> </w:t>
      </w:r>
      <w:r w:rsidRPr="00652371">
        <w:rPr>
          <w:rStyle w:val="hljs-string"/>
        </w:rPr>
        <w:t>"John"</w:t>
      </w:r>
      <w:r w:rsidRPr="00652371">
        <w:rPr>
          <w:rStyle w:val="hljs-punctuation"/>
        </w:rPr>
        <w:t>,</w:t>
      </w:r>
    </w:p>
    <w:p w14:paraId="0EEE8354" w14:textId="77777777" w:rsidR="00652371" w:rsidRPr="00652371" w:rsidRDefault="00652371" w:rsidP="00652371">
      <w:pPr>
        <w:pStyle w:val="HTMLPreformatted"/>
        <w:rPr>
          <w:rStyle w:val="HTMLCode"/>
          <w:sz w:val="28"/>
          <w:szCs w:val="28"/>
        </w:rPr>
      </w:pPr>
      <w:r w:rsidRPr="00652371">
        <w:rPr>
          <w:rStyle w:val="HTMLCode"/>
          <w:sz w:val="28"/>
          <w:szCs w:val="28"/>
        </w:rPr>
        <w:t xml:space="preserve">  </w:t>
      </w:r>
      <w:r w:rsidRPr="00652371">
        <w:rPr>
          <w:rStyle w:val="hljs-attr"/>
        </w:rPr>
        <w:t>"</w:t>
      </w:r>
      <w:proofErr w:type="spellStart"/>
      <w:r w:rsidRPr="00652371">
        <w:rPr>
          <w:rStyle w:val="hljs-attr"/>
        </w:rPr>
        <w:t>email</w:t>
      </w:r>
      <w:proofErr w:type="spellEnd"/>
      <w:r w:rsidRPr="00652371">
        <w:rPr>
          <w:rStyle w:val="hljs-attr"/>
        </w:rPr>
        <w:t>"</w:t>
      </w:r>
      <w:r w:rsidRPr="00652371">
        <w:rPr>
          <w:rStyle w:val="hljs-punctuation"/>
        </w:rPr>
        <w:t>:</w:t>
      </w:r>
      <w:r w:rsidRPr="00652371">
        <w:rPr>
          <w:rStyle w:val="HTMLCode"/>
          <w:sz w:val="28"/>
          <w:szCs w:val="28"/>
        </w:rPr>
        <w:t xml:space="preserve"> </w:t>
      </w:r>
      <w:r w:rsidRPr="00652371">
        <w:rPr>
          <w:rStyle w:val="hljs-string"/>
        </w:rPr>
        <w:t>"john@example.com"</w:t>
      </w:r>
    </w:p>
    <w:p w14:paraId="6F30E8EE" w14:textId="77777777" w:rsidR="00652371" w:rsidRPr="00652371" w:rsidRDefault="00652371" w:rsidP="00652371">
      <w:pPr>
        <w:pStyle w:val="HTMLPreformatted"/>
        <w:rPr>
          <w:rStyle w:val="HTMLCode"/>
          <w:sz w:val="28"/>
          <w:szCs w:val="28"/>
        </w:rPr>
      </w:pPr>
      <w:r w:rsidRPr="00652371">
        <w:rPr>
          <w:rStyle w:val="hljs-punctuation"/>
        </w:rPr>
        <w:t>}</w:t>
      </w:r>
    </w:p>
    <w:p w14:paraId="4264F43D" w14:textId="77777777" w:rsidR="00652371" w:rsidRPr="00652371" w:rsidRDefault="00652371" w:rsidP="00652371">
      <w:pPr>
        <w:pStyle w:val="NormalWeb"/>
        <w:rPr>
          <w:sz w:val="28"/>
          <w:szCs w:val="28"/>
        </w:rPr>
      </w:pPr>
      <w:proofErr w:type="spellStart"/>
      <w:r w:rsidRPr="00652371">
        <w:rPr>
          <w:rStyle w:val="Strong"/>
          <w:b w:val="0"/>
          <w:bCs w:val="0"/>
          <w:sz w:val="28"/>
          <w:szCs w:val="28"/>
        </w:rPr>
        <w:t>Example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652371">
        <w:rPr>
          <w:rStyle w:val="Strong"/>
          <w:b w:val="0"/>
          <w:bCs w:val="0"/>
          <w:sz w:val="28"/>
          <w:szCs w:val="28"/>
        </w:rPr>
        <w:t>with</w:t>
      </w:r>
      <w:proofErr w:type="spellEnd"/>
      <w:r w:rsidRPr="00652371">
        <w:rPr>
          <w:rStyle w:val="Strong"/>
          <w:b w:val="0"/>
          <w:bCs w:val="0"/>
          <w:sz w:val="28"/>
          <w:szCs w:val="28"/>
        </w:rPr>
        <w:t xml:space="preserve"> JavaScript:</w:t>
      </w:r>
    </w:p>
    <w:p w14:paraId="3F1B5D2E" w14:textId="77777777" w:rsidR="00652371" w:rsidRPr="00652371" w:rsidRDefault="00652371" w:rsidP="00652371">
      <w:pPr>
        <w:pStyle w:val="HTMLPreformatted"/>
        <w:rPr>
          <w:rStyle w:val="HTMLCode"/>
          <w:sz w:val="28"/>
          <w:szCs w:val="28"/>
        </w:rPr>
      </w:pPr>
      <w:proofErr w:type="spellStart"/>
      <w:r w:rsidRPr="00652371">
        <w:rPr>
          <w:rStyle w:val="hljs-keyword"/>
        </w:rPr>
        <w:t>const</w:t>
      </w:r>
      <w:proofErr w:type="spellEnd"/>
      <w:r w:rsidRPr="00652371">
        <w:rPr>
          <w:rStyle w:val="HTMLCode"/>
          <w:sz w:val="28"/>
          <w:szCs w:val="28"/>
        </w:rPr>
        <w:t xml:space="preserve"> </w:t>
      </w:r>
      <w:proofErr w:type="spellStart"/>
      <w:r w:rsidRPr="00652371">
        <w:rPr>
          <w:rStyle w:val="HTMLCode"/>
          <w:sz w:val="28"/>
          <w:szCs w:val="28"/>
        </w:rPr>
        <w:t>form</w:t>
      </w:r>
      <w:proofErr w:type="spellEnd"/>
      <w:r w:rsidRPr="00652371">
        <w:rPr>
          <w:rStyle w:val="HTMLCode"/>
          <w:sz w:val="28"/>
          <w:szCs w:val="28"/>
        </w:rPr>
        <w:t xml:space="preserve"> = </w:t>
      </w:r>
      <w:proofErr w:type="spellStart"/>
      <w:proofErr w:type="gramStart"/>
      <w:r w:rsidRPr="00652371">
        <w:rPr>
          <w:rStyle w:val="hljs-variable"/>
        </w:rPr>
        <w:t>document</w:t>
      </w:r>
      <w:r w:rsidRPr="00652371">
        <w:rPr>
          <w:rStyle w:val="HTMLCode"/>
          <w:sz w:val="28"/>
          <w:szCs w:val="28"/>
        </w:rPr>
        <w:t>.</w:t>
      </w:r>
      <w:r w:rsidRPr="00652371">
        <w:rPr>
          <w:rStyle w:val="hljs-title"/>
        </w:rPr>
        <w:t>querySelector</w:t>
      </w:r>
      <w:proofErr w:type="spellEnd"/>
      <w:proofErr w:type="gramEnd"/>
      <w:r w:rsidRPr="00652371">
        <w:rPr>
          <w:rStyle w:val="HTMLCode"/>
          <w:sz w:val="28"/>
          <w:szCs w:val="28"/>
        </w:rPr>
        <w:t>(</w:t>
      </w:r>
      <w:r w:rsidRPr="00652371">
        <w:rPr>
          <w:rStyle w:val="hljs-string"/>
        </w:rPr>
        <w:t>'</w:t>
      </w:r>
      <w:proofErr w:type="spellStart"/>
      <w:r w:rsidRPr="00652371">
        <w:rPr>
          <w:rStyle w:val="hljs-string"/>
        </w:rPr>
        <w:t>form</w:t>
      </w:r>
      <w:proofErr w:type="spellEnd"/>
      <w:r w:rsidRPr="00652371">
        <w:rPr>
          <w:rStyle w:val="hljs-string"/>
        </w:rPr>
        <w:t>'</w:t>
      </w:r>
      <w:r w:rsidRPr="00652371">
        <w:rPr>
          <w:rStyle w:val="HTMLCode"/>
          <w:sz w:val="28"/>
          <w:szCs w:val="28"/>
        </w:rPr>
        <w:t>);</w:t>
      </w:r>
    </w:p>
    <w:p w14:paraId="17D27C3D" w14:textId="77777777" w:rsidR="00652371" w:rsidRPr="00652371" w:rsidRDefault="00652371" w:rsidP="00652371">
      <w:pPr>
        <w:pStyle w:val="HTMLPreformatted"/>
        <w:rPr>
          <w:rStyle w:val="HTMLCode"/>
          <w:sz w:val="28"/>
          <w:szCs w:val="28"/>
        </w:rPr>
      </w:pPr>
      <w:proofErr w:type="spellStart"/>
      <w:r w:rsidRPr="00652371">
        <w:rPr>
          <w:rStyle w:val="hljs-keyword"/>
        </w:rPr>
        <w:t>const</w:t>
      </w:r>
      <w:proofErr w:type="spellEnd"/>
      <w:r w:rsidRPr="00652371">
        <w:rPr>
          <w:rStyle w:val="HTMLCode"/>
          <w:sz w:val="28"/>
          <w:szCs w:val="28"/>
        </w:rPr>
        <w:t xml:space="preserve"> </w:t>
      </w:r>
      <w:proofErr w:type="spellStart"/>
      <w:r w:rsidRPr="00652371">
        <w:rPr>
          <w:rStyle w:val="HTMLCode"/>
          <w:sz w:val="28"/>
          <w:szCs w:val="28"/>
        </w:rPr>
        <w:t>formData</w:t>
      </w:r>
      <w:proofErr w:type="spellEnd"/>
      <w:r w:rsidRPr="00652371">
        <w:rPr>
          <w:rStyle w:val="HTMLCode"/>
          <w:sz w:val="28"/>
          <w:szCs w:val="28"/>
        </w:rPr>
        <w:t xml:space="preserve"> = </w:t>
      </w:r>
      <w:proofErr w:type="spellStart"/>
      <w:r w:rsidRPr="00652371">
        <w:rPr>
          <w:rStyle w:val="hljs-keyword"/>
        </w:rPr>
        <w:t>new</w:t>
      </w:r>
      <w:proofErr w:type="spellEnd"/>
      <w:r w:rsidRPr="00652371">
        <w:rPr>
          <w:rStyle w:val="HTMLCode"/>
          <w:sz w:val="28"/>
          <w:szCs w:val="28"/>
        </w:rPr>
        <w:t xml:space="preserve"> </w:t>
      </w:r>
      <w:proofErr w:type="spellStart"/>
      <w:r w:rsidRPr="00652371">
        <w:rPr>
          <w:rStyle w:val="hljs-title"/>
        </w:rPr>
        <w:t>FormData</w:t>
      </w:r>
      <w:proofErr w:type="spellEnd"/>
      <w:r w:rsidRPr="00652371">
        <w:rPr>
          <w:rStyle w:val="HTMLCode"/>
          <w:sz w:val="28"/>
          <w:szCs w:val="28"/>
        </w:rPr>
        <w:t>(</w:t>
      </w:r>
      <w:proofErr w:type="spellStart"/>
      <w:r w:rsidRPr="00652371">
        <w:rPr>
          <w:rStyle w:val="HTMLCode"/>
          <w:sz w:val="28"/>
          <w:szCs w:val="28"/>
        </w:rPr>
        <w:t>form</w:t>
      </w:r>
      <w:proofErr w:type="spellEnd"/>
      <w:r w:rsidRPr="00652371">
        <w:rPr>
          <w:rStyle w:val="HTMLCode"/>
          <w:sz w:val="28"/>
          <w:szCs w:val="28"/>
        </w:rPr>
        <w:t>);</w:t>
      </w:r>
    </w:p>
    <w:p w14:paraId="00F4F16D" w14:textId="77777777" w:rsidR="00652371" w:rsidRPr="00652371" w:rsidRDefault="00652371" w:rsidP="00652371">
      <w:pPr>
        <w:pStyle w:val="HTMLPreformatted"/>
        <w:rPr>
          <w:rStyle w:val="HTMLCode"/>
          <w:sz w:val="28"/>
          <w:szCs w:val="28"/>
        </w:rPr>
      </w:pPr>
      <w:proofErr w:type="spellStart"/>
      <w:r w:rsidRPr="00652371">
        <w:rPr>
          <w:rStyle w:val="hljs-keyword"/>
        </w:rPr>
        <w:t>const</w:t>
      </w:r>
      <w:proofErr w:type="spellEnd"/>
      <w:r w:rsidRPr="00652371">
        <w:rPr>
          <w:rStyle w:val="HTMLCode"/>
          <w:sz w:val="28"/>
          <w:szCs w:val="28"/>
        </w:rPr>
        <w:t xml:space="preserve"> </w:t>
      </w:r>
      <w:proofErr w:type="spellStart"/>
      <w:r w:rsidRPr="00652371">
        <w:rPr>
          <w:rStyle w:val="HTMLCode"/>
          <w:sz w:val="28"/>
          <w:szCs w:val="28"/>
        </w:rPr>
        <w:t>jsonData</w:t>
      </w:r>
      <w:proofErr w:type="spellEnd"/>
      <w:r w:rsidRPr="00652371">
        <w:rPr>
          <w:rStyle w:val="HTMLCode"/>
          <w:sz w:val="28"/>
          <w:szCs w:val="28"/>
        </w:rPr>
        <w:t xml:space="preserve"> = </w:t>
      </w:r>
      <w:proofErr w:type="spellStart"/>
      <w:r w:rsidRPr="00652371">
        <w:rPr>
          <w:rStyle w:val="hljs-title"/>
        </w:rPr>
        <w:t>Object</w:t>
      </w:r>
      <w:r w:rsidRPr="00652371">
        <w:rPr>
          <w:rStyle w:val="HTMLCode"/>
          <w:sz w:val="28"/>
          <w:szCs w:val="28"/>
        </w:rPr>
        <w:t>.</w:t>
      </w:r>
      <w:r w:rsidRPr="00652371">
        <w:rPr>
          <w:rStyle w:val="hljs-title"/>
        </w:rPr>
        <w:t>fromEntries</w:t>
      </w:r>
      <w:proofErr w:type="spellEnd"/>
      <w:r w:rsidRPr="00652371">
        <w:rPr>
          <w:rStyle w:val="HTMLCode"/>
          <w:sz w:val="28"/>
          <w:szCs w:val="28"/>
        </w:rPr>
        <w:t>(</w:t>
      </w:r>
      <w:proofErr w:type="spellStart"/>
      <w:r w:rsidRPr="00652371">
        <w:rPr>
          <w:rStyle w:val="HTMLCode"/>
          <w:sz w:val="28"/>
          <w:szCs w:val="28"/>
        </w:rPr>
        <w:t>formData.</w:t>
      </w:r>
      <w:r w:rsidRPr="00652371">
        <w:rPr>
          <w:rStyle w:val="hljs-title"/>
        </w:rPr>
        <w:t>entries</w:t>
      </w:r>
      <w:proofErr w:type="spellEnd"/>
      <w:r w:rsidRPr="00652371">
        <w:rPr>
          <w:rStyle w:val="HTMLCode"/>
          <w:sz w:val="28"/>
          <w:szCs w:val="28"/>
        </w:rPr>
        <w:t>());</w:t>
      </w:r>
    </w:p>
    <w:p w14:paraId="4FDE9E17" w14:textId="77777777" w:rsidR="00652371" w:rsidRPr="00652371" w:rsidRDefault="00652371" w:rsidP="00652371">
      <w:pPr>
        <w:pStyle w:val="HTMLPreformatted"/>
        <w:rPr>
          <w:rStyle w:val="HTMLCode"/>
          <w:sz w:val="28"/>
          <w:szCs w:val="28"/>
        </w:rPr>
      </w:pPr>
    </w:p>
    <w:p w14:paraId="2A63BABD" w14:textId="77777777" w:rsidR="00652371" w:rsidRPr="00652371" w:rsidRDefault="00652371" w:rsidP="00652371">
      <w:pPr>
        <w:pStyle w:val="HTMLPreformatted"/>
      </w:pPr>
      <w:proofErr w:type="gramStart"/>
      <w:r w:rsidRPr="00652371">
        <w:rPr>
          <w:rStyle w:val="hljs-variable"/>
        </w:rPr>
        <w:t>console</w:t>
      </w:r>
      <w:r w:rsidRPr="00652371">
        <w:rPr>
          <w:rStyle w:val="HTMLCode"/>
          <w:sz w:val="28"/>
          <w:szCs w:val="28"/>
        </w:rPr>
        <w:t>.</w:t>
      </w:r>
      <w:r w:rsidRPr="00652371">
        <w:rPr>
          <w:rStyle w:val="hljs-title"/>
        </w:rPr>
        <w:t>log</w:t>
      </w:r>
      <w:r w:rsidRPr="00652371">
        <w:rPr>
          <w:rStyle w:val="HTMLCode"/>
          <w:sz w:val="28"/>
          <w:szCs w:val="28"/>
        </w:rPr>
        <w:t>(</w:t>
      </w:r>
      <w:proofErr w:type="spellStart"/>
      <w:proofErr w:type="gramEnd"/>
      <w:r w:rsidRPr="00652371">
        <w:rPr>
          <w:rStyle w:val="hljs-title"/>
        </w:rPr>
        <w:t>JSON</w:t>
      </w:r>
      <w:r w:rsidRPr="00652371">
        <w:rPr>
          <w:rStyle w:val="HTMLCode"/>
          <w:sz w:val="28"/>
          <w:szCs w:val="28"/>
        </w:rPr>
        <w:t>.</w:t>
      </w:r>
      <w:r w:rsidRPr="00652371">
        <w:rPr>
          <w:rStyle w:val="hljs-title"/>
        </w:rPr>
        <w:t>stringify</w:t>
      </w:r>
      <w:proofErr w:type="spellEnd"/>
      <w:r w:rsidRPr="00652371">
        <w:rPr>
          <w:rStyle w:val="HTMLCode"/>
          <w:sz w:val="28"/>
          <w:szCs w:val="28"/>
        </w:rPr>
        <w:t>(</w:t>
      </w:r>
      <w:proofErr w:type="spellStart"/>
      <w:r w:rsidRPr="00652371">
        <w:rPr>
          <w:rStyle w:val="HTMLCode"/>
          <w:sz w:val="28"/>
          <w:szCs w:val="28"/>
        </w:rPr>
        <w:t>jsonData</w:t>
      </w:r>
      <w:proofErr w:type="spellEnd"/>
      <w:r w:rsidRPr="00652371">
        <w:rPr>
          <w:rStyle w:val="HTMLCode"/>
          <w:sz w:val="28"/>
          <w:szCs w:val="28"/>
        </w:rPr>
        <w:t>));</w:t>
      </w:r>
    </w:p>
    <w:p w14:paraId="7C79E7CE" w14:textId="4EFFB68E" w:rsidR="00443ED2" w:rsidRPr="00443ED2" w:rsidRDefault="00443ED2" w:rsidP="003E6864">
      <w:pPr>
        <w:jc w:val="left"/>
        <w:rPr>
          <w:rFonts w:ascii="Courier New" w:hAnsi="Courier New" w:cs="Courier New"/>
          <w:lang w:val="en-UA" w:eastAsia="en-US"/>
        </w:rPr>
      </w:pPr>
    </w:p>
    <w:p w14:paraId="5C4A4BDE" w14:textId="7F0B9131" w:rsidR="00AC2F47" w:rsidRPr="00652371" w:rsidRDefault="00AC2F47" w:rsidP="00652371">
      <w:pPr>
        <w:rPr>
          <w:b/>
          <w:bCs/>
          <w:sz w:val="32"/>
          <w:szCs w:val="32"/>
          <w:shd w:val="clear" w:color="auto" w:fill="FFB2D7"/>
        </w:rPr>
      </w:pPr>
    </w:p>
    <w:sectPr w:rsidR="00AC2F47" w:rsidRPr="00652371" w:rsidSect="00C77AA6"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07986" w14:textId="77777777" w:rsidR="001603ED" w:rsidRDefault="001603ED" w:rsidP="001A2D3D">
      <w:pPr>
        <w:pStyle w:val="InfoBlue"/>
      </w:pPr>
      <w:r>
        <w:separator/>
      </w:r>
    </w:p>
  </w:endnote>
  <w:endnote w:type="continuationSeparator" w:id="0">
    <w:p w14:paraId="7310AC1F" w14:textId="77777777" w:rsidR="001603ED" w:rsidRDefault="001603ED" w:rsidP="001A2D3D">
      <w:pPr>
        <w:pStyle w:val="InfoBlu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A48C3" w:rsidRPr="00D95183" w14:paraId="496A64B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A7D3C5" w14:textId="77777777" w:rsidR="00AA48C3" w:rsidRPr="00D95183" w:rsidRDefault="00AA48C3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73F733" w14:textId="01FF4D23" w:rsidR="00AA48C3" w:rsidRPr="00D95183" w:rsidRDefault="00AA48C3" w:rsidP="00963857">
          <w:pPr>
            <w:jc w:val="center"/>
            <w:rPr>
              <w:sz w:val="24"/>
              <w:szCs w:val="24"/>
            </w:rPr>
          </w:pPr>
          <w:r w:rsidRPr="00D95183">
            <w:rPr>
              <w:sz w:val="24"/>
              <w:szCs w:val="24"/>
            </w:rPr>
            <w:t>K</w:t>
          </w:r>
          <w:r w:rsidR="00156C2A" w:rsidRPr="00D95183">
            <w:rPr>
              <w:sz w:val="24"/>
              <w:szCs w:val="24"/>
            </w:rPr>
            <w:t>y</w:t>
          </w:r>
          <w:r w:rsidRPr="00D95183">
            <w:rPr>
              <w:sz w:val="24"/>
              <w:szCs w:val="24"/>
            </w:rPr>
            <w:t xml:space="preserve">iv, </w:t>
          </w:r>
          <w:r w:rsidR="00051DE5" w:rsidRPr="00D95183">
            <w:rPr>
              <w:sz w:val="24"/>
              <w:szCs w:val="24"/>
            </w:rPr>
            <w:fldChar w:fldCharType="begin"/>
          </w:r>
          <w:r w:rsidRPr="00D95183">
            <w:rPr>
              <w:sz w:val="24"/>
              <w:szCs w:val="24"/>
            </w:rPr>
            <w:instrText xml:space="preserve"> DATE \@ "yyyy" </w:instrText>
          </w:r>
          <w:r w:rsidR="00051DE5" w:rsidRPr="00D95183">
            <w:rPr>
              <w:sz w:val="24"/>
              <w:szCs w:val="24"/>
            </w:rPr>
            <w:fldChar w:fldCharType="separate"/>
          </w:r>
          <w:r w:rsidR="000E1691">
            <w:rPr>
              <w:noProof/>
              <w:sz w:val="24"/>
              <w:szCs w:val="24"/>
            </w:rPr>
            <w:t>2025</w:t>
          </w:r>
          <w:r w:rsidR="00051DE5" w:rsidRPr="00D95183">
            <w:rPr>
              <w:sz w:val="24"/>
              <w:szCs w:val="24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DF0FB5" w14:textId="77777777" w:rsidR="00AA48C3" w:rsidRPr="00D95183" w:rsidRDefault="00AA48C3">
          <w:pPr>
            <w:jc w:val="right"/>
            <w:rPr>
              <w:sz w:val="24"/>
              <w:szCs w:val="24"/>
            </w:rPr>
          </w:pPr>
          <w:r w:rsidRPr="00D95183">
            <w:rPr>
              <w:sz w:val="24"/>
              <w:szCs w:val="24"/>
            </w:rPr>
            <w:t xml:space="preserve">Page </w:t>
          </w:r>
          <w:r w:rsidR="00051DE5" w:rsidRPr="00D95183">
            <w:rPr>
              <w:rStyle w:val="PageNumber"/>
              <w:sz w:val="24"/>
              <w:szCs w:val="24"/>
            </w:rPr>
            <w:fldChar w:fldCharType="begin"/>
          </w:r>
          <w:r w:rsidRPr="00D95183">
            <w:rPr>
              <w:rStyle w:val="PageNumber"/>
              <w:sz w:val="24"/>
              <w:szCs w:val="24"/>
            </w:rPr>
            <w:instrText xml:space="preserve"> PAGE </w:instrText>
          </w:r>
          <w:r w:rsidR="00051DE5" w:rsidRPr="00D95183">
            <w:rPr>
              <w:rStyle w:val="PageNumber"/>
              <w:sz w:val="24"/>
              <w:szCs w:val="24"/>
            </w:rPr>
            <w:fldChar w:fldCharType="separate"/>
          </w:r>
          <w:r w:rsidR="00B30B07" w:rsidRPr="00D95183">
            <w:rPr>
              <w:rStyle w:val="PageNumber"/>
              <w:noProof/>
              <w:sz w:val="24"/>
              <w:szCs w:val="24"/>
            </w:rPr>
            <w:t>2</w:t>
          </w:r>
          <w:r w:rsidR="00051DE5" w:rsidRPr="00D95183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11A7197A" w14:textId="77777777" w:rsidR="00AA48C3" w:rsidRPr="00D95183" w:rsidRDefault="00AA48C3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C1087" w14:textId="77777777" w:rsidR="00D95183" w:rsidRPr="00D95183" w:rsidRDefault="00D95183" w:rsidP="00AA48C3">
    <w:pPr>
      <w:pStyle w:val="Footer"/>
      <w:jc w:val="center"/>
      <w:rPr>
        <w:sz w:val="24"/>
        <w:szCs w:val="24"/>
      </w:rPr>
    </w:pPr>
  </w:p>
  <w:p w14:paraId="176FBED8" w14:textId="63DACF86" w:rsidR="00AA48C3" w:rsidRPr="00D95183" w:rsidRDefault="00AA48C3" w:rsidP="00AA48C3">
    <w:pPr>
      <w:pStyle w:val="Footer"/>
      <w:jc w:val="center"/>
      <w:rPr>
        <w:sz w:val="24"/>
        <w:szCs w:val="24"/>
      </w:rPr>
    </w:pPr>
    <w:proofErr w:type="spellStart"/>
    <w:r w:rsidRPr="00D95183">
      <w:rPr>
        <w:sz w:val="24"/>
        <w:szCs w:val="24"/>
      </w:rPr>
      <w:t>K</w:t>
    </w:r>
    <w:r w:rsidR="00156C2A" w:rsidRPr="00D95183">
      <w:rPr>
        <w:sz w:val="24"/>
        <w:szCs w:val="24"/>
      </w:rPr>
      <w:t>y</w:t>
    </w:r>
    <w:r w:rsidRPr="00D95183">
      <w:rPr>
        <w:sz w:val="24"/>
        <w:szCs w:val="24"/>
      </w:rPr>
      <w:t>iv</w:t>
    </w:r>
    <w:proofErr w:type="spellEnd"/>
    <w:r w:rsidRPr="00D95183">
      <w:rPr>
        <w:sz w:val="24"/>
        <w:szCs w:val="24"/>
      </w:rPr>
      <w:t xml:space="preserve">, </w:t>
    </w:r>
    <w:r w:rsidR="00051DE5" w:rsidRPr="00D95183">
      <w:rPr>
        <w:sz w:val="24"/>
        <w:szCs w:val="24"/>
      </w:rPr>
      <w:fldChar w:fldCharType="begin"/>
    </w:r>
    <w:r w:rsidRPr="00D95183">
      <w:rPr>
        <w:sz w:val="24"/>
        <w:szCs w:val="24"/>
      </w:rPr>
      <w:instrText xml:space="preserve"> DATE \@ "yyyy" </w:instrText>
    </w:r>
    <w:r w:rsidR="00051DE5" w:rsidRPr="00D95183">
      <w:rPr>
        <w:sz w:val="24"/>
        <w:szCs w:val="24"/>
      </w:rPr>
      <w:fldChar w:fldCharType="separate"/>
    </w:r>
    <w:r w:rsidR="000E1691">
      <w:rPr>
        <w:noProof/>
        <w:sz w:val="24"/>
        <w:szCs w:val="24"/>
      </w:rPr>
      <w:t>2025</w:t>
    </w:r>
    <w:r w:rsidR="00051DE5" w:rsidRPr="00D95183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2338B" w14:textId="77777777" w:rsidR="001603ED" w:rsidRDefault="001603ED" w:rsidP="001A2D3D">
      <w:pPr>
        <w:pStyle w:val="InfoBlue"/>
      </w:pPr>
      <w:r>
        <w:separator/>
      </w:r>
    </w:p>
  </w:footnote>
  <w:footnote w:type="continuationSeparator" w:id="0">
    <w:p w14:paraId="3CB8F3D8" w14:textId="77777777" w:rsidR="001603ED" w:rsidRDefault="001603ED" w:rsidP="001A2D3D">
      <w:pPr>
        <w:pStyle w:val="InfoBlu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713" w14:textId="75908A86" w:rsidR="00255288" w:rsidRPr="00255288" w:rsidRDefault="00255288" w:rsidP="00255288">
    <w:pPr>
      <w:pStyle w:val="Header"/>
      <w:jc w:val="center"/>
      <w:rPr>
        <w:b/>
        <w:lang w:val="en-US"/>
      </w:rPr>
    </w:pPr>
    <w:r>
      <w:rPr>
        <w:b/>
        <w:lang w:val="en-US"/>
      </w:rPr>
      <w:t>Kyiv</w:t>
    </w:r>
    <w:r w:rsidR="00A13D2A">
      <w:rPr>
        <w:b/>
      </w:rPr>
      <w:t xml:space="preserve"> </w:t>
    </w:r>
    <w:proofErr w:type="spellStart"/>
    <w:r w:rsidR="00A13D2A">
      <w:rPr>
        <w:b/>
      </w:rPr>
      <w:t>Aviation</w:t>
    </w:r>
    <w:proofErr w:type="spellEnd"/>
    <w:r>
      <w:rPr>
        <w:b/>
        <w:lang w:val="en-US"/>
      </w:rPr>
      <w:t xml:space="preserve"> Institute</w:t>
    </w:r>
  </w:p>
  <w:p w14:paraId="3D73F74C" w14:textId="0504C291" w:rsidR="00C472EA" w:rsidRPr="00DB13B2" w:rsidRDefault="00C472EA" w:rsidP="00A13D2A">
    <w:pPr>
      <w:pStyle w:val="Header"/>
      <w:jc w:val="center"/>
      <w:rPr>
        <w:b/>
        <w:lang w:val="en-US"/>
      </w:rPr>
    </w:pPr>
    <w:proofErr w:type="spellStart"/>
    <w:r>
      <w:rPr>
        <w:b/>
      </w:rPr>
      <w:t>Faculty</w:t>
    </w:r>
    <w:proofErr w:type="spellEnd"/>
    <w:r>
      <w:rPr>
        <w:b/>
      </w:rPr>
      <w:t xml:space="preserve"> </w:t>
    </w:r>
    <w:proofErr w:type="spellStart"/>
    <w:r>
      <w:rPr>
        <w:b/>
      </w:rPr>
      <w:t>of</w:t>
    </w:r>
    <w:proofErr w:type="spellEnd"/>
    <w:r>
      <w:rPr>
        <w:b/>
      </w:rPr>
      <w:t xml:space="preserve"> </w:t>
    </w:r>
    <w:r w:rsidR="00DB13B2">
      <w:rPr>
        <w:b/>
        <w:lang w:val="en-US"/>
      </w:rPr>
      <w:t>Computer Science</w:t>
    </w:r>
    <w:r>
      <w:rPr>
        <w:b/>
      </w:rPr>
      <w:t xml:space="preserve"> </w:t>
    </w:r>
    <w:proofErr w:type="spellStart"/>
    <w:r>
      <w:rPr>
        <w:b/>
      </w:rPr>
      <w:t>and</w:t>
    </w:r>
    <w:proofErr w:type="spellEnd"/>
    <w:r>
      <w:rPr>
        <w:b/>
      </w:rPr>
      <w:t xml:space="preserve"> </w:t>
    </w:r>
    <w:r w:rsidR="00DB13B2">
      <w:rPr>
        <w:b/>
        <w:lang w:val="en-US"/>
      </w:rPr>
      <w:t>Technologies</w:t>
    </w:r>
  </w:p>
  <w:p w14:paraId="24E2F2E8" w14:textId="77777777" w:rsidR="00C77AA6" w:rsidRPr="00C77AA6" w:rsidRDefault="00C77AA6" w:rsidP="00A13D2A">
    <w:pPr>
      <w:pStyle w:val="Header"/>
      <w:jc w:val="center"/>
      <w:rPr>
        <w:b/>
      </w:rPr>
    </w:pPr>
    <w:proofErr w:type="spellStart"/>
    <w:r>
      <w:rPr>
        <w:b/>
      </w:rPr>
      <w:t>Software</w:t>
    </w:r>
    <w:proofErr w:type="spellEnd"/>
    <w:r>
      <w:rPr>
        <w:b/>
      </w:rPr>
      <w:t xml:space="preserve"> </w:t>
    </w:r>
    <w:proofErr w:type="spellStart"/>
    <w:r>
      <w:rPr>
        <w:b/>
      </w:rPr>
      <w:t>engineering</w:t>
    </w:r>
    <w:proofErr w:type="spellEnd"/>
    <w:r>
      <w:rPr>
        <w:b/>
      </w:rPr>
      <w:t xml:space="preserve"> </w:t>
    </w:r>
    <w:proofErr w:type="spellStart"/>
    <w:r>
      <w:rPr>
        <w:b/>
      </w:rPr>
      <w:t>department</w:t>
    </w:r>
    <w:proofErr w:type="spellEnd"/>
  </w:p>
  <w:p w14:paraId="318D6F05" w14:textId="77777777" w:rsidR="00A13D2A" w:rsidRPr="00A13D2A" w:rsidRDefault="00A13D2A" w:rsidP="00A13D2A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8A8992E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3"/>
    <w:multiLevelType w:val="singleLevel"/>
    <w:tmpl w:val="00000003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3471FD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CF3D3F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C69E6"/>
    <w:multiLevelType w:val="multilevel"/>
    <w:tmpl w:val="D3DE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532065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E36D0E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D0401"/>
    <w:multiLevelType w:val="hybridMultilevel"/>
    <w:tmpl w:val="F3B02694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9AD747B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280F23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AB120B"/>
    <w:multiLevelType w:val="multilevel"/>
    <w:tmpl w:val="C36A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8A1301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BB16A2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387307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E5F1A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077BAF"/>
    <w:multiLevelType w:val="multilevel"/>
    <w:tmpl w:val="9BAC8A1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DB36C20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653EFF"/>
    <w:multiLevelType w:val="multilevel"/>
    <w:tmpl w:val="E798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41579"/>
    <w:multiLevelType w:val="hybridMultilevel"/>
    <w:tmpl w:val="EDEAAB2C"/>
    <w:lvl w:ilvl="0" w:tplc="1F30F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9C0238"/>
    <w:multiLevelType w:val="multilevel"/>
    <w:tmpl w:val="B90A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2432E7"/>
    <w:multiLevelType w:val="multilevel"/>
    <w:tmpl w:val="2090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B76D73"/>
    <w:multiLevelType w:val="hybridMultilevel"/>
    <w:tmpl w:val="C3623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E74F70"/>
    <w:multiLevelType w:val="multilevel"/>
    <w:tmpl w:val="93B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227C48"/>
    <w:multiLevelType w:val="hybridMultilevel"/>
    <w:tmpl w:val="54361108"/>
    <w:lvl w:ilvl="0" w:tplc="C7C45A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18D7638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A3525C"/>
    <w:multiLevelType w:val="hybridMultilevel"/>
    <w:tmpl w:val="E38AE6EE"/>
    <w:lvl w:ilvl="0" w:tplc="32123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D86183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FB50E7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BA590E"/>
    <w:multiLevelType w:val="hybridMultilevel"/>
    <w:tmpl w:val="51823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3F12FE"/>
    <w:multiLevelType w:val="multilevel"/>
    <w:tmpl w:val="BDE0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6D5FC4"/>
    <w:multiLevelType w:val="multilevel"/>
    <w:tmpl w:val="5A3E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595D62"/>
    <w:multiLevelType w:val="multilevel"/>
    <w:tmpl w:val="795E6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C0504D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6A65926"/>
    <w:multiLevelType w:val="multilevel"/>
    <w:tmpl w:val="9FEC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8016D4"/>
    <w:multiLevelType w:val="multilevel"/>
    <w:tmpl w:val="04C4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AD1B3C"/>
    <w:multiLevelType w:val="multilevel"/>
    <w:tmpl w:val="F588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296C8A"/>
    <w:multiLevelType w:val="hybridMultilevel"/>
    <w:tmpl w:val="6630D7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10A7755"/>
    <w:multiLevelType w:val="hybridMultilevel"/>
    <w:tmpl w:val="2E2CAEA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5F56EA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C04BA2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214A54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5A297F"/>
    <w:multiLevelType w:val="hybridMultilevel"/>
    <w:tmpl w:val="E5BC21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D11692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197958"/>
    <w:multiLevelType w:val="hybridMultilevel"/>
    <w:tmpl w:val="33F49B1E"/>
    <w:lvl w:ilvl="0" w:tplc="058AE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202601"/>
    <w:multiLevelType w:val="hybridMultilevel"/>
    <w:tmpl w:val="024429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354630"/>
    <w:multiLevelType w:val="multilevel"/>
    <w:tmpl w:val="AF5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600D12"/>
    <w:multiLevelType w:val="hybridMultilevel"/>
    <w:tmpl w:val="487088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208247">
    <w:abstractNumId w:val="0"/>
  </w:num>
  <w:num w:numId="2" w16cid:durableId="1440834338">
    <w:abstractNumId w:val="32"/>
  </w:num>
  <w:num w:numId="3" w16cid:durableId="874776708">
    <w:abstractNumId w:val="15"/>
  </w:num>
  <w:num w:numId="4" w16cid:durableId="223688321">
    <w:abstractNumId w:val="21"/>
  </w:num>
  <w:num w:numId="5" w16cid:durableId="542714865">
    <w:abstractNumId w:val="18"/>
  </w:num>
  <w:num w:numId="6" w16cid:durableId="1216309063">
    <w:abstractNumId w:val="23"/>
  </w:num>
  <w:num w:numId="7" w16cid:durableId="41831840">
    <w:abstractNumId w:val="43"/>
  </w:num>
  <w:num w:numId="8" w16cid:durableId="2030371155">
    <w:abstractNumId w:val="7"/>
  </w:num>
  <w:num w:numId="9" w16cid:durableId="1837914332">
    <w:abstractNumId w:val="37"/>
  </w:num>
  <w:num w:numId="10" w16cid:durableId="1978996653">
    <w:abstractNumId w:val="41"/>
  </w:num>
  <w:num w:numId="11" w16cid:durableId="1409426374">
    <w:abstractNumId w:val="25"/>
  </w:num>
  <w:num w:numId="12" w16cid:durableId="497186130">
    <w:abstractNumId w:val="44"/>
  </w:num>
  <w:num w:numId="13" w16cid:durableId="673998456">
    <w:abstractNumId w:val="36"/>
  </w:num>
  <w:num w:numId="14" w16cid:durableId="683167793">
    <w:abstractNumId w:val="46"/>
  </w:num>
  <w:num w:numId="15" w16cid:durableId="1027829387">
    <w:abstractNumId w:val="29"/>
  </w:num>
  <w:num w:numId="16" w16cid:durableId="1348093188">
    <w:abstractNumId w:val="10"/>
  </w:num>
  <w:num w:numId="17" w16cid:durableId="494616257">
    <w:abstractNumId w:val="31"/>
  </w:num>
  <w:num w:numId="18" w16cid:durableId="1885023841">
    <w:abstractNumId w:val="17"/>
  </w:num>
  <w:num w:numId="19" w16cid:durableId="227810248">
    <w:abstractNumId w:val="45"/>
  </w:num>
  <w:num w:numId="20" w16cid:durableId="1070276754">
    <w:abstractNumId w:val="4"/>
  </w:num>
  <w:num w:numId="21" w16cid:durableId="2091392690">
    <w:abstractNumId w:val="20"/>
  </w:num>
  <w:num w:numId="22" w16cid:durableId="177890629">
    <w:abstractNumId w:val="30"/>
  </w:num>
  <w:num w:numId="23" w16cid:durableId="1509053561">
    <w:abstractNumId w:val="34"/>
  </w:num>
  <w:num w:numId="24" w16cid:durableId="615452644">
    <w:abstractNumId w:val="35"/>
  </w:num>
  <w:num w:numId="25" w16cid:durableId="1820224323">
    <w:abstractNumId w:val="22"/>
  </w:num>
  <w:num w:numId="26" w16cid:durableId="606237188">
    <w:abstractNumId w:val="19"/>
  </w:num>
  <w:num w:numId="27" w16cid:durableId="1178888725">
    <w:abstractNumId w:val="33"/>
  </w:num>
  <w:num w:numId="28" w16cid:durableId="1427850007">
    <w:abstractNumId w:val="40"/>
  </w:num>
  <w:num w:numId="29" w16cid:durableId="1833451924">
    <w:abstractNumId w:val="5"/>
  </w:num>
  <w:num w:numId="30" w16cid:durableId="846561085">
    <w:abstractNumId w:val="11"/>
  </w:num>
  <w:num w:numId="31" w16cid:durableId="1754859086">
    <w:abstractNumId w:val="9"/>
  </w:num>
  <w:num w:numId="32" w16cid:durableId="1479303028">
    <w:abstractNumId w:val="28"/>
  </w:num>
  <w:num w:numId="33" w16cid:durableId="978346454">
    <w:abstractNumId w:val="2"/>
  </w:num>
  <w:num w:numId="34" w16cid:durableId="1831166759">
    <w:abstractNumId w:val="12"/>
  </w:num>
  <w:num w:numId="35" w16cid:durableId="1146121741">
    <w:abstractNumId w:val="16"/>
  </w:num>
  <w:num w:numId="36" w16cid:durableId="147405254">
    <w:abstractNumId w:val="6"/>
  </w:num>
  <w:num w:numId="37" w16cid:durableId="1950313917">
    <w:abstractNumId w:val="27"/>
  </w:num>
  <w:num w:numId="38" w16cid:durableId="983508686">
    <w:abstractNumId w:val="39"/>
  </w:num>
  <w:num w:numId="39" w16cid:durableId="953900507">
    <w:abstractNumId w:val="14"/>
  </w:num>
  <w:num w:numId="40" w16cid:durableId="403915433">
    <w:abstractNumId w:val="38"/>
  </w:num>
  <w:num w:numId="41" w16cid:durableId="1436440274">
    <w:abstractNumId w:val="8"/>
  </w:num>
  <w:num w:numId="42" w16cid:durableId="743799319">
    <w:abstractNumId w:val="26"/>
  </w:num>
  <w:num w:numId="43" w16cid:durableId="1226839924">
    <w:abstractNumId w:val="3"/>
  </w:num>
  <w:num w:numId="44" w16cid:durableId="22680751">
    <w:abstractNumId w:val="42"/>
  </w:num>
  <w:num w:numId="45" w16cid:durableId="292177964">
    <w:abstractNumId w:val="24"/>
  </w:num>
  <w:num w:numId="46" w16cid:durableId="532304453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attachedTemplate r:id="rId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de" w:val="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\n\n\n\n\n\n\n\n\n\n\n\n\n\n\n\n\n\n\n\n\n\n\n\n\n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#include &lt;stdio.h&gt;#include &lt;stdlib.h&gt;#include &lt;stdbool.h&gt;#include &lt;stdio.h&gt;\n#include &lt;stdlib.h&gt;\n#include &lt;stdbool.h&gt;\n\nint main()\n{\n\n    bool bRes;\n    bool bRes2;\n    int     iOp1 = 17,\n            iOp2 = 11,\n            iOp3 = 47,\n            iOp4 = 59;\n\n    double  dOp1 = 34.5,\n            dOp2 = 34.5,\n            dOp3 = 43,\n            dOp4 = 56;\n\n    bRes    = (!(iOp1 == iOp2)) || (!(iOp3 &gt;= iOp4));\n    bRes2   = (!(dOp1 == dOp2)) || (!(dOp3 &gt;= dOp4));\n\n\n    return 0;\n}\n#include &lt;stdio.h&gt;_x000d__x000a_#include &lt;stdlib.h&gt;_x000d__x000a_#include &lt;stdbool.h&gt;_x000d__x000a__x000d__x000a_int main()_x000d__x000a_{_x000d__x000a__x000d__x000a_    bool bRes;_x000d__x000a_    bool bRes2;_x000d__x000a_    int     iOp1 = 17,_x000d__x000a_            iOp2 = 11,_x000d__x000a_            iOp3 = 47,_x000d__x000a_            iOp4 = 59;_x000d__x000a__x000d__x000a_    double  dOp1 = 34.5,_x000d__x000a_            dOp2 = 34.5,_x000d__x000a_            dOp3 = 43,_x000d__x000a_            dOp4 = 56;_x000d__x000a__x000d__x000a_    bRes    = (!(iOp1 == iOp2)) || (!(iOp3 &gt;= iOp4));_x000d__x000a_    bRes2   = (!(dOp1 == dOp2)) || (!(dOp3 &gt;= dOp4));_x000d__x000a__x000d__x000a__x000d__x000a_    return 0;_x000d__x000a_}_x000d__x000a_"/>
    <w:docVar w:name="filename" w:val="C:\Users\dksat\Projects\main.c"/>
    <w:docVar w:name="LabName" w:val="&lt;LabName&gt;"/>
    <w:docVar w:name="LabNumber" w:val="&lt;LabNum&gt;"/>
    <w:docVar w:name="StudentGroup" w:val="&lt;StudentGroup&gt;"/>
    <w:docVar w:name="StudentName" w:val="&lt;SudentName&gt;"/>
  </w:docVars>
  <w:rsids>
    <w:rsidRoot w:val="00190367"/>
    <w:rsid w:val="00002D2D"/>
    <w:rsid w:val="00006DB6"/>
    <w:rsid w:val="00015E89"/>
    <w:rsid w:val="0002082F"/>
    <w:rsid w:val="00021402"/>
    <w:rsid w:val="00022916"/>
    <w:rsid w:val="000306B4"/>
    <w:rsid w:val="00032CE7"/>
    <w:rsid w:val="00032E9E"/>
    <w:rsid w:val="00033B46"/>
    <w:rsid w:val="00036D6D"/>
    <w:rsid w:val="000408B8"/>
    <w:rsid w:val="000429F5"/>
    <w:rsid w:val="0004389D"/>
    <w:rsid w:val="00043BB5"/>
    <w:rsid w:val="0004469D"/>
    <w:rsid w:val="00045243"/>
    <w:rsid w:val="000506EB"/>
    <w:rsid w:val="00051DE5"/>
    <w:rsid w:val="00053803"/>
    <w:rsid w:val="00055BE8"/>
    <w:rsid w:val="0005729E"/>
    <w:rsid w:val="0007141D"/>
    <w:rsid w:val="00074907"/>
    <w:rsid w:val="00080CCC"/>
    <w:rsid w:val="00080DD9"/>
    <w:rsid w:val="00082780"/>
    <w:rsid w:val="00082C8C"/>
    <w:rsid w:val="000843F8"/>
    <w:rsid w:val="00084C28"/>
    <w:rsid w:val="000901B4"/>
    <w:rsid w:val="00092E18"/>
    <w:rsid w:val="000A1A1C"/>
    <w:rsid w:val="000B388E"/>
    <w:rsid w:val="000B3998"/>
    <w:rsid w:val="000B4BDA"/>
    <w:rsid w:val="000B4DE0"/>
    <w:rsid w:val="000B6125"/>
    <w:rsid w:val="000C083A"/>
    <w:rsid w:val="000C1D26"/>
    <w:rsid w:val="000C470F"/>
    <w:rsid w:val="000C74DF"/>
    <w:rsid w:val="000E1691"/>
    <w:rsid w:val="000E4FD3"/>
    <w:rsid w:val="000F6BB8"/>
    <w:rsid w:val="000F7598"/>
    <w:rsid w:val="00112057"/>
    <w:rsid w:val="00112E6D"/>
    <w:rsid w:val="001155FA"/>
    <w:rsid w:val="00120AF7"/>
    <w:rsid w:val="0012636D"/>
    <w:rsid w:val="001275D6"/>
    <w:rsid w:val="00134148"/>
    <w:rsid w:val="001366FC"/>
    <w:rsid w:val="00140B0A"/>
    <w:rsid w:val="00143F72"/>
    <w:rsid w:val="001458CE"/>
    <w:rsid w:val="00150FC8"/>
    <w:rsid w:val="00156C2A"/>
    <w:rsid w:val="001600C4"/>
    <w:rsid w:val="001603ED"/>
    <w:rsid w:val="0016249A"/>
    <w:rsid w:val="001624C1"/>
    <w:rsid w:val="00164614"/>
    <w:rsid w:val="00165D34"/>
    <w:rsid w:val="001670A6"/>
    <w:rsid w:val="00177988"/>
    <w:rsid w:val="00183B00"/>
    <w:rsid w:val="001902B2"/>
    <w:rsid w:val="00190367"/>
    <w:rsid w:val="001922E0"/>
    <w:rsid w:val="001A2D3D"/>
    <w:rsid w:val="001A7564"/>
    <w:rsid w:val="001B18B2"/>
    <w:rsid w:val="001B1B45"/>
    <w:rsid w:val="001B2E73"/>
    <w:rsid w:val="001B59A7"/>
    <w:rsid w:val="001D2B67"/>
    <w:rsid w:val="001D3917"/>
    <w:rsid w:val="001D4C75"/>
    <w:rsid w:val="001D7694"/>
    <w:rsid w:val="001D7FF8"/>
    <w:rsid w:val="001E0879"/>
    <w:rsid w:val="001E7530"/>
    <w:rsid w:val="001F102C"/>
    <w:rsid w:val="001F4EE3"/>
    <w:rsid w:val="001F59A3"/>
    <w:rsid w:val="001F60E2"/>
    <w:rsid w:val="001F7B4A"/>
    <w:rsid w:val="00207CB7"/>
    <w:rsid w:val="00214E34"/>
    <w:rsid w:val="00217E22"/>
    <w:rsid w:val="002307F8"/>
    <w:rsid w:val="00233334"/>
    <w:rsid w:val="00241414"/>
    <w:rsid w:val="00243BEE"/>
    <w:rsid w:val="00251EA1"/>
    <w:rsid w:val="00253589"/>
    <w:rsid w:val="00253FCB"/>
    <w:rsid w:val="00254025"/>
    <w:rsid w:val="00255288"/>
    <w:rsid w:val="0025531A"/>
    <w:rsid w:val="00255A41"/>
    <w:rsid w:val="00256144"/>
    <w:rsid w:val="00256504"/>
    <w:rsid w:val="002646AB"/>
    <w:rsid w:val="002650D8"/>
    <w:rsid w:val="00266BD0"/>
    <w:rsid w:val="00270E3F"/>
    <w:rsid w:val="0027142D"/>
    <w:rsid w:val="00273D5F"/>
    <w:rsid w:val="0027429E"/>
    <w:rsid w:val="00274CDC"/>
    <w:rsid w:val="00277264"/>
    <w:rsid w:val="00282CE1"/>
    <w:rsid w:val="00284CA4"/>
    <w:rsid w:val="00290604"/>
    <w:rsid w:val="00292D26"/>
    <w:rsid w:val="00293326"/>
    <w:rsid w:val="00294E76"/>
    <w:rsid w:val="002A2DBD"/>
    <w:rsid w:val="002A2FB8"/>
    <w:rsid w:val="002A30BE"/>
    <w:rsid w:val="002A78D0"/>
    <w:rsid w:val="002B0308"/>
    <w:rsid w:val="002B0EE6"/>
    <w:rsid w:val="002B5D34"/>
    <w:rsid w:val="002C7FA9"/>
    <w:rsid w:val="002D319F"/>
    <w:rsid w:val="002D7238"/>
    <w:rsid w:val="002E1BA5"/>
    <w:rsid w:val="002E1D16"/>
    <w:rsid w:val="002F290C"/>
    <w:rsid w:val="002F3293"/>
    <w:rsid w:val="002F4471"/>
    <w:rsid w:val="00303558"/>
    <w:rsid w:val="00303CF7"/>
    <w:rsid w:val="00307E05"/>
    <w:rsid w:val="00315644"/>
    <w:rsid w:val="00321A65"/>
    <w:rsid w:val="003241D1"/>
    <w:rsid w:val="00330AD8"/>
    <w:rsid w:val="003329C7"/>
    <w:rsid w:val="00334DE3"/>
    <w:rsid w:val="003351E2"/>
    <w:rsid w:val="0035318D"/>
    <w:rsid w:val="00353607"/>
    <w:rsid w:val="0035541F"/>
    <w:rsid w:val="0035734A"/>
    <w:rsid w:val="00360FAA"/>
    <w:rsid w:val="00367362"/>
    <w:rsid w:val="003717FC"/>
    <w:rsid w:val="00382B38"/>
    <w:rsid w:val="003864D9"/>
    <w:rsid w:val="00386C9D"/>
    <w:rsid w:val="0038743C"/>
    <w:rsid w:val="003910FC"/>
    <w:rsid w:val="00392DF6"/>
    <w:rsid w:val="003935F3"/>
    <w:rsid w:val="00394075"/>
    <w:rsid w:val="00394E24"/>
    <w:rsid w:val="003A3615"/>
    <w:rsid w:val="003A4BD3"/>
    <w:rsid w:val="003A5CC8"/>
    <w:rsid w:val="003B153A"/>
    <w:rsid w:val="003B3BF3"/>
    <w:rsid w:val="003B6236"/>
    <w:rsid w:val="003B6AEE"/>
    <w:rsid w:val="003C0006"/>
    <w:rsid w:val="003C0318"/>
    <w:rsid w:val="003C1DB4"/>
    <w:rsid w:val="003C211A"/>
    <w:rsid w:val="003C62C4"/>
    <w:rsid w:val="003C7A54"/>
    <w:rsid w:val="003D6C1A"/>
    <w:rsid w:val="003E6864"/>
    <w:rsid w:val="003F1112"/>
    <w:rsid w:val="003F178F"/>
    <w:rsid w:val="003F52D5"/>
    <w:rsid w:val="003F5989"/>
    <w:rsid w:val="003F5FA2"/>
    <w:rsid w:val="003F7F47"/>
    <w:rsid w:val="004047C4"/>
    <w:rsid w:val="00404B7F"/>
    <w:rsid w:val="00404DA7"/>
    <w:rsid w:val="00406182"/>
    <w:rsid w:val="00406F42"/>
    <w:rsid w:val="00413EA2"/>
    <w:rsid w:val="004148AF"/>
    <w:rsid w:val="0041763D"/>
    <w:rsid w:val="00417C5A"/>
    <w:rsid w:val="00427BDC"/>
    <w:rsid w:val="00427DD8"/>
    <w:rsid w:val="004344F6"/>
    <w:rsid w:val="00443ED2"/>
    <w:rsid w:val="00452D42"/>
    <w:rsid w:val="00454049"/>
    <w:rsid w:val="00457075"/>
    <w:rsid w:val="00460513"/>
    <w:rsid w:val="00467697"/>
    <w:rsid w:val="0047026D"/>
    <w:rsid w:val="00480EDF"/>
    <w:rsid w:val="00483B4A"/>
    <w:rsid w:val="00493DB6"/>
    <w:rsid w:val="004A0917"/>
    <w:rsid w:val="004A69A6"/>
    <w:rsid w:val="004B5035"/>
    <w:rsid w:val="004C451F"/>
    <w:rsid w:val="004C6566"/>
    <w:rsid w:val="004D10DC"/>
    <w:rsid w:val="004D25FE"/>
    <w:rsid w:val="004D5476"/>
    <w:rsid w:val="004D6833"/>
    <w:rsid w:val="004E04A3"/>
    <w:rsid w:val="004E192F"/>
    <w:rsid w:val="004E4EFD"/>
    <w:rsid w:val="004E55E4"/>
    <w:rsid w:val="004E7DDF"/>
    <w:rsid w:val="004F0275"/>
    <w:rsid w:val="004F26A8"/>
    <w:rsid w:val="004F4372"/>
    <w:rsid w:val="00500FF0"/>
    <w:rsid w:val="005062B8"/>
    <w:rsid w:val="005065AA"/>
    <w:rsid w:val="005068C4"/>
    <w:rsid w:val="00507719"/>
    <w:rsid w:val="00507813"/>
    <w:rsid w:val="00513D8A"/>
    <w:rsid w:val="00516204"/>
    <w:rsid w:val="005164CE"/>
    <w:rsid w:val="00516FDB"/>
    <w:rsid w:val="0052115C"/>
    <w:rsid w:val="00521418"/>
    <w:rsid w:val="0052686C"/>
    <w:rsid w:val="00526F37"/>
    <w:rsid w:val="00530770"/>
    <w:rsid w:val="0053646D"/>
    <w:rsid w:val="0053790D"/>
    <w:rsid w:val="00545C7A"/>
    <w:rsid w:val="005479AB"/>
    <w:rsid w:val="00547A86"/>
    <w:rsid w:val="005514D5"/>
    <w:rsid w:val="00552A63"/>
    <w:rsid w:val="00557549"/>
    <w:rsid w:val="00560725"/>
    <w:rsid w:val="00572B1B"/>
    <w:rsid w:val="0057734C"/>
    <w:rsid w:val="00580666"/>
    <w:rsid w:val="00580F55"/>
    <w:rsid w:val="005843B2"/>
    <w:rsid w:val="00584A5B"/>
    <w:rsid w:val="005855B8"/>
    <w:rsid w:val="005939A8"/>
    <w:rsid w:val="00593BE7"/>
    <w:rsid w:val="00594D88"/>
    <w:rsid w:val="00595302"/>
    <w:rsid w:val="005A6103"/>
    <w:rsid w:val="005A7D14"/>
    <w:rsid w:val="005B605B"/>
    <w:rsid w:val="005B7949"/>
    <w:rsid w:val="005C4900"/>
    <w:rsid w:val="005C6A0D"/>
    <w:rsid w:val="005D5CD3"/>
    <w:rsid w:val="005D683D"/>
    <w:rsid w:val="005E6134"/>
    <w:rsid w:val="005F053C"/>
    <w:rsid w:val="005F1125"/>
    <w:rsid w:val="005F60F1"/>
    <w:rsid w:val="005F7FF3"/>
    <w:rsid w:val="006006B0"/>
    <w:rsid w:val="00602D18"/>
    <w:rsid w:val="00603393"/>
    <w:rsid w:val="00604405"/>
    <w:rsid w:val="00612CCF"/>
    <w:rsid w:val="00616F1B"/>
    <w:rsid w:val="00617BBD"/>
    <w:rsid w:val="00622A08"/>
    <w:rsid w:val="0062345F"/>
    <w:rsid w:val="006300E2"/>
    <w:rsid w:val="00630E8D"/>
    <w:rsid w:val="00635749"/>
    <w:rsid w:val="00636A3C"/>
    <w:rsid w:val="006411D1"/>
    <w:rsid w:val="006464A8"/>
    <w:rsid w:val="006500C7"/>
    <w:rsid w:val="00650D73"/>
    <w:rsid w:val="00652371"/>
    <w:rsid w:val="006535F8"/>
    <w:rsid w:val="0065598E"/>
    <w:rsid w:val="00657ECD"/>
    <w:rsid w:val="00661DFD"/>
    <w:rsid w:val="00671D8F"/>
    <w:rsid w:val="00671E66"/>
    <w:rsid w:val="00672003"/>
    <w:rsid w:val="006726A7"/>
    <w:rsid w:val="00675A8C"/>
    <w:rsid w:val="00677F03"/>
    <w:rsid w:val="00682F9D"/>
    <w:rsid w:val="006869B6"/>
    <w:rsid w:val="00691112"/>
    <w:rsid w:val="00691988"/>
    <w:rsid w:val="006944D0"/>
    <w:rsid w:val="0069493D"/>
    <w:rsid w:val="006962E6"/>
    <w:rsid w:val="006970A0"/>
    <w:rsid w:val="006A0EB4"/>
    <w:rsid w:val="006A145D"/>
    <w:rsid w:val="006A1E00"/>
    <w:rsid w:val="006B0E17"/>
    <w:rsid w:val="006B15B5"/>
    <w:rsid w:val="006B24DB"/>
    <w:rsid w:val="006B4BA8"/>
    <w:rsid w:val="006B5F3A"/>
    <w:rsid w:val="006B625C"/>
    <w:rsid w:val="006B7D1E"/>
    <w:rsid w:val="006C1A99"/>
    <w:rsid w:val="006D0436"/>
    <w:rsid w:val="006D765E"/>
    <w:rsid w:val="006E3B3C"/>
    <w:rsid w:val="006E7CF3"/>
    <w:rsid w:val="006F5D83"/>
    <w:rsid w:val="007016E9"/>
    <w:rsid w:val="0070285F"/>
    <w:rsid w:val="00703B30"/>
    <w:rsid w:val="007044FC"/>
    <w:rsid w:val="00705198"/>
    <w:rsid w:val="007052E5"/>
    <w:rsid w:val="007118C1"/>
    <w:rsid w:val="0071564E"/>
    <w:rsid w:val="00715E8F"/>
    <w:rsid w:val="00730457"/>
    <w:rsid w:val="007340A4"/>
    <w:rsid w:val="007364C3"/>
    <w:rsid w:val="00737F72"/>
    <w:rsid w:val="007425E8"/>
    <w:rsid w:val="00747A33"/>
    <w:rsid w:val="007510D5"/>
    <w:rsid w:val="00753085"/>
    <w:rsid w:val="00754653"/>
    <w:rsid w:val="0075504A"/>
    <w:rsid w:val="007552F0"/>
    <w:rsid w:val="0076019C"/>
    <w:rsid w:val="00760940"/>
    <w:rsid w:val="00763F8C"/>
    <w:rsid w:val="0076451E"/>
    <w:rsid w:val="0077588D"/>
    <w:rsid w:val="00796D0B"/>
    <w:rsid w:val="00797969"/>
    <w:rsid w:val="007A3240"/>
    <w:rsid w:val="007A6CB8"/>
    <w:rsid w:val="007B30D7"/>
    <w:rsid w:val="007B5A6A"/>
    <w:rsid w:val="007B63BD"/>
    <w:rsid w:val="007B7666"/>
    <w:rsid w:val="007C03CA"/>
    <w:rsid w:val="007C42C9"/>
    <w:rsid w:val="007C4F29"/>
    <w:rsid w:val="007D11AD"/>
    <w:rsid w:val="007E0FC0"/>
    <w:rsid w:val="007E5390"/>
    <w:rsid w:val="007F05F7"/>
    <w:rsid w:val="007F231C"/>
    <w:rsid w:val="007F4CFD"/>
    <w:rsid w:val="007F6F29"/>
    <w:rsid w:val="00800576"/>
    <w:rsid w:val="00801340"/>
    <w:rsid w:val="00802B48"/>
    <w:rsid w:val="00803D56"/>
    <w:rsid w:val="00804397"/>
    <w:rsid w:val="00804B72"/>
    <w:rsid w:val="0080581C"/>
    <w:rsid w:val="0080681A"/>
    <w:rsid w:val="00806E10"/>
    <w:rsid w:val="00814C3A"/>
    <w:rsid w:val="00817CA5"/>
    <w:rsid w:val="00830EE9"/>
    <w:rsid w:val="00831A49"/>
    <w:rsid w:val="00832220"/>
    <w:rsid w:val="00833F04"/>
    <w:rsid w:val="00846286"/>
    <w:rsid w:val="0084729C"/>
    <w:rsid w:val="00850C56"/>
    <w:rsid w:val="00852146"/>
    <w:rsid w:val="00853F4A"/>
    <w:rsid w:val="0085440D"/>
    <w:rsid w:val="00854537"/>
    <w:rsid w:val="008627BF"/>
    <w:rsid w:val="00866F9E"/>
    <w:rsid w:val="00867435"/>
    <w:rsid w:val="008726C9"/>
    <w:rsid w:val="00881629"/>
    <w:rsid w:val="008830CC"/>
    <w:rsid w:val="008865BF"/>
    <w:rsid w:val="00892FD9"/>
    <w:rsid w:val="008946DE"/>
    <w:rsid w:val="008A2CFC"/>
    <w:rsid w:val="008A3315"/>
    <w:rsid w:val="008B5A30"/>
    <w:rsid w:val="008B7157"/>
    <w:rsid w:val="008C19F3"/>
    <w:rsid w:val="008C3510"/>
    <w:rsid w:val="008C3985"/>
    <w:rsid w:val="008D7A1A"/>
    <w:rsid w:val="008D7E17"/>
    <w:rsid w:val="008E2C30"/>
    <w:rsid w:val="008E3912"/>
    <w:rsid w:val="008E3F37"/>
    <w:rsid w:val="008E635F"/>
    <w:rsid w:val="008F3819"/>
    <w:rsid w:val="008F3829"/>
    <w:rsid w:val="008F3DDD"/>
    <w:rsid w:val="008F4392"/>
    <w:rsid w:val="008F4AF5"/>
    <w:rsid w:val="00906C0E"/>
    <w:rsid w:val="009111BC"/>
    <w:rsid w:val="0091299D"/>
    <w:rsid w:val="00916DD7"/>
    <w:rsid w:val="0092081D"/>
    <w:rsid w:val="00921416"/>
    <w:rsid w:val="00923187"/>
    <w:rsid w:val="00924669"/>
    <w:rsid w:val="009339F5"/>
    <w:rsid w:val="00933EF9"/>
    <w:rsid w:val="00941923"/>
    <w:rsid w:val="00941C85"/>
    <w:rsid w:val="0094486B"/>
    <w:rsid w:val="00946C05"/>
    <w:rsid w:val="00947787"/>
    <w:rsid w:val="00955961"/>
    <w:rsid w:val="00961FE7"/>
    <w:rsid w:val="00962F88"/>
    <w:rsid w:val="00963857"/>
    <w:rsid w:val="00963F2A"/>
    <w:rsid w:val="0096678A"/>
    <w:rsid w:val="00966B41"/>
    <w:rsid w:val="00971A2B"/>
    <w:rsid w:val="00977B7D"/>
    <w:rsid w:val="009811E9"/>
    <w:rsid w:val="009B07E4"/>
    <w:rsid w:val="009B0F53"/>
    <w:rsid w:val="009B413C"/>
    <w:rsid w:val="009C1A7A"/>
    <w:rsid w:val="009C1ED8"/>
    <w:rsid w:val="009C3240"/>
    <w:rsid w:val="009C3827"/>
    <w:rsid w:val="009C4988"/>
    <w:rsid w:val="009D25A0"/>
    <w:rsid w:val="009D3239"/>
    <w:rsid w:val="009D6DD0"/>
    <w:rsid w:val="009E0369"/>
    <w:rsid w:val="009E464F"/>
    <w:rsid w:val="009E51FE"/>
    <w:rsid w:val="009E529A"/>
    <w:rsid w:val="009F01A9"/>
    <w:rsid w:val="00A012CF"/>
    <w:rsid w:val="00A03242"/>
    <w:rsid w:val="00A059C8"/>
    <w:rsid w:val="00A102DC"/>
    <w:rsid w:val="00A13AB9"/>
    <w:rsid w:val="00A13D2A"/>
    <w:rsid w:val="00A14A3E"/>
    <w:rsid w:val="00A1585D"/>
    <w:rsid w:val="00A222E2"/>
    <w:rsid w:val="00A24A61"/>
    <w:rsid w:val="00A24F55"/>
    <w:rsid w:val="00A27031"/>
    <w:rsid w:val="00A3545C"/>
    <w:rsid w:val="00A41ED2"/>
    <w:rsid w:val="00A4666A"/>
    <w:rsid w:val="00A50498"/>
    <w:rsid w:val="00A54470"/>
    <w:rsid w:val="00A560BF"/>
    <w:rsid w:val="00A61460"/>
    <w:rsid w:val="00A65741"/>
    <w:rsid w:val="00A756B9"/>
    <w:rsid w:val="00A7778C"/>
    <w:rsid w:val="00A82025"/>
    <w:rsid w:val="00A85B47"/>
    <w:rsid w:val="00A860A3"/>
    <w:rsid w:val="00A87370"/>
    <w:rsid w:val="00A87816"/>
    <w:rsid w:val="00A91D31"/>
    <w:rsid w:val="00A9697E"/>
    <w:rsid w:val="00A97EE7"/>
    <w:rsid w:val="00AA239C"/>
    <w:rsid w:val="00AA2FC4"/>
    <w:rsid w:val="00AA48C3"/>
    <w:rsid w:val="00AA6847"/>
    <w:rsid w:val="00AB0DE0"/>
    <w:rsid w:val="00AC081B"/>
    <w:rsid w:val="00AC2F47"/>
    <w:rsid w:val="00AC365F"/>
    <w:rsid w:val="00AC60F5"/>
    <w:rsid w:val="00AD52BA"/>
    <w:rsid w:val="00AE0401"/>
    <w:rsid w:val="00AE1287"/>
    <w:rsid w:val="00AF0C8C"/>
    <w:rsid w:val="00AF0D6A"/>
    <w:rsid w:val="00AF261E"/>
    <w:rsid w:val="00AF36DF"/>
    <w:rsid w:val="00AF5A5D"/>
    <w:rsid w:val="00B02ECA"/>
    <w:rsid w:val="00B03B3F"/>
    <w:rsid w:val="00B139B9"/>
    <w:rsid w:val="00B21BB4"/>
    <w:rsid w:val="00B2539B"/>
    <w:rsid w:val="00B25F4A"/>
    <w:rsid w:val="00B26C18"/>
    <w:rsid w:val="00B279EB"/>
    <w:rsid w:val="00B30B07"/>
    <w:rsid w:val="00B40820"/>
    <w:rsid w:val="00B4234C"/>
    <w:rsid w:val="00B42F92"/>
    <w:rsid w:val="00B4440D"/>
    <w:rsid w:val="00B5147B"/>
    <w:rsid w:val="00B542D0"/>
    <w:rsid w:val="00B57C60"/>
    <w:rsid w:val="00B61EDE"/>
    <w:rsid w:val="00B651BD"/>
    <w:rsid w:val="00B66D9E"/>
    <w:rsid w:val="00B76BD3"/>
    <w:rsid w:val="00B808A2"/>
    <w:rsid w:val="00B83287"/>
    <w:rsid w:val="00B90206"/>
    <w:rsid w:val="00B925B8"/>
    <w:rsid w:val="00B94F8F"/>
    <w:rsid w:val="00B96566"/>
    <w:rsid w:val="00B97860"/>
    <w:rsid w:val="00BA73C7"/>
    <w:rsid w:val="00BB4E99"/>
    <w:rsid w:val="00BC5398"/>
    <w:rsid w:val="00BC6486"/>
    <w:rsid w:val="00BD376A"/>
    <w:rsid w:val="00BD6B7E"/>
    <w:rsid w:val="00BE333E"/>
    <w:rsid w:val="00BE52B3"/>
    <w:rsid w:val="00BE5B7C"/>
    <w:rsid w:val="00BF1023"/>
    <w:rsid w:val="00BF279B"/>
    <w:rsid w:val="00BF7983"/>
    <w:rsid w:val="00C056C2"/>
    <w:rsid w:val="00C13228"/>
    <w:rsid w:val="00C27D16"/>
    <w:rsid w:val="00C33D61"/>
    <w:rsid w:val="00C35419"/>
    <w:rsid w:val="00C360B6"/>
    <w:rsid w:val="00C36168"/>
    <w:rsid w:val="00C43D71"/>
    <w:rsid w:val="00C472EA"/>
    <w:rsid w:val="00C52BD9"/>
    <w:rsid w:val="00C575B4"/>
    <w:rsid w:val="00C61C92"/>
    <w:rsid w:val="00C73B9B"/>
    <w:rsid w:val="00C77AA6"/>
    <w:rsid w:val="00C8095F"/>
    <w:rsid w:val="00C82B63"/>
    <w:rsid w:val="00C83514"/>
    <w:rsid w:val="00C9109B"/>
    <w:rsid w:val="00C9195A"/>
    <w:rsid w:val="00CA6D0A"/>
    <w:rsid w:val="00CC17BD"/>
    <w:rsid w:val="00CC4369"/>
    <w:rsid w:val="00CD4C2A"/>
    <w:rsid w:val="00CD7CA8"/>
    <w:rsid w:val="00CE092E"/>
    <w:rsid w:val="00CE3F0A"/>
    <w:rsid w:val="00CF2E33"/>
    <w:rsid w:val="00CF63E3"/>
    <w:rsid w:val="00D007D1"/>
    <w:rsid w:val="00D007E8"/>
    <w:rsid w:val="00D04EFD"/>
    <w:rsid w:val="00D058F4"/>
    <w:rsid w:val="00D130AA"/>
    <w:rsid w:val="00D22A4F"/>
    <w:rsid w:val="00D27ED0"/>
    <w:rsid w:val="00D32C06"/>
    <w:rsid w:val="00D3465C"/>
    <w:rsid w:val="00D359D3"/>
    <w:rsid w:val="00D4100E"/>
    <w:rsid w:val="00D445DA"/>
    <w:rsid w:val="00D532D1"/>
    <w:rsid w:val="00D57AE7"/>
    <w:rsid w:val="00D62C30"/>
    <w:rsid w:val="00D66AE3"/>
    <w:rsid w:val="00D672BC"/>
    <w:rsid w:val="00D71AD8"/>
    <w:rsid w:val="00D80567"/>
    <w:rsid w:val="00D87131"/>
    <w:rsid w:val="00D91614"/>
    <w:rsid w:val="00D91E33"/>
    <w:rsid w:val="00D930A1"/>
    <w:rsid w:val="00D95183"/>
    <w:rsid w:val="00D95892"/>
    <w:rsid w:val="00DA2811"/>
    <w:rsid w:val="00DA35CD"/>
    <w:rsid w:val="00DA54F1"/>
    <w:rsid w:val="00DA72F0"/>
    <w:rsid w:val="00DA778C"/>
    <w:rsid w:val="00DB13B2"/>
    <w:rsid w:val="00DB6227"/>
    <w:rsid w:val="00DB66DC"/>
    <w:rsid w:val="00DC0D9F"/>
    <w:rsid w:val="00DC522A"/>
    <w:rsid w:val="00DD0546"/>
    <w:rsid w:val="00DD2CC1"/>
    <w:rsid w:val="00DE0C97"/>
    <w:rsid w:val="00DE4DB0"/>
    <w:rsid w:val="00DE5BF2"/>
    <w:rsid w:val="00DE709C"/>
    <w:rsid w:val="00DF1DD2"/>
    <w:rsid w:val="00DF2186"/>
    <w:rsid w:val="00DF5713"/>
    <w:rsid w:val="00DF60B8"/>
    <w:rsid w:val="00E02760"/>
    <w:rsid w:val="00E072D4"/>
    <w:rsid w:val="00E07EC2"/>
    <w:rsid w:val="00E20887"/>
    <w:rsid w:val="00E232A4"/>
    <w:rsid w:val="00E26B4F"/>
    <w:rsid w:val="00E305A0"/>
    <w:rsid w:val="00E3336E"/>
    <w:rsid w:val="00E37A6F"/>
    <w:rsid w:val="00E41167"/>
    <w:rsid w:val="00E4422A"/>
    <w:rsid w:val="00E51D31"/>
    <w:rsid w:val="00E67203"/>
    <w:rsid w:val="00E701E3"/>
    <w:rsid w:val="00E83BD2"/>
    <w:rsid w:val="00E86AA3"/>
    <w:rsid w:val="00E90842"/>
    <w:rsid w:val="00E91658"/>
    <w:rsid w:val="00E93E05"/>
    <w:rsid w:val="00EA2F31"/>
    <w:rsid w:val="00EA4206"/>
    <w:rsid w:val="00EA5572"/>
    <w:rsid w:val="00EA6B72"/>
    <w:rsid w:val="00EB0FC2"/>
    <w:rsid w:val="00EB1394"/>
    <w:rsid w:val="00EB2A05"/>
    <w:rsid w:val="00EB3035"/>
    <w:rsid w:val="00EB36EA"/>
    <w:rsid w:val="00EB602D"/>
    <w:rsid w:val="00EC196D"/>
    <w:rsid w:val="00EC2DCF"/>
    <w:rsid w:val="00EC3F9B"/>
    <w:rsid w:val="00ED07D8"/>
    <w:rsid w:val="00ED094F"/>
    <w:rsid w:val="00ED4C40"/>
    <w:rsid w:val="00EE46A1"/>
    <w:rsid w:val="00EE62F9"/>
    <w:rsid w:val="00EF30AD"/>
    <w:rsid w:val="00EF4810"/>
    <w:rsid w:val="00EF6058"/>
    <w:rsid w:val="00F0214C"/>
    <w:rsid w:val="00F05321"/>
    <w:rsid w:val="00F155B5"/>
    <w:rsid w:val="00F17259"/>
    <w:rsid w:val="00F21569"/>
    <w:rsid w:val="00F23CA5"/>
    <w:rsid w:val="00F35FA2"/>
    <w:rsid w:val="00F427E1"/>
    <w:rsid w:val="00F437D3"/>
    <w:rsid w:val="00F46FB5"/>
    <w:rsid w:val="00F61F93"/>
    <w:rsid w:val="00F63D0F"/>
    <w:rsid w:val="00F663EF"/>
    <w:rsid w:val="00F66A2C"/>
    <w:rsid w:val="00F72360"/>
    <w:rsid w:val="00F773EE"/>
    <w:rsid w:val="00F776A8"/>
    <w:rsid w:val="00F77D04"/>
    <w:rsid w:val="00F87ABB"/>
    <w:rsid w:val="00F87EEA"/>
    <w:rsid w:val="00F90B5B"/>
    <w:rsid w:val="00F9740A"/>
    <w:rsid w:val="00FA6757"/>
    <w:rsid w:val="00FB5B3B"/>
    <w:rsid w:val="00FB6AA4"/>
    <w:rsid w:val="00FC6499"/>
    <w:rsid w:val="00FC6539"/>
    <w:rsid w:val="00FD59B1"/>
    <w:rsid w:val="00FE13D7"/>
    <w:rsid w:val="00FE1D8F"/>
    <w:rsid w:val="00FE3626"/>
    <w:rsid w:val="00FF1768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D320F87"/>
  <w15:docId w15:val="{F57159DC-EBAB-458A-A589-52EFD8B4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83"/>
  </w:style>
  <w:style w:type="paragraph" w:styleId="Heading1">
    <w:name w:val="heading 1"/>
    <w:basedOn w:val="Normal"/>
    <w:next w:val="Normal"/>
    <w:qFormat/>
    <w:rsid w:val="0050771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0771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0771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0771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077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077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0771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0771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0771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07719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0771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077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507719"/>
    <w:pPr>
      <w:ind w:left="900" w:hanging="900"/>
    </w:pPr>
  </w:style>
  <w:style w:type="paragraph" w:styleId="TOC1">
    <w:name w:val="toc 1"/>
    <w:basedOn w:val="Normal"/>
    <w:next w:val="Normal"/>
    <w:semiHidden/>
    <w:rsid w:val="0050771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0771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50771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507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077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07719"/>
  </w:style>
  <w:style w:type="paragraph" w:customStyle="1" w:styleId="Bullet1">
    <w:name w:val="Bullet1"/>
    <w:basedOn w:val="Normal"/>
    <w:rsid w:val="00507719"/>
    <w:pPr>
      <w:ind w:left="720" w:hanging="432"/>
    </w:pPr>
  </w:style>
  <w:style w:type="paragraph" w:customStyle="1" w:styleId="Bullet2">
    <w:name w:val="Bullet2"/>
    <w:basedOn w:val="Normal"/>
    <w:rsid w:val="0050771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07719"/>
    <w:pPr>
      <w:keepLines/>
      <w:spacing w:after="120"/>
    </w:pPr>
  </w:style>
  <w:style w:type="paragraph" w:styleId="BodyText">
    <w:name w:val="Body Text"/>
    <w:basedOn w:val="Normal"/>
    <w:semiHidden/>
    <w:rsid w:val="00507719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507719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507719"/>
    <w:rPr>
      <w:sz w:val="20"/>
      <w:vertAlign w:val="superscript"/>
    </w:rPr>
  </w:style>
  <w:style w:type="paragraph" w:styleId="FootnoteText">
    <w:name w:val="footnote text"/>
    <w:basedOn w:val="Normal"/>
    <w:semiHidden/>
    <w:rsid w:val="005077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077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07719"/>
    <w:pPr>
      <w:spacing w:before="80" w:line="240" w:lineRule="auto"/>
    </w:pPr>
  </w:style>
  <w:style w:type="paragraph" w:customStyle="1" w:styleId="Paragraph3">
    <w:name w:val="Paragraph3"/>
    <w:basedOn w:val="Normal"/>
    <w:rsid w:val="00507719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507719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rsid w:val="00507719"/>
    <w:pPr>
      <w:ind w:left="600"/>
    </w:pPr>
  </w:style>
  <w:style w:type="paragraph" w:styleId="TOC5">
    <w:name w:val="toc 5"/>
    <w:basedOn w:val="Normal"/>
    <w:next w:val="Normal"/>
    <w:semiHidden/>
    <w:rsid w:val="00507719"/>
    <w:pPr>
      <w:ind w:left="800"/>
    </w:pPr>
  </w:style>
  <w:style w:type="paragraph" w:styleId="TOC6">
    <w:name w:val="toc 6"/>
    <w:basedOn w:val="Normal"/>
    <w:next w:val="Normal"/>
    <w:semiHidden/>
    <w:rsid w:val="00507719"/>
    <w:pPr>
      <w:ind w:left="1000"/>
    </w:pPr>
  </w:style>
  <w:style w:type="paragraph" w:styleId="TOC7">
    <w:name w:val="toc 7"/>
    <w:basedOn w:val="Normal"/>
    <w:next w:val="Normal"/>
    <w:semiHidden/>
    <w:rsid w:val="00507719"/>
    <w:pPr>
      <w:ind w:left="1200"/>
    </w:pPr>
  </w:style>
  <w:style w:type="paragraph" w:styleId="TOC8">
    <w:name w:val="toc 8"/>
    <w:basedOn w:val="Normal"/>
    <w:next w:val="Normal"/>
    <w:semiHidden/>
    <w:rsid w:val="00507719"/>
    <w:pPr>
      <w:ind w:left="1400"/>
    </w:pPr>
  </w:style>
  <w:style w:type="paragraph" w:styleId="TOC9">
    <w:name w:val="toc 9"/>
    <w:basedOn w:val="Normal"/>
    <w:next w:val="Normal"/>
    <w:semiHidden/>
    <w:rsid w:val="00507719"/>
    <w:pPr>
      <w:ind w:left="1600"/>
    </w:pPr>
  </w:style>
  <w:style w:type="paragraph" w:styleId="BodyText2">
    <w:name w:val="Body Text 2"/>
    <w:basedOn w:val="Normal"/>
    <w:semiHidden/>
    <w:rsid w:val="00507719"/>
    <w:rPr>
      <w:i/>
      <w:color w:val="0000FF"/>
    </w:rPr>
  </w:style>
  <w:style w:type="paragraph" w:styleId="BodyTextIndent">
    <w:name w:val="Body Text Indent"/>
    <w:basedOn w:val="Normal"/>
    <w:semiHidden/>
    <w:rsid w:val="005077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07719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507719"/>
    <w:pPr>
      <w:numPr>
        <w:numId w:val="3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D3D"/>
    <w:pPr>
      <w:spacing w:before="120" w:after="120"/>
      <w:ind w:left="406"/>
    </w:pPr>
    <w:rPr>
      <w:color w:val="0000FF"/>
      <w:sz w:val="24"/>
      <w:szCs w:val="24"/>
      <w:lang w:val="ru-RU"/>
    </w:rPr>
  </w:style>
  <w:style w:type="character" w:styleId="Hyperlink">
    <w:name w:val="Hyperlink"/>
    <w:semiHidden/>
    <w:rsid w:val="00507719"/>
    <w:rPr>
      <w:color w:val="0000FF"/>
      <w:u w:val="single"/>
    </w:rPr>
  </w:style>
  <w:style w:type="character" w:styleId="FollowedHyperlink">
    <w:name w:val="FollowedHyperlink"/>
    <w:semiHidden/>
    <w:rsid w:val="00507719"/>
    <w:rPr>
      <w:color w:val="800080"/>
      <w:u w:val="single"/>
    </w:rPr>
  </w:style>
  <w:style w:type="character" w:styleId="Strong">
    <w:name w:val="Strong"/>
    <w:uiPriority w:val="22"/>
    <w:qFormat/>
    <w:rsid w:val="005077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FCB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53F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0C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Раздел"/>
    <w:basedOn w:val="Normal"/>
    <w:uiPriority w:val="2"/>
    <w:qFormat/>
    <w:rsid w:val="00D91E33"/>
    <w:pPr>
      <w:framePr w:hSpace="187" w:wrap="around" w:hAnchor="margin" w:xAlign="center" w:y="721"/>
      <w:spacing w:line="240" w:lineRule="auto"/>
    </w:pPr>
    <w:rPr>
      <w:rFonts w:ascii="Cambria" w:hAnsi="Cambria"/>
      <w:b/>
      <w:bCs/>
      <w:color w:val="C0504D"/>
      <w:sz w:val="22"/>
      <w:szCs w:val="22"/>
      <w:lang w:val="ru-RU"/>
    </w:rPr>
  </w:style>
  <w:style w:type="paragraph" w:customStyle="1" w:styleId="a0">
    <w:name w:val="Подраздел"/>
    <w:basedOn w:val="Normal"/>
    <w:uiPriority w:val="2"/>
    <w:qFormat/>
    <w:rsid w:val="00D91E33"/>
    <w:pPr>
      <w:framePr w:hSpace="187" w:wrap="around" w:hAnchor="margin" w:xAlign="center" w:y="721"/>
      <w:spacing w:line="240" w:lineRule="auto"/>
    </w:pPr>
    <w:rPr>
      <w:rFonts w:ascii="Calibri" w:hAnsi="Calibri"/>
      <w:b/>
      <w:bCs/>
      <w:color w:val="1F497D"/>
      <w:lang w:val="ru-RU"/>
    </w:rPr>
  </w:style>
  <w:style w:type="paragraph" w:styleId="ListBullet">
    <w:name w:val="List Bullet"/>
    <w:basedOn w:val="NormalIndent"/>
    <w:uiPriority w:val="3"/>
    <w:qFormat/>
    <w:rsid w:val="00D91E33"/>
    <w:pPr>
      <w:numPr>
        <w:numId w:val="2"/>
      </w:numPr>
      <w:spacing w:line="240" w:lineRule="auto"/>
      <w:contextualSpacing/>
    </w:pPr>
    <w:rPr>
      <w:rFonts w:ascii="Calibri" w:hAnsi="Calibri"/>
      <w:color w:val="632423"/>
      <w:lang w:val="ru-RU"/>
    </w:rPr>
  </w:style>
  <w:style w:type="paragraph" w:customStyle="1" w:styleId="1">
    <w:name w:val="Стиль_н_1"/>
    <w:basedOn w:val="Heading3"/>
    <w:next w:val="BodyTextIndent"/>
    <w:rsid w:val="00EB0FC2"/>
    <w:pPr>
      <w:keepNext w:val="0"/>
      <w:numPr>
        <w:ilvl w:val="0"/>
        <w:numId w:val="0"/>
      </w:numPr>
      <w:spacing w:before="15" w:after="15" w:line="240" w:lineRule="auto"/>
    </w:pPr>
    <w:rPr>
      <w:rFonts w:ascii="Times New Roman" w:hAnsi="Times New Roman"/>
      <w:bCs/>
      <w:i w:val="0"/>
      <w:color w:val="000000"/>
      <w:sz w:val="22"/>
      <w:szCs w:val="22"/>
    </w:rPr>
  </w:style>
  <w:style w:type="paragraph" w:customStyle="1" w:styleId="10">
    <w:name w:val="Абзац списка1"/>
    <w:basedOn w:val="Normal"/>
    <w:uiPriority w:val="34"/>
    <w:qFormat/>
    <w:rsid w:val="00EB0FC2"/>
    <w:pPr>
      <w:spacing w:before="100" w:beforeAutospacing="1" w:line="240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9339F5"/>
    <w:rPr>
      <w:b/>
      <w:bCs/>
    </w:rPr>
  </w:style>
  <w:style w:type="character" w:customStyle="1" w:styleId="o365cs-me-userdisplayname">
    <w:name w:val="o365cs-me-userdisplayname"/>
    <w:rsid w:val="0004469D"/>
  </w:style>
  <w:style w:type="table" w:customStyle="1" w:styleId="-611">
    <w:name w:val="Таблица-сетка 6 цветная — акцент 11"/>
    <w:basedOn w:val="TableNormal"/>
    <w:uiPriority w:val="51"/>
    <w:rsid w:val="00730457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EA2F31"/>
    <w:pPr>
      <w:spacing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EA2F31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Heading2Char">
    <w:name w:val="Heading 2 Char"/>
    <w:basedOn w:val="DefaultParagraphFont"/>
    <w:link w:val="Heading2"/>
    <w:rsid w:val="001B18B2"/>
    <w:rPr>
      <w:rFonts w:ascii="Arial" w:hAnsi="Arial"/>
      <w:b/>
      <w:lang w:val="en-US" w:eastAsia="en-US"/>
    </w:rPr>
  </w:style>
  <w:style w:type="table" w:customStyle="1" w:styleId="-11">
    <w:name w:val="Светлая сетка - Акцент 11"/>
    <w:basedOn w:val="TableNormal"/>
    <w:uiPriority w:val="62"/>
    <w:rsid w:val="001B18B2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BlockText">
    <w:name w:val="Block Text"/>
    <w:basedOn w:val="Normal"/>
    <w:rsid w:val="001B18B2"/>
    <w:pPr>
      <w:spacing w:line="240" w:lineRule="auto"/>
      <w:ind w:left="-80" w:right="-80"/>
      <w:jc w:val="center"/>
    </w:pPr>
    <w:rPr>
      <w:sz w:val="18"/>
      <w:szCs w:val="24"/>
    </w:rPr>
  </w:style>
  <w:style w:type="paragraph" w:styleId="ListParagraph">
    <w:name w:val="List Paragraph"/>
    <w:basedOn w:val="Normal"/>
    <w:uiPriority w:val="34"/>
    <w:qFormat/>
    <w:rsid w:val="00C132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05198"/>
  </w:style>
  <w:style w:type="paragraph" w:styleId="NormalWeb">
    <w:name w:val="Normal (Web)"/>
    <w:basedOn w:val="Normal"/>
    <w:uiPriority w:val="99"/>
    <w:unhideWhenUsed/>
    <w:rsid w:val="00705198"/>
    <w:pPr>
      <w:spacing w:before="100" w:beforeAutospacing="1" w:after="100" w:afterAutospacing="1" w:line="240" w:lineRule="auto"/>
    </w:pPr>
    <w:rPr>
      <w:sz w:val="24"/>
      <w:szCs w:val="24"/>
      <w:lang w:val="ru-RU"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1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ru-RU"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7BD"/>
    <w:rPr>
      <w:rFonts w:ascii="Courier New" w:hAnsi="Courier New" w:cs="Courier New"/>
      <w:lang w:val="ru-RU"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0C74D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9740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443ED2"/>
  </w:style>
  <w:style w:type="character" w:customStyle="1" w:styleId="hljs-name">
    <w:name w:val="hljs-name"/>
    <w:basedOn w:val="DefaultParagraphFont"/>
    <w:rsid w:val="00443ED2"/>
  </w:style>
  <w:style w:type="character" w:customStyle="1" w:styleId="hljs-attr">
    <w:name w:val="hljs-attr"/>
    <w:basedOn w:val="DefaultParagraphFont"/>
    <w:rsid w:val="00443ED2"/>
  </w:style>
  <w:style w:type="character" w:customStyle="1" w:styleId="hljs-string">
    <w:name w:val="hljs-string"/>
    <w:basedOn w:val="DefaultParagraphFont"/>
    <w:rsid w:val="00443ED2"/>
  </w:style>
  <w:style w:type="character" w:customStyle="1" w:styleId="overflow-hidden">
    <w:name w:val="overflow-hidden"/>
    <w:basedOn w:val="DefaultParagraphFont"/>
    <w:rsid w:val="00652371"/>
  </w:style>
  <w:style w:type="character" w:customStyle="1" w:styleId="hljs-punctuation">
    <w:name w:val="hljs-punctuation"/>
    <w:basedOn w:val="DefaultParagraphFont"/>
    <w:rsid w:val="00652371"/>
  </w:style>
  <w:style w:type="character" w:customStyle="1" w:styleId="hljs-keyword">
    <w:name w:val="hljs-keyword"/>
    <w:basedOn w:val="DefaultParagraphFont"/>
    <w:rsid w:val="00652371"/>
  </w:style>
  <w:style w:type="character" w:customStyle="1" w:styleId="hljs-variable">
    <w:name w:val="hljs-variable"/>
    <w:basedOn w:val="DefaultParagraphFont"/>
    <w:rsid w:val="00652371"/>
  </w:style>
  <w:style w:type="character" w:customStyle="1" w:styleId="hljs-title">
    <w:name w:val="hljs-title"/>
    <w:basedOn w:val="DefaultParagraphFont"/>
    <w:rsid w:val="00652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5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1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7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86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1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22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5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7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1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30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39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38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2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10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15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10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62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33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96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0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40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60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43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9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62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03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74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9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75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4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1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5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0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2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06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80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2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1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6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8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67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13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547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37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6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77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069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370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44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5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85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86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92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53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94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4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93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98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03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24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41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8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59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21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35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38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9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github.com/Jasokaa/IP-Oleni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Jasokaa/IP-Olenin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ITKOVSKA\PROGRAMMING\Report%20template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0A6CCC32A79CB4DA74A1347F31DA6D3" ma:contentTypeVersion="1" ma:contentTypeDescription="Створення нового документа." ma:contentTypeScope="" ma:versionID="fbcf33bbe047be265c31630dd161d82c">
  <xsd:schema xmlns:xsd="http://www.w3.org/2001/XMLSchema" xmlns:xs="http://www.w3.org/2001/XMLSchema" xmlns:p="http://schemas.microsoft.com/office/2006/metadata/properties" xmlns:ns3="5f6c93a6-27e6-41f6-bd0e-ac45fc389666" targetNamespace="http://schemas.microsoft.com/office/2006/metadata/properties" ma:root="true" ma:fieldsID="8356dfae781364c05034ef673f5873b4" ns3:_="">
    <xsd:import namespace="5f6c93a6-27e6-41f6-bd0e-ac45fc389666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c93a6-27e6-41f6-bd0e-ac45fc3896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990C81-87E1-400D-9AB4-697AD5033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6c93a6-27e6-41f6-bd0e-ac45fc389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C45D09-ABBC-40E6-95F7-AC0EAFC1E9C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F01E89B-D2DC-401C-B5C0-4C0B56CA1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B3D4A8-8591-4119-87F8-E65A1CA86DC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E9FBA21-FD0B-465D-971B-BA1C91A64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C:\VITKOVSKA\PROGRAMMING\Report template.dotm</Template>
  <TotalTime>10</TotalTime>
  <Pages>8</Pages>
  <Words>809</Words>
  <Characters>4614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SED_003</dc:creator>
  <cp:lastModifiedBy>Microsoft Office User</cp:lastModifiedBy>
  <cp:revision>4</cp:revision>
  <cp:lastPrinted>1899-12-31T22:59:56Z</cp:lastPrinted>
  <dcterms:created xsi:type="dcterms:W3CDTF">2025-05-21T20:24:00Z</dcterms:created>
  <dcterms:modified xsi:type="dcterms:W3CDTF">2025-05-21T21:02:00Z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TQ4AE5FEFJDC-4-5</vt:lpwstr>
  </property>
  <property fmtid="{D5CDD505-2E9C-101B-9397-08002B2CF9AE}" pid="3" name="_dlc_DocIdItemGuid">
    <vt:lpwstr>81b28c76-9307-42b4-af46-f1fd6b13607e</vt:lpwstr>
  </property>
  <property fmtid="{D5CDD505-2E9C-101B-9397-08002B2CF9AE}" pid="4" name="_dlc_DocIdUrl">
    <vt:lpwstr>http://portal.csfnau.kiev.ua/people/antonv_kravchuk/_layouts/DocIdRedir.aspx?ID=TQ4AE5FEFJDC-4-5, TQ4AE5FEFJDC-4-5</vt:lpwstr>
  </property>
  <property fmtid="{D5CDD505-2E9C-101B-9397-08002B2CF9AE}" pid="5" name="IsMyDocuments">
    <vt:lpwstr>1</vt:lpwstr>
  </property>
</Properties>
</file>