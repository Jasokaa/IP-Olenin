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B358634" w14:textId="61951281" w:rsidR="000C74DF" w:rsidRPr="00804397" w:rsidRDefault="00804397" w:rsidP="00804397">
      <w:pPr>
        <w:jc w:val="center"/>
        <w:rPr>
          <w:b/>
          <w:sz w:val="36"/>
          <w:szCs w:val="36"/>
          <w:lang w:val="en-GB"/>
        </w:rPr>
      </w:pPr>
      <w:r w:rsidRPr="00480EDF">
        <w:rPr>
          <w:b/>
          <w:sz w:val="32"/>
          <w:szCs w:val="32"/>
          <w:lang w:val="en-GB"/>
        </w:rPr>
        <w:t>INTERNET PROGRAMMING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76019C">
        <w:rPr>
          <w:bCs/>
          <w:lang w:val="en-US"/>
        </w:rPr>
        <w:t>1</w:t>
      </w:r>
      <w:r>
        <w:rPr>
          <w:bCs/>
          <w:lang w:val="en-US"/>
        </w:rPr>
        <w:t>-</w:t>
      </w:r>
      <w:r w:rsidR="00587E16">
        <w:rPr>
          <w:bCs/>
          <w:lang w:val="en-US"/>
        </w:rPr>
        <w:t>2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678EF130" w14:textId="77777777" w:rsidR="00804397" w:rsidRDefault="00804397" w:rsidP="00804397">
      <w:pPr>
        <w:pStyle w:val="Title"/>
        <w:ind w:left="6663"/>
        <w:jc w:val="right"/>
        <w:rPr>
          <w:rFonts w:ascii="Times New Roman" w:hAnsi="Times New Roman"/>
          <w:b w:val="0"/>
          <w:i/>
          <w:sz w:val="28"/>
          <w:lang w:val="en-GB"/>
        </w:rPr>
      </w:pPr>
      <w:proofErr w:type="spellStart"/>
      <w:r>
        <w:rPr>
          <w:rFonts w:ascii="Times New Roman" w:hAnsi="Times New Roman"/>
          <w:b w:val="0"/>
          <w:i/>
          <w:sz w:val="28"/>
          <w:lang w:val="en-GB"/>
        </w:rPr>
        <w:t>M</w:t>
      </w:r>
      <w:r w:rsidRPr="008D6540">
        <w:rPr>
          <w:rFonts w:ascii="Times New Roman" w:hAnsi="Times New Roman"/>
          <w:b w:val="0"/>
          <w:i/>
          <w:sz w:val="28"/>
          <w:lang w:val="en-GB"/>
        </w:rPr>
        <w:t>akliuk</w:t>
      </w:r>
      <w:proofErr w:type="spellEnd"/>
      <w:r w:rsidRPr="008D6540">
        <w:rPr>
          <w:rFonts w:ascii="Times New Roman" w:hAnsi="Times New Roman"/>
          <w:b w:val="0"/>
          <w:i/>
          <w:sz w:val="28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08698AE9" w14:textId="77777777" w:rsidR="00804397" w:rsidRDefault="00804397" w:rsidP="00D95183">
      <w:pPr>
        <w:jc w:val="center"/>
        <w:rPr>
          <w:b/>
          <w:bCs/>
          <w:sz w:val="32"/>
          <w:szCs w:val="32"/>
        </w:rPr>
      </w:pPr>
    </w:p>
    <w:p w14:paraId="7C2C920D" w14:textId="5E8E0132" w:rsidR="00DC0D9F" w:rsidRPr="000C74DF" w:rsidRDefault="00804397" w:rsidP="000C74DF">
      <w:pPr>
        <w:jc w:val="center"/>
        <w:rPr>
          <w:b/>
          <w:bCs/>
          <w:sz w:val="32"/>
          <w:szCs w:val="32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ART 1</w:t>
      </w:r>
      <w:r>
        <w:rPr>
          <w:b/>
          <w:bCs/>
          <w:sz w:val="32"/>
          <w:szCs w:val="32"/>
          <w:shd w:val="clear" w:color="auto" w:fill="FFB2D7"/>
          <w:lang w:val="en-US"/>
        </w:rPr>
        <w:t>:</w:t>
      </w:r>
      <w:r w:rsidR="00C340A0"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 w:rsidR="00C340A0" w:rsidRPr="00C340A0">
        <w:rPr>
          <w:b/>
          <w:bCs/>
          <w:sz w:val="32"/>
          <w:szCs w:val="32"/>
          <w:shd w:val="clear" w:color="auto" w:fill="FFB2D7"/>
          <w:lang w:val="en-US"/>
        </w:rPr>
        <w:t>XML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>
        <w:rPr>
          <w:b/>
          <w:bCs/>
          <w:sz w:val="32"/>
          <w:szCs w:val="32"/>
        </w:rPr>
        <w:br/>
      </w:r>
      <w:proofErr w:type="spellStart"/>
      <w:r w:rsidR="00DC0D9F" w:rsidRPr="00D95183">
        <w:rPr>
          <w:b/>
          <w:bCs/>
          <w:sz w:val="32"/>
          <w:szCs w:val="32"/>
        </w:rPr>
        <w:t>Task</w:t>
      </w:r>
      <w:proofErr w:type="spellEnd"/>
    </w:p>
    <w:p w14:paraId="0AB26571" w14:textId="77777777" w:rsidR="00C340A0" w:rsidRDefault="00C340A0" w:rsidP="00C340A0">
      <w:pPr>
        <w:jc w:val="left"/>
      </w:pPr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XML,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.</w:t>
      </w:r>
    </w:p>
    <w:p w14:paraId="78EA5E2A" w14:textId="77777777" w:rsidR="00C340A0" w:rsidRDefault="00C340A0" w:rsidP="00C340A0">
      <w:pPr>
        <w:jc w:val="left"/>
      </w:pPr>
      <w:r>
        <w:t xml:space="preserve">2.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DTD.</w:t>
      </w:r>
    </w:p>
    <w:p w14:paraId="522B615A" w14:textId="77777777" w:rsidR="00C340A0" w:rsidRDefault="00C340A0" w:rsidP="00C340A0">
      <w:pPr>
        <w:jc w:val="left"/>
      </w:pPr>
      <w:r>
        <w:t xml:space="preserve">3.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XML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CSS.</w:t>
      </w:r>
    </w:p>
    <w:p w14:paraId="65428958" w14:textId="554E254E" w:rsidR="00C340A0" w:rsidRPr="00C340A0" w:rsidRDefault="00C340A0" w:rsidP="00C340A0">
      <w:pPr>
        <w:jc w:val="left"/>
        <w:rPr>
          <w:lang w:val="en-US"/>
        </w:rPr>
      </w:pPr>
      <w:r>
        <w:t xml:space="preserve">4.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(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1)</w:t>
      </w:r>
      <w:r>
        <w:rPr>
          <w:lang w:val="en-US"/>
        </w:rPr>
        <w:t xml:space="preserve"> - </w:t>
      </w:r>
      <w:r w:rsidRPr="00C340A0">
        <w:rPr>
          <w:lang w:val="en-US"/>
        </w:rPr>
        <w:t>The data of the psychical test..</w:t>
      </w:r>
    </w:p>
    <w:p w14:paraId="29F999DB" w14:textId="449BD208" w:rsidR="00804397" w:rsidRPr="00804397" w:rsidRDefault="00C340A0" w:rsidP="00C340A0">
      <w:pPr>
        <w:jc w:val="left"/>
      </w:pPr>
      <w:r>
        <w:t xml:space="preserve">5.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</w:p>
    <w:p w14:paraId="1D31F156" w14:textId="1727A4B3" w:rsidR="00B542D0" w:rsidRPr="0076019C" w:rsidRDefault="00B542D0" w:rsidP="001275D6">
      <w:pPr>
        <w:jc w:val="center"/>
        <w:rPr>
          <w:b/>
          <w:bCs/>
          <w:sz w:val="32"/>
          <w:szCs w:val="32"/>
          <w:lang w:val="en-US"/>
        </w:rPr>
      </w:pP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1958D236" w14:textId="1C918CEA" w:rsidR="00443ED2" w:rsidRPr="00BD376A" w:rsidRDefault="00C340A0" w:rsidP="00C340A0">
      <w:pPr>
        <w:jc w:val="center"/>
        <w:rPr>
          <w:lang w:val="en-UA" w:eastAsia="en-US"/>
        </w:rPr>
      </w:pPr>
      <w:r>
        <w:rPr>
          <w:noProof/>
          <w:lang w:val="en-UA" w:eastAsia="en-US"/>
        </w:rPr>
        <w:drawing>
          <wp:inline distT="0" distB="0" distL="0" distR="0" wp14:anchorId="0919B11B" wp14:editId="57698942">
            <wp:extent cx="5068879" cy="4100052"/>
            <wp:effectExtent l="0" t="0" r="0" b="2540"/>
            <wp:docPr id="80015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5563" name="Picture 8001555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885" cy="41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EDF">
        <w:rPr>
          <w:lang w:val="en-UA" w:eastAsia="en-US"/>
        </w:rPr>
        <w:br/>
      </w:r>
      <w:hyperlink r:id="rId13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6AB89542" w14:textId="77777777" w:rsidR="00C340A0" w:rsidRDefault="00C340A0" w:rsidP="00D95183">
      <w:pPr>
        <w:jc w:val="center"/>
        <w:rPr>
          <w:b/>
          <w:bCs/>
          <w:sz w:val="32"/>
          <w:szCs w:val="32"/>
          <w:lang w:val="en-US"/>
        </w:rPr>
      </w:pPr>
    </w:p>
    <w:p w14:paraId="4533086F" w14:textId="16D7AA9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Conclusion</w:t>
      </w:r>
    </w:p>
    <w:p w14:paraId="0885C7C9" w14:textId="11ED8EE1" w:rsidR="00443ED2" w:rsidRDefault="00443ED2" w:rsidP="003E6864">
      <w:pPr>
        <w:spacing w:before="100" w:beforeAutospacing="1" w:after="100" w:afterAutospacing="1" w:line="240" w:lineRule="auto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r w:rsidR="00C340A0">
        <w:t xml:space="preserve">I </w:t>
      </w:r>
      <w:proofErr w:type="spellStart"/>
      <w:r w:rsidR="00C340A0">
        <w:t>learned</w:t>
      </w:r>
      <w:proofErr w:type="spellEnd"/>
      <w:r w:rsidR="00C340A0">
        <w:t xml:space="preserve"> </w:t>
      </w:r>
      <w:proofErr w:type="spellStart"/>
      <w:r w:rsidR="00C340A0">
        <w:t>the</w:t>
      </w:r>
      <w:proofErr w:type="spellEnd"/>
      <w:r w:rsidR="00C340A0">
        <w:t xml:space="preserve"> </w:t>
      </w:r>
      <w:proofErr w:type="spellStart"/>
      <w:r w:rsidR="00C340A0">
        <w:t>basics</w:t>
      </w:r>
      <w:proofErr w:type="spellEnd"/>
      <w:r w:rsidR="00C340A0">
        <w:t xml:space="preserve"> </w:t>
      </w:r>
      <w:proofErr w:type="spellStart"/>
      <w:r w:rsidR="00C340A0">
        <w:t>of</w:t>
      </w:r>
      <w:proofErr w:type="spellEnd"/>
      <w:r w:rsidR="00C340A0">
        <w:t xml:space="preserve"> XML, </w:t>
      </w:r>
      <w:proofErr w:type="spellStart"/>
      <w:r w:rsidR="00C340A0">
        <w:t>studied</w:t>
      </w:r>
      <w:proofErr w:type="spellEnd"/>
      <w:r w:rsidR="00C340A0">
        <w:t xml:space="preserve"> DTD, </w:t>
      </w:r>
      <w:proofErr w:type="spellStart"/>
      <w:r w:rsidR="00C340A0">
        <w:t>explored</w:t>
      </w:r>
      <w:proofErr w:type="spellEnd"/>
      <w:r w:rsidR="00C340A0">
        <w:t xml:space="preserve"> </w:t>
      </w:r>
      <w:proofErr w:type="spellStart"/>
      <w:r w:rsidR="00C340A0">
        <w:t>using</w:t>
      </w:r>
      <w:proofErr w:type="spellEnd"/>
      <w:r w:rsidR="00C340A0">
        <w:t xml:space="preserve"> XML </w:t>
      </w:r>
      <w:proofErr w:type="spellStart"/>
      <w:r w:rsidR="00C340A0">
        <w:t>with</w:t>
      </w:r>
      <w:proofErr w:type="spellEnd"/>
      <w:r w:rsidR="00C340A0">
        <w:t xml:space="preserve"> CSS, </w:t>
      </w:r>
      <w:proofErr w:type="spellStart"/>
      <w:r w:rsidR="00C340A0">
        <w:t>completed</w:t>
      </w:r>
      <w:proofErr w:type="spellEnd"/>
      <w:r w:rsidR="00C340A0">
        <w:t xml:space="preserve"> </w:t>
      </w:r>
      <w:proofErr w:type="spellStart"/>
      <w:r w:rsidR="00C340A0">
        <w:t>the</w:t>
      </w:r>
      <w:proofErr w:type="spellEnd"/>
      <w:r w:rsidR="00C340A0">
        <w:t xml:space="preserve"> </w:t>
      </w:r>
      <w:proofErr w:type="spellStart"/>
      <w:r w:rsidR="00C340A0">
        <w:t>task</w:t>
      </w:r>
      <w:proofErr w:type="spellEnd"/>
      <w:r w:rsidR="00C340A0">
        <w:t xml:space="preserve"> </w:t>
      </w:r>
      <w:proofErr w:type="spellStart"/>
      <w:r w:rsidR="00C340A0">
        <w:t>according</w:t>
      </w:r>
      <w:proofErr w:type="spellEnd"/>
      <w:r w:rsidR="00C340A0">
        <w:t xml:space="preserve"> </w:t>
      </w:r>
      <w:proofErr w:type="spellStart"/>
      <w:r w:rsidR="00C340A0">
        <w:t>to</w:t>
      </w:r>
      <w:proofErr w:type="spellEnd"/>
      <w:r w:rsidR="00C340A0">
        <w:t xml:space="preserve"> </w:t>
      </w:r>
      <w:proofErr w:type="spellStart"/>
      <w:r w:rsidR="00C340A0">
        <w:t>my</w:t>
      </w:r>
      <w:proofErr w:type="spellEnd"/>
      <w:r w:rsidR="00C340A0">
        <w:t xml:space="preserve"> </w:t>
      </w:r>
      <w:proofErr w:type="spellStart"/>
      <w:r w:rsidR="00C340A0">
        <w:t>variant</w:t>
      </w:r>
      <w:proofErr w:type="spellEnd"/>
      <w:r w:rsidR="00C340A0">
        <w:t xml:space="preserve">, </w:t>
      </w:r>
      <w:proofErr w:type="spellStart"/>
      <w:r w:rsidR="00C340A0">
        <w:t>and</w:t>
      </w:r>
      <w:proofErr w:type="spellEnd"/>
      <w:r w:rsidR="00C340A0">
        <w:t xml:space="preserve"> </w:t>
      </w:r>
      <w:proofErr w:type="spellStart"/>
      <w:r w:rsidR="00C340A0">
        <w:t>answered</w:t>
      </w:r>
      <w:proofErr w:type="spellEnd"/>
      <w:r w:rsidR="00C340A0">
        <w:t xml:space="preserve"> </w:t>
      </w:r>
      <w:proofErr w:type="spellStart"/>
      <w:r w:rsidR="00C340A0">
        <w:t>control</w:t>
      </w:r>
      <w:proofErr w:type="spellEnd"/>
      <w:r w:rsidR="00C340A0">
        <w:t xml:space="preserve"> </w:t>
      </w:r>
      <w:proofErr w:type="spellStart"/>
      <w:r w:rsidR="00C340A0">
        <w:t>questions</w:t>
      </w:r>
      <w:proofErr w:type="spellEnd"/>
      <w:r w:rsidR="00C340A0">
        <w:t xml:space="preserve"> </w:t>
      </w:r>
      <w:proofErr w:type="spellStart"/>
      <w:r w:rsidR="00C340A0">
        <w:t>to</w:t>
      </w:r>
      <w:proofErr w:type="spellEnd"/>
      <w:r w:rsidR="00C340A0">
        <w:t xml:space="preserve"> </w:t>
      </w:r>
      <w:proofErr w:type="spellStart"/>
      <w:r w:rsidR="00C340A0">
        <w:t>deepen</w:t>
      </w:r>
      <w:proofErr w:type="spellEnd"/>
      <w:r w:rsidR="00C340A0">
        <w:t xml:space="preserve"> </w:t>
      </w:r>
      <w:proofErr w:type="spellStart"/>
      <w:r w:rsidR="00C340A0">
        <w:t>my</w:t>
      </w:r>
      <w:proofErr w:type="spellEnd"/>
      <w:r w:rsidR="00C340A0">
        <w:t xml:space="preserve"> </w:t>
      </w:r>
      <w:proofErr w:type="spellStart"/>
      <w:r w:rsidR="00C340A0">
        <w:t>understanding</w:t>
      </w:r>
      <w:proofErr w:type="spellEnd"/>
      <w:r w:rsidR="00C340A0">
        <w:t xml:space="preserve"> </w:t>
      </w:r>
      <w:proofErr w:type="spellStart"/>
      <w:r w:rsidR="00C340A0">
        <w:t>of</w:t>
      </w:r>
      <w:proofErr w:type="spellEnd"/>
      <w:r w:rsidR="00C340A0">
        <w:t xml:space="preserve"> XML </w:t>
      </w:r>
      <w:proofErr w:type="spellStart"/>
      <w:r w:rsidR="00C340A0">
        <w:t>technologies</w:t>
      </w:r>
      <w:proofErr w:type="spellEnd"/>
      <w:r w:rsidR="00C340A0">
        <w:t>.</w:t>
      </w:r>
    </w:p>
    <w:p w14:paraId="22DA4C63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1. What is XML?</w:t>
      </w:r>
      <w:r w:rsidRPr="00C340A0">
        <w:rPr>
          <w:lang w:val="en-UA" w:eastAsia="en-US"/>
        </w:rPr>
        <w:br/>
        <w:t>XML (eXtensible Markup Language) is a markup language designed to store and transport data in a structured, both human- and machine-readable format.</w:t>
      </w:r>
    </w:p>
    <w:p w14:paraId="2BB14822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2. What are the main XML definitions?</w:t>
      </w:r>
    </w:p>
    <w:p w14:paraId="4B2915D8" w14:textId="77777777" w:rsidR="00C340A0" w:rsidRPr="00C340A0" w:rsidRDefault="00C340A0" w:rsidP="00C340A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Element: Basic building block of XML (tags).</w:t>
      </w:r>
    </w:p>
    <w:p w14:paraId="0237E2FA" w14:textId="77777777" w:rsidR="00C340A0" w:rsidRPr="00C340A0" w:rsidRDefault="00C340A0" w:rsidP="00C340A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Attribute: Provides additional information about elements.</w:t>
      </w:r>
    </w:p>
    <w:p w14:paraId="350B4CB0" w14:textId="77777777" w:rsidR="00C340A0" w:rsidRPr="00C340A0" w:rsidRDefault="00C340A0" w:rsidP="00C340A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Prolog: Optional XML declaration at the start.</w:t>
      </w:r>
    </w:p>
    <w:p w14:paraId="0D89DACD" w14:textId="77777777" w:rsidR="00C340A0" w:rsidRPr="00C340A0" w:rsidRDefault="00C340A0" w:rsidP="00C340A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Well-formed: Properly structured XML.</w:t>
      </w:r>
    </w:p>
    <w:p w14:paraId="7C9BB34D" w14:textId="77777777" w:rsidR="00C340A0" w:rsidRPr="00C340A0" w:rsidRDefault="00C340A0" w:rsidP="00C340A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Valid: XML that follows a defined schema or DTD.</w:t>
      </w:r>
    </w:p>
    <w:p w14:paraId="7C3A8017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3. What is DTD?</w:t>
      </w:r>
      <w:r w:rsidRPr="00C340A0">
        <w:rPr>
          <w:lang w:val="en-UA" w:eastAsia="en-US"/>
        </w:rPr>
        <w:br/>
        <w:t>DTD (Document Type Definition) defines the structure and legal elements and attributes of an XML document.</w:t>
      </w:r>
    </w:p>
    <w:p w14:paraId="6B50DA94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4. Main elements and attributes of DTD:</w:t>
      </w:r>
    </w:p>
    <w:p w14:paraId="17DE5315" w14:textId="77777777" w:rsidR="00C340A0" w:rsidRPr="00C340A0" w:rsidRDefault="00C340A0" w:rsidP="00C340A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 xml:space="preserve">Elements: Declared with </w:t>
      </w:r>
      <w:r w:rsidRPr="00C340A0">
        <w:rPr>
          <w:rFonts w:ascii="Courier New" w:hAnsi="Courier New" w:cs="Courier New"/>
          <w:lang w:val="en-UA" w:eastAsia="en-US"/>
        </w:rPr>
        <w:t>&lt;!ELEMENT&gt;</w:t>
      </w:r>
      <w:r w:rsidRPr="00C340A0">
        <w:rPr>
          <w:lang w:val="en-UA" w:eastAsia="en-US"/>
        </w:rPr>
        <w:t xml:space="preserve"> specifying element name and content model.</w:t>
      </w:r>
    </w:p>
    <w:p w14:paraId="47261516" w14:textId="77777777" w:rsidR="00C340A0" w:rsidRPr="00C340A0" w:rsidRDefault="00C340A0" w:rsidP="00C340A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 xml:space="preserve">Attributes: Declared with </w:t>
      </w:r>
      <w:r w:rsidRPr="00C340A0">
        <w:rPr>
          <w:rFonts w:ascii="Courier New" w:hAnsi="Courier New" w:cs="Courier New"/>
          <w:lang w:val="en-UA" w:eastAsia="en-US"/>
        </w:rPr>
        <w:t>&lt;!ATTLIST&gt;</w:t>
      </w:r>
      <w:r w:rsidRPr="00C340A0">
        <w:rPr>
          <w:lang w:val="en-UA" w:eastAsia="en-US"/>
        </w:rPr>
        <w:t xml:space="preserve"> specifying attribute names, types, and defaults.</w:t>
      </w:r>
    </w:p>
    <w:p w14:paraId="1B03B946" w14:textId="77777777" w:rsidR="00C340A0" w:rsidRPr="00C340A0" w:rsidRDefault="00C340A0" w:rsidP="00C340A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 xml:space="preserve">Entities: Defined with </w:t>
      </w:r>
      <w:r w:rsidRPr="00C340A0">
        <w:rPr>
          <w:rFonts w:ascii="Courier New" w:hAnsi="Courier New" w:cs="Courier New"/>
          <w:lang w:val="en-UA" w:eastAsia="en-US"/>
        </w:rPr>
        <w:t>&lt;!ENTITY&gt;</w:t>
      </w:r>
      <w:r w:rsidRPr="00C340A0">
        <w:rPr>
          <w:lang w:val="en-UA" w:eastAsia="en-US"/>
        </w:rPr>
        <w:t xml:space="preserve"> for reusable content.</w:t>
      </w:r>
    </w:p>
    <w:p w14:paraId="78E76275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5. What is an entity?</w:t>
      </w:r>
      <w:r w:rsidRPr="00C340A0">
        <w:rPr>
          <w:lang w:val="en-UA" w:eastAsia="en-US"/>
        </w:rPr>
        <w:br/>
        <w:t>A named shortcut or reference to text or data defined in DTD or XML, like special characters or reusable strings.</w:t>
      </w:r>
    </w:p>
    <w:p w14:paraId="5FB90CE7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6. How to use XML together with CSS?</w:t>
      </w:r>
      <w:r w:rsidRPr="00C340A0">
        <w:rPr>
          <w:lang w:val="en-UA" w:eastAsia="en-US"/>
        </w:rPr>
        <w:br/>
        <w:t>Link a CSS file or embed styles in XML using the processing instruction:</w:t>
      </w:r>
    </w:p>
    <w:p w14:paraId="45DA0F42" w14:textId="6EC043AF" w:rsidR="003E6864" w:rsidRPr="00C340A0" w:rsidRDefault="00C340A0" w:rsidP="00C3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C340A0">
        <w:rPr>
          <w:rFonts w:ascii="Courier New" w:hAnsi="Courier New" w:cs="Courier New"/>
          <w:lang w:val="en-UA" w:eastAsia="en-US"/>
        </w:rPr>
        <w:t>&lt;?xml-stylesheet type="text/css" href="style.css"?&gt;</w:t>
      </w:r>
      <w:r w:rsidR="003E6864">
        <w:rPr>
          <w:b/>
          <w:bCs/>
          <w:sz w:val="32"/>
          <w:szCs w:val="32"/>
          <w:shd w:val="clear" w:color="auto" w:fill="FFB2D7"/>
        </w:rPr>
        <w:br w:type="page"/>
      </w:r>
    </w:p>
    <w:p w14:paraId="11491F42" w14:textId="3F1EFC22" w:rsidR="00165D34" w:rsidRDefault="00443ED2" w:rsidP="00C340A0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>2:</w:t>
      </w:r>
      <w:r w:rsidR="00C340A0"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 w:rsidR="00C340A0" w:rsidRPr="00C340A0">
        <w:rPr>
          <w:b/>
          <w:bCs/>
          <w:sz w:val="32"/>
          <w:szCs w:val="32"/>
          <w:shd w:val="clear" w:color="auto" w:fill="FFB2D7"/>
          <w:lang w:val="en-US"/>
        </w:rPr>
        <w:t>XPath</w:t>
      </w:r>
    </w:p>
    <w:p w14:paraId="6AE555FA" w14:textId="77777777" w:rsidR="00443ED2" w:rsidRPr="000C74DF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Task</w:t>
      </w:r>
      <w:proofErr w:type="spellEnd"/>
    </w:p>
    <w:p w14:paraId="40E2BCD9" w14:textId="77777777" w:rsidR="00C340A0" w:rsidRDefault="00C340A0" w:rsidP="00C340A0">
      <w:pPr>
        <w:jc w:val="left"/>
      </w:pPr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>.</w:t>
      </w:r>
    </w:p>
    <w:p w14:paraId="5573AE6B" w14:textId="77777777" w:rsidR="00C340A0" w:rsidRDefault="00C340A0" w:rsidP="00C340A0">
      <w:pPr>
        <w:jc w:val="left"/>
      </w:pPr>
      <w:r>
        <w:t xml:space="preserve">2.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(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2)</w:t>
      </w:r>
    </w:p>
    <w:p w14:paraId="2FF49342" w14:textId="51F713B0" w:rsidR="00443ED2" w:rsidRDefault="00C340A0" w:rsidP="00C340A0">
      <w:pPr>
        <w:jc w:val="left"/>
      </w:pPr>
      <w:r>
        <w:t xml:space="preserve">3.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  <w:r w:rsidR="00443ED2">
        <w:t xml:space="preserve"> </w:t>
      </w:r>
    </w:p>
    <w:p w14:paraId="5F00A607" w14:textId="77777777" w:rsidR="003E6864" w:rsidRPr="0076019C" w:rsidRDefault="003E6864" w:rsidP="003E6864">
      <w:pPr>
        <w:jc w:val="left"/>
        <w:rPr>
          <w:b/>
          <w:bCs/>
          <w:sz w:val="32"/>
          <w:szCs w:val="32"/>
          <w:lang w:val="en-US"/>
        </w:rPr>
      </w:pPr>
    </w:p>
    <w:p w14:paraId="22ACAFEE" w14:textId="48242799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33245153" w14:textId="5C6014C4" w:rsidR="00443ED2" w:rsidRDefault="00C340A0" w:rsidP="00D951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099970" wp14:editId="74A41FEC">
            <wp:extent cx="5943600" cy="4450715"/>
            <wp:effectExtent l="0" t="0" r="0" b="0"/>
            <wp:docPr id="2056271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1241" name="Picture 20562712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4B3" w14:textId="61BB5466" w:rsidR="00443ED2" w:rsidRDefault="00000000" w:rsidP="00D95183">
      <w:pPr>
        <w:jc w:val="center"/>
        <w:rPr>
          <w:lang w:val="en-UA" w:eastAsia="en-US"/>
        </w:rPr>
      </w:pPr>
      <w:hyperlink r:id="rId15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2AE67C57" w14:textId="77777777" w:rsidR="003E6864" w:rsidRDefault="003E6864" w:rsidP="00443ED2">
      <w:pPr>
        <w:jc w:val="center"/>
        <w:rPr>
          <w:b/>
          <w:bCs/>
          <w:sz w:val="32"/>
          <w:szCs w:val="32"/>
          <w:lang w:val="en-US"/>
        </w:rPr>
      </w:pPr>
    </w:p>
    <w:p w14:paraId="0C9BA9F2" w14:textId="6BFED962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7C79E7CE" w14:textId="5B56769A" w:rsidR="00443ED2" w:rsidRDefault="00443ED2" w:rsidP="003E6864">
      <w:pPr>
        <w:jc w:val="left"/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r w:rsidR="00C340A0">
        <w:t xml:space="preserve">I </w:t>
      </w:r>
      <w:proofErr w:type="spellStart"/>
      <w:r w:rsidR="00C340A0">
        <w:t>learned</w:t>
      </w:r>
      <w:proofErr w:type="spellEnd"/>
      <w:r w:rsidR="00C340A0">
        <w:t xml:space="preserve"> </w:t>
      </w:r>
      <w:proofErr w:type="spellStart"/>
      <w:r w:rsidR="00C340A0">
        <w:t>how</w:t>
      </w:r>
      <w:proofErr w:type="spellEnd"/>
      <w:r w:rsidR="00C340A0">
        <w:t xml:space="preserve"> </w:t>
      </w:r>
      <w:proofErr w:type="spellStart"/>
      <w:r w:rsidR="00C340A0">
        <w:t>XPath</w:t>
      </w:r>
      <w:proofErr w:type="spellEnd"/>
      <w:r w:rsidR="00C340A0">
        <w:t xml:space="preserve"> </w:t>
      </w:r>
      <w:proofErr w:type="spellStart"/>
      <w:r w:rsidR="00C340A0">
        <w:t>is</w:t>
      </w:r>
      <w:proofErr w:type="spellEnd"/>
      <w:r w:rsidR="00C340A0">
        <w:t xml:space="preserve"> </w:t>
      </w:r>
      <w:proofErr w:type="spellStart"/>
      <w:r w:rsidR="00C340A0">
        <w:t>specified</w:t>
      </w:r>
      <w:proofErr w:type="spellEnd"/>
      <w:r w:rsidR="00C340A0">
        <w:t xml:space="preserve">, </w:t>
      </w:r>
      <w:proofErr w:type="spellStart"/>
      <w:r w:rsidR="00C340A0">
        <w:t>completed</w:t>
      </w:r>
      <w:proofErr w:type="spellEnd"/>
      <w:r w:rsidR="00C340A0">
        <w:t xml:space="preserve"> </w:t>
      </w:r>
      <w:proofErr w:type="spellStart"/>
      <w:r w:rsidR="00C340A0">
        <w:t>the</w:t>
      </w:r>
      <w:proofErr w:type="spellEnd"/>
      <w:r w:rsidR="00C340A0">
        <w:t xml:space="preserve"> </w:t>
      </w:r>
      <w:proofErr w:type="spellStart"/>
      <w:r w:rsidR="00C340A0">
        <w:t>assigned</w:t>
      </w:r>
      <w:proofErr w:type="spellEnd"/>
      <w:r w:rsidR="00C340A0">
        <w:t xml:space="preserve"> </w:t>
      </w:r>
      <w:proofErr w:type="spellStart"/>
      <w:r w:rsidR="00C340A0">
        <w:t>task</w:t>
      </w:r>
      <w:proofErr w:type="spellEnd"/>
      <w:r w:rsidR="00C340A0">
        <w:t xml:space="preserve"> </w:t>
      </w:r>
      <w:proofErr w:type="spellStart"/>
      <w:r w:rsidR="00C340A0">
        <w:t>according</w:t>
      </w:r>
      <w:proofErr w:type="spellEnd"/>
      <w:r w:rsidR="00C340A0">
        <w:t xml:space="preserve"> </w:t>
      </w:r>
      <w:proofErr w:type="spellStart"/>
      <w:r w:rsidR="00C340A0">
        <w:t>to</w:t>
      </w:r>
      <w:proofErr w:type="spellEnd"/>
      <w:r w:rsidR="00C340A0">
        <w:t xml:space="preserve"> </w:t>
      </w:r>
      <w:proofErr w:type="spellStart"/>
      <w:r w:rsidR="00C340A0">
        <w:t>my</w:t>
      </w:r>
      <w:proofErr w:type="spellEnd"/>
      <w:r w:rsidR="00C340A0">
        <w:t xml:space="preserve"> </w:t>
      </w:r>
      <w:proofErr w:type="spellStart"/>
      <w:r w:rsidR="00C340A0">
        <w:t>variant</w:t>
      </w:r>
      <w:proofErr w:type="spellEnd"/>
      <w:r w:rsidR="00C340A0">
        <w:t xml:space="preserve">, </w:t>
      </w:r>
      <w:proofErr w:type="spellStart"/>
      <w:r w:rsidR="00C340A0">
        <w:t>and</w:t>
      </w:r>
      <w:proofErr w:type="spellEnd"/>
      <w:r w:rsidR="00C340A0">
        <w:t xml:space="preserve"> </w:t>
      </w:r>
      <w:proofErr w:type="spellStart"/>
      <w:r w:rsidR="00C340A0">
        <w:t>answered</w:t>
      </w:r>
      <w:proofErr w:type="spellEnd"/>
      <w:r w:rsidR="00C340A0">
        <w:t xml:space="preserve"> </w:t>
      </w:r>
      <w:proofErr w:type="spellStart"/>
      <w:r w:rsidR="00C340A0">
        <w:t>control</w:t>
      </w:r>
      <w:proofErr w:type="spellEnd"/>
      <w:r w:rsidR="00C340A0">
        <w:t xml:space="preserve"> </w:t>
      </w:r>
      <w:proofErr w:type="spellStart"/>
      <w:r w:rsidR="00C340A0">
        <w:t>questions</w:t>
      </w:r>
      <w:proofErr w:type="spellEnd"/>
      <w:r w:rsidR="00C340A0">
        <w:t xml:space="preserve"> </w:t>
      </w:r>
      <w:proofErr w:type="spellStart"/>
      <w:r w:rsidR="00C340A0">
        <w:t>to</w:t>
      </w:r>
      <w:proofErr w:type="spellEnd"/>
      <w:r w:rsidR="00C340A0">
        <w:t xml:space="preserve"> </w:t>
      </w:r>
      <w:proofErr w:type="spellStart"/>
      <w:r w:rsidR="00C340A0">
        <w:t>strengthen</w:t>
      </w:r>
      <w:proofErr w:type="spellEnd"/>
      <w:r w:rsidR="00C340A0">
        <w:t xml:space="preserve"> </w:t>
      </w:r>
      <w:proofErr w:type="spellStart"/>
      <w:r w:rsidR="00C340A0">
        <w:t>my</w:t>
      </w:r>
      <w:proofErr w:type="spellEnd"/>
      <w:r w:rsidR="00C340A0">
        <w:t xml:space="preserve"> </w:t>
      </w:r>
      <w:proofErr w:type="spellStart"/>
      <w:r w:rsidR="00C340A0">
        <w:t>understanding</w:t>
      </w:r>
      <w:proofErr w:type="spellEnd"/>
      <w:r w:rsidR="00C340A0">
        <w:t xml:space="preserve"> </w:t>
      </w:r>
      <w:proofErr w:type="spellStart"/>
      <w:r w:rsidR="00C340A0">
        <w:t>of</w:t>
      </w:r>
      <w:proofErr w:type="spellEnd"/>
      <w:r w:rsidR="00C340A0">
        <w:t xml:space="preserve"> </w:t>
      </w:r>
      <w:proofErr w:type="spellStart"/>
      <w:r w:rsidR="00C340A0">
        <w:t>navigating</w:t>
      </w:r>
      <w:proofErr w:type="spellEnd"/>
      <w:r w:rsidR="00C340A0">
        <w:t xml:space="preserve"> </w:t>
      </w:r>
      <w:proofErr w:type="spellStart"/>
      <w:r w:rsidR="00C340A0">
        <w:t>and</w:t>
      </w:r>
      <w:proofErr w:type="spellEnd"/>
      <w:r w:rsidR="00C340A0">
        <w:t xml:space="preserve"> </w:t>
      </w:r>
      <w:proofErr w:type="spellStart"/>
      <w:r w:rsidR="00C340A0">
        <w:t>querying</w:t>
      </w:r>
      <w:proofErr w:type="spellEnd"/>
      <w:r w:rsidR="00C340A0">
        <w:t xml:space="preserve"> XML </w:t>
      </w:r>
      <w:proofErr w:type="spellStart"/>
      <w:r w:rsidR="00C340A0">
        <w:t>data</w:t>
      </w:r>
      <w:proofErr w:type="spellEnd"/>
      <w:r w:rsidR="00C340A0">
        <w:t xml:space="preserve"> </w:t>
      </w:r>
      <w:proofErr w:type="spellStart"/>
      <w:r w:rsidR="00C340A0">
        <w:t>using</w:t>
      </w:r>
      <w:proofErr w:type="spellEnd"/>
      <w:r w:rsidR="00C340A0">
        <w:t xml:space="preserve"> </w:t>
      </w:r>
      <w:proofErr w:type="spellStart"/>
      <w:r w:rsidR="00C340A0">
        <w:t>XPath</w:t>
      </w:r>
      <w:proofErr w:type="spellEnd"/>
      <w:r w:rsidR="00C340A0">
        <w:t>.</w:t>
      </w:r>
    </w:p>
    <w:p w14:paraId="54114838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1. Name all types of nodes in XPath:</w:t>
      </w:r>
      <w:r w:rsidRPr="00C340A0">
        <w:rPr>
          <w:lang w:val="en-UA" w:eastAsia="en-US"/>
        </w:rPr>
        <w:br/>
        <w:t>Element, attribute, text, namespace, comment, processing-instruction, root.</w:t>
      </w:r>
    </w:p>
    <w:p w14:paraId="360C5FAA" w14:textId="77777777" w:rsidR="00C340A0" w:rsidRPr="00C340A0" w:rsidRDefault="00C340A0" w:rsidP="00C340A0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C340A0">
        <w:rPr>
          <w:lang w:val="en-UA" w:eastAsia="en-US"/>
        </w:rPr>
        <w:t>2. What are the axes of XPath:</w:t>
      </w:r>
      <w:r w:rsidRPr="00C340A0">
        <w:rPr>
          <w:lang w:val="en-UA" w:eastAsia="en-US"/>
        </w:rPr>
        <w:br/>
        <w:t>Ancestor, ancestor-or-self, attribute, child, descendant, descendant-or-self, following, following-sibling, namespace, parent, preceding, preceding-sibling, self.</w:t>
      </w:r>
    </w:p>
    <w:p w14:paraId="6DB95959" w14:textId="77777777" w:rsidR="00C340A0" w:rsidRPr="00443ED2" w:rsidRDefault="00C340A0" w:rsidP="003E6864">
      <w:pPr>
        <w:jc w:val="left"/>
        <w:rPr>
          <w:rFonts w:ascii="Courier New" w:hAnsi="Courier New" w:cs="Courier New"/>
          <w:lang w:val="en-UA" w:eastAsia="en-US"/>
        </w:rPr>
      </w:pPr>
    </w:p>
    <w:p w14:paraId="470BBD23" w14:textId="77777777" w:rsidR="00443ED2" w:rsidRDefault="00443ED2">
      <w:pPr>
        <w:rPr>
          <w:b/>
          <w:bCs/>
          <w:sz w:val="32"/>
          <w:szCs w:val="32"/>
          <w:shd w:val="clear" w:color="auto" w:fill="FFB2D7"/>
        </w:rPr>
      </w:pPr>
      <w:r>
        <w:rPr>
          <w:b/>
          <w:bCs/>
          <w:sz w:val="32"/>
          <w:szCs w:val="32"/>
          <w:shd w:val="clear" w:color="auto" w:fill="FFB2D7"/>
        </w:rPr>
        <w:br w:type="page"/>
      </w:r>
    </w:p>
    <w:p w14:paraId="137CC493" w14:textId="167199AD" w:rsidR="00443ED2" w:rsidRDefault="00443ED2" w:rsidP="00443ED2">
      <w:pPr>
        <w:jc w:val="center"/>
        <w:rPr>
          <w:b/>
          <w:bCs/>
          <w:sz w:val="32"/>
          <w:szCs w:val="32"/>
          <w:shd w:val="clear" w:color="auto" w:fill="FFB2D7"/>
          <w:lang w:val="en-US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 xml:space="preserve">ART </w:t>
      </w:r>
      <w:r>
        <w:rPr>
          <w:b/>
          <w:bCs/>
          <w:sz w:val="32"/>
          <w:szCs w:val="32"/>
          <w:shd w:val="clear" w:color="auto" w:fill="FFB2D7"/>
          <w:lang w:val="en-US"/>
        </w:rPr>
        <w:t>3:</w:t>
      </w:r>
      <w:r w:rsidR="00C340A0"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 w:rsidR="00C340A0" w:rsidRPr="00C340A0">
        <w:rPr>
          <w:b/>
          <w:bCs/>
          <w:sz w:val="32"/>
          <w:szCs w:val="32"/>
          <w:shd w:val="clear" w:color="auto" w:fill="FFB2D7"/>
          <w:lang w:val="en-US"/>
        </w:rPr>
        <w:t>XSLT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</w:p>
    <w:p w14:paraId="3D7D5172" w14:textId="77777777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Task</w:t>
      </w:r>
      <w:proofErr w:type="spellEnd"/>
    </w:p>
    <w:p w14:paraId="40A6B97A" w14:textId="77777777" w:rsidR="00C340A0" w:rsidRDefault="00C340A0" w:rsidP="00C340A0">
      <w:pPr>
        <w:pStyle w:val="ListParagraph"/>
        <w:numPr>
          <w:ilvl w:val="0"/>
          <w:numId w:val="32"/>
        </w:numPr>
      </w:pPr>
      <w:proofErr w:type="spellStart"/>
      <w:r>
        <w:t>Gain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XSLT</w:t>
      </w:r>
    </w:p>
    <w:p w14:paraId="7E894EE2" w14:textId="240A3416" w:rsidR="00C340A0" w:rsidRDefault="00C340A0" w:rsidP="00587E16">
      <w:pPr>
        <w:pStyle w:val="ListParagraph"/>
        <w:numPr>
          <w:ilvl w:val="0"/>
          <w:numId w:val="32"/>
        </w:numPr>
      </w:pPr>
      <w:proofErr w:type="spellStart"/>
      <w:r>
        <w:t>Transform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XML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variant</w:t>
      </w:r>
      <w:proofErr w:type="spellEnd"/>
      <w:r>
        <w:t xml:space="preserve"> (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2) </w:t>
      </w:r>
      <w:proofErr w:type="spellStart"/>
      <w:r>
        <w:t>into</w:t>
      </w:r>
      <w:proofErr w:type="spellEnd"/>
      <w:r>
        <w:t xml:space="preserve"> HTML.</w:t>
      </w:r>
    </w:p>
    <w:p w14:paraId="456D8464" w14:textId="31D4FAD6" w:rsidR="00443ED2" w:rsidRPr="00443ED2" w:rsidRDefault="00443ED2" w:rsidP="003E6864">
      <w:pPr>
        <w:pStyle w:val="ListParagraph"/>
      </w:pPr>
    </w:p>
    <w:p w14:paraId="7D05D894" w14:textId="77777777" w:rsidR="00443ED2" w:rsidRDefault="00443ED2" w:rsidP="00443ED2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52D662D9" w14:textId="39B191F3" w:rsidR="00443ED2" w:rsidRDefault="00587E16" w:rsidP="00443ED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38E760" wp14:editId="2EF3CF42">
            <wp:extent cx="5943600" cy="4256405"/>
            <wp:effectExtent l="0" t="0" r="0" b="0"/>
            <wp:docPr id="139290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0259" name="Picture 1392902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4CC" w14:textId="77777777" w:rsidR="00443ED2" w:rsidRDefault="00000000" w:rsidP="00443ED2">
      <w:pPr>
        <w:jc w:val="center"/>
        <w:rPr>
          <w:lang w:val="en-UA" w:eastAsia="en-US"/>
        </w:rPr>
      </w:pPr>
      <w:hyperlink r:id="rId17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043D06EC" w14:textId="77777777" w:rsidR="00443ED2" w:rsidRDefault="00443ED2" w:rsidP="00443ED2">
      <w:pPr>
        <w:jc w:val="center"/>
        <w:rPr>
          <w:b/>
          <w:bCs/>
          <w:lang w:val="en-US"/>
        </w:rPr>
      </w:pPr>
    </w:p>
    <w:p w14:paraId="0B82CE01" w14:textId="77777777" w:rsidR="00443ED2" w:rsidRDefault="00443ED2" w:rsidP="00443E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280146EB" w14:textId="77777777" w:rsidR="00587E16" w:rsidRDefault="00443ED2" w:rsidP="00587E16">
      <w:pPr>
        <w:pStyle w:val="NormalWeb"/>
        <w:jc w:val="left"/>
      </w:pPr>
      <w:proofErr w:type="spellStart"/>
      <w:r w:rsidRPr="00587E16">
        <w:rPr>
          <w:sz w:val="28"/>
          <w:szCs w:val="28"/>
        </w:rPr>
        <w:lastRenderedPageBreak/>
        <w:t>In</w:t>
      </w:r>
      <w:proofErr w:type="spellEnd"/>
      <w:r w:rsidRPr="00587E16">
        <w:rPr>
          <w:sz w:val="28"/>
          <w:szCs w:val="28"/>
        </w:rPr>
        <w:t xml:space="preserve"> </w:t>
      </w:r>
      <w:proofErr w:type="spellStart"/>
      <w:r w:rsidRPr="00587E16">
        <w:rPr>
          <w:sz w:val="28"/>
          <w:szCs w:val="28"/>
        </w:rPr>
        <w:t>this</w:t>
      </w:r>
      <w:proofErr w:type="spellEnd"/>
      <w:r w:rsidRPr="00587E16">
        <w:rPr>
          <w:sz w:val="28"/>
          <w:szCs w:val="28"/>
        </w:rPr>
        <w:t xml:space="preserve"> </w:t>
      </w:r>
      <w:proofErr w:type="spellStart"/>
      <w:r w:rsidRPr="00587E16">
        <w:rPr>
          <w:sz w:val="28"/>
          <w:szCs w:val="28"/>
        </w:rPr>
        <w:t>work</w:t>
      </w:r>
      <w:proofErr w:type="spellEnd"/>
      <w:r w:rsidRPr="00587E16">
        <w:rPr>
          <w:sz w:val="28"/>
          <w:szCs w:val="28"/>
        </w:rPr>
        <w:t xml:space="preserve">, </w:t>
      </w:r>
      <w:r w:rsidR="00587E16" w:rsidRPr="00587E16">
        <w:rPr>
          <w:sz w:val="28"/>
          <w:szCs w:val="28"/>
        </w:rPr>
        <w:t xml:space="preserve">I </w:t>
      </w:r>
      <w:proofErr w:type="spellStart"/>
      <w:r w:rsidR="00587E16" w:rsidRPr="00587E16">
        <w:rPr>
          <w:sz w:val="28"/>
          <w:szCs w:val="28"/>
        </w:rPr>
        <w:t>gained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knowledge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of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the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basic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definitions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of</w:t>
      </w:r>
      <w:proofErr w:type="spellEnd"/>
      <w:r w:rsidR="00587E16" w:rsidRPr="00587E16">
        <w:rPr>
          <w:sz w:val="28"/>
          <w:szCs w:val="28"/>
        </w:rPr>
        <w:t xml:space="preserve"> XSLT </w:t>
      </w:r>
      <w:proofErr w:type="spellStart"/>
      <w:r w:rsidR="00587E16" w:rsidRPr="00587E16">
        <w:rPr>
          <w:sz w:val="28"/>
          <w:szCs w:val="28"/>
        </w:rPr>
        <w:t>and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transformed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an</w:t>
      </w:r>
      <w:proofErr w:type="spellEnd"/>
      <w:r w:rsidR="00587E16" w:rsidRPr="00587E16">
        <w:rPr>
          <w:sz w:val="28"/>
          <w:szCs w:val="28"/>
        </w:rPr>
        <w:t xml:space="preserve"> XML </w:t>
      </w:r>
      <w:proofErr w:type="spellStart"/>
      <w:r w:rsidR="00587E16" w:rsidRPr="00587E16">
        <w:rPr>
          <w:sz w:val="28"/>
          <w:szCs w:val="28"/>
        </w:rPr>
        <w:t>document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into</w:t>
      </w:r>
      <w:proofErr w:type="spellEnd"/>
      <w:r w:rsidR="00587E16" w:rsidRPr="00587E16">
        <w:rPr>
          <w:sz w:val="28"/>
          <w:szCs w:val="28"/>
        </w:rPr>
        <w:t xml:space="preserve"> HTML </w:t>
      </w:r>
      <w:proofErr w:type="spellStart"/>
      <w:r w:rsidR="00587E16" w:rsidRPr="00587E16">
        <w:rPr>
          <w:sz w:val="28"/>
          <w:szCs w:val="28"/>
        </w:rPr>
        <w:t>according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to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my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assigned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variant</w:t>
      </w:r>
      <w:proofErr w:type="spellEnd"/>
      <w:r w:rsidR="00587E16" w:rsidRPr="00587E16">
        <w:rPr>
          <w:sz w:val="28"/>
          <w:szCs w:val="28"/>
        </w:rPr>
        <w:t xml:space="preserve">, </w:t>
      </w:r>
      <w:proofErr w:type="spellStart"/>
      <w:r w:rsidR="00587E16" w:rsidRPr="00587E16">
        <w:rPr>
          <w:sz w:val="28"/>
          <w:szCs w:val="28"/>
        </w:rPr>
        <w:t>applying</w:t>
      </w:r>
      <w:proofErr w:type="spellEnd"/>
      <w:r w:rsidR="00587E16" w:rsidRPr="00587E16">
        <w:rPr>
          <w:sz w:val="28"/>
          <w:szCs w:val="28"/>
        </w:rPr>
        <w:t xml:space="preserve"> XSLT </w:t>
      </w:r>
      <w:proofErr w:type="spellStart"/>
      <w:r w:rsidR="00587E16" w:rsidRPr="00587E16">
        <w:rPr>
          <w:sz w:val="28"/>
          <w:szCs w:val="28"/>
        </w:rPr>
        <w:t>rules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for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formatting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and</w:t>
      </w:r>
      <w:proofErr w:type="spellEnd"/>
      <w:r w:rsidR="00587E16" w:rsidRPr="00587E16">
        <w:rPr>
          <w:sz w:val="28"/>
          <w:szCs w:val="28"/>
        </w:rPr>
        <w:t xml:space="preserve"> </w:t>
      </w:r>
      <w:proofErr w:type="spellStart"/>
      <w:r w:rsidR="00587E16" w:rsidRPr="00587E16">
        <w:rPr>
          <w:sz w:val="28"/>
          <w:szCs w:val="28"/>
        </w:rPr>
        <w:t>structure</w:t>
      </w:r>
      <w:proofErr w:type="spellEnd"/>
      <w:r w:rsidR="00587E16" w:rsidRPr="00587E16">
        <w:rPr>
          <w:sz w:val="28"/>
          <w:szCs w:val="28"/>
        </w:rPr>
        <w:t>.</w:t>
      </w:r>
    </w:p>
    <w:p w14:paraId="70174DFA" w14:textId="5AB68B0D" w:rsidR="00587E16" w:rsidRPr="00587E16" w:rsidRDefault="00587E16" w:rsidP="00587E16">
      <w:pPr>
        <w:pStyle w:val="NormalWeb"/>
        <w:jc w:val="left"/>
        <w:rPr>
          <w:sz w:val="28"/>
          <w:szCs w:val="28"/>
          <w:lang w:val="en-UA" w:eastAsia="en-US"/>
        </w:rPr>
      </w:pPr>
      <w:r>
        <w:br/>
      </w:r>
      <w:r w:rsidRPr="00587E16">
        <w:rPr>
          <w:sz w:val="28"/>
          <w:szCs w:val="28"/>
          <w:lang w:val="en-UA" w:eastAsia="en-US"/>
        </w:rPr>
        <w:t>1. What is XSLT and how is it used?</w:t>
      </w:r>
      <w:r w:rsidRPr="00587E16">
        <w:rPr>
          <w:sz w:val="28"/>
          <w:szCs w:val="28"/>
          <w:lang w:val="en-UA" w:eastAsia="en-US"/>
        </w:rPr>
        <w:br/>
        <w:t>XSLT (eXtensible Stylesheet Language Transformations) is a language used to transform XML documents into other formats, such as HTML, plain text, or another XML structure. It uses templates to define rules for transforming the source XML data.</w:t>
      </w:r>
    </w:p>
    <w:p w14:paraId="49176BE7" w14:textId="77777777" w:rsidR="00587E16" w:rsidRPr="00587E16" w:rsidRDefault="00587E16" w:rsidP="00587E16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587E16">
        <w:rPr>
          <w:lang w:val="en-UA" w:eastAsia="en-US"/>
        </w:rPr>
        <w:t>2. Name the main elements of XSLT:</w:t>
      </w:r>
      <w:r w:rsidRPr="00587E16">
        <w:rPr>
          <w:lang w:val="en-UA" w:eastAsia="en-US"/>
        </w:rPr>
        <w:br/>
      </w:r>
      <w:r w:rsidRPr="00587E16">
        <w:rPr>
          <w:rFonts w:ascii="Courier New" w:hAnsi="Courier New" w:cs="Courier New"/>
          <w:lang w:val="en-UA" w:eastAsia="en-US"/>
        </w:rPr>
        <w:t>&lt;xsl:stylesheet&gt;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&lt;xsl:template&gt;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&lt;xsl:value-of&gt;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&lt;xsl:for-each&gt;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&lt;xsl:if&gt;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&lt;xsl:choose&gt;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&lt;xsl:apply-templates&gt;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&lt;xsl:sort&gt;</w:t>
      </w:r>
      <w:r w:rsidRPr="00587E16">
        <w:rPr>
          <w:lang w:val="en-UA" w:eastAsia="en-US"/>
        </w:rPr>
        <w:t xml:space="preserve">, </w:t>
      </w:r>
      <w:r w:rsidRPr="00587E16">
        <w:rPr>
          <w:rFonts w:ascii="Courier New" w:hAnsi="Courier New" w:cs="Courier New"/>
          <w:lang w:val="en-UA" w:eastAsia="en-US"/>
        </w:rPr>
        <w:t>&lt;xsl:variable&gt;</w:t>
      </w:r>
      <w:r w:rsidRPr="00587E16">
        <w:rPr>
          <w:lang w:val="en-UA" w:eastAsia="en-US"/>
        </w:rPr>
        <w:t>.</w:t>
      </w:r>
    </w:p>
    <w:p w14:paraId="2CEEA018" w14:textId="22934EF7" w:rsidR="00AC2F47" w:rsidRPr="003E6864" w:rsidRDefault="00AC2F47" w:rsidP="003E6864">
      <w:pPr>
        <w:jc w:val="left"/>
        <w:rPr>
          <w:rFonts w:ascii="Courier New" w:hAnsi="Courier New" w:cs="Courier New"/>
          <w:lang w:val="en-UA" w:eastAsia="en-US"/>
        </w:rPr>
      </w:pPr>
      <w:r>
        <w:rPr>
          <w:rFonts w:ascii="Courier New" w:hAnsi="Courier New" w:cs="Courier New"/>
          <w:lang w:val="en-UA" w:eastAsia="en-US"/>
        </w:rPr>
        <w:br/>
      </w:r>
      <w:r>
        <w:rPr>
          <w:rFonts w:ascii="Courier New" w:hAnsi="Courier New" w:cs="Courier New"/>
          <w:lang w:val="en-UA" w:eastAsia="en-US"/>
        </w:rPr>
        <w:br/>
      </w:r>
      <w:r>
        <w:rPr>
          <w:rFonts w:ascii="Courier New" w:hAnsi="Courier New" w:cs="Courier New"/>
          <w:lang w:val="en-UA" w:eastAsia="en-US"/>
        </w:rPr>
        <w:br/>
      </w:r>
      <w:r>
        <w:rPr>
          <w:rFonts w:ascii="Courier New" w:hAnsi="Courier New" w:cs="Courier New"/>
          <w:lang w:val="en-UA" w:eastAsia="en-US"/>
        </w:rPr>
        <w:br/>
      </w:r>
    </w:p>
    <w:p w14:paraId="5C4A4BDE" w14:textId="33DD8FB5" w:rsidR="00AC2F47" w:rsidRPr="00587E16" w:rsidRDefault="00AC2F47" w:rsidP="00587E16">
      <w:pPr>
        <w:rPr>
          <w:b/>
          <w:bCs/>
          <w:sz w:val="32"/>
          <w:szCs w:val="32"/>
          <w:shd w:val="clear" w:color="auto" w:fill="FFB2D7"/>
        </w:rPr>
      </w:pPr>
    </w:p>
    <w:sectPr w:rsidR="00AC2F47" w:rsidRPr="00587E16" w:rsidSect="00C77AA6"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CD25" w14:textId="77777777" w:rsidR="0077775D" w:rsidRDefault="0077775D" w:rsidP="001A2D3D">
      <w:pPr>
        <w:pStyle w:val="InfoBlue"/>
      </w:pPr>
      <w:r>
        <w:separator/>
      </w:r>
    </w:p>
  </w:endnote>
  <w:endnote w:type="continuationSeparator" w:id="0">
    <w:p w14:paraId="0E1A4921" w14:textId="77777777" w:rsidR="0077775D" w:rsidRDefault="0077775D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3FD4D87A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C340A0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29792CED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C340A0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948F" w14:textId="77777777" w:rsidR="0077775D" w:rsidRDefault="0077775D" w:rsidP="001A2D3D">
      <w:pPr>
        <w:pStyle w:val="InfoBlue"/>
      </w:pPr>
      <w:r>
        <w:separator/>
      </w:r>
    </w:p>
  </w:footnote>
  <w:footnote w:type="continuationSeparator" w:id="0">
    <w:p w14:paraId="6E163D7B" w14:textId="77777777" w:rsidR="0077775D" w:rsidRDefault="0077775D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3CC69E6"/>
    <w:multiLevelType w:val="multilevel"/>
    <w:tmpl w:val="D3D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206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80F2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11398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A1301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0653EFF"/>
    <w:multiLevelType w:val="multilevel"/>
    <w:tmpl w:val="E7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9C0238"/>
    <w:multiLevelType w:val="multilevel"/>
    <w:tmpl w:val="B9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432E7"/>
    <w:multiLevelType w:val="multilevel"/>
    <w:tmpl w:val="20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74F70"/>
    <w:multiLevelType w:val="multilevel"/>
    <w:tmpl w:val="93B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BA590E"/>
    <w:multiLevelType w:val="hybridMultilevel"/>
    <w:tmpl w:val="5182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6D5FC4"/>
    <w:multiLevelType w:val="multilevel"/>
    <w:tmpl w:val="5A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A65926"/>
    <w:multiLevelType w:val="multilevel"/>
    <w:tmpl w:val="9FE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016D4"/>
    <w:multiLevelType w:val="multilevel"/>
    <w:tmpl w:val="04C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D1B3C"/>
    <w:multiLevelType w:val="multilevel"/>
    <w:tmpl w:val="F58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182FE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14A5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54630"/>
    <w:multiLevelType w:val="multilevel"/>
    <w:tmpl w:val="AF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22"/>
  </w:num>
  <w:num w:numId="3" w16cid:durableId="874776708">
    <w:abstractNumId w:val="9"/>
  </w:num>
  <w:num w:numId="4" w16cid:durableId="223688321">
    <w:abstractNumId w:val="14"/>
  </w:num>
  <w:num w:numId="5" w16cid:durableId="542714865">
    <w:abstractNumId w:val="11"/>
  </w:num>
  <w:num w:numId="6" w16cid:durableId="1216309063">
    <w:abstractNumId w:val="16"/>
  </w:num>
  <w:num w:numId="7" w16cid:durableId="41831840">
    <w:abstractNumId w:val="31"/>
  </w:num>
  <w:num w:numId="8" w16cid:durableId="2030371155">
    <w:abstractNumId w:val="4"/>
  </w:num>
  <w:num w:numId="9" w16cid:durableId="1837914332">
    <w:abstractNumId w:val="27"/>
  </w:num>
  <w:num w:numId="10" w16cid:durableId="1978996653">
    <w:abstractNumId w:val="30"/>
  </w:num>
  <w:num w:numId="11" w16cid:durableId="1409426374">
    <w:abstractNumId w:val="17"/>
  </w:num>
  <w:num w:numId="12" w16cid:durableId="497186130">
    <w:abstractNumId w:val="32"/>
  </w:num>
  <w:num w:numId="13" w16cid:durableId="673998456">
    <w:abstractNumId w:val="26"/>
  </w:num>
  <w:num w:numId="14" w16cid:durableId="683167793">
    <w:abstractNumId w:val="34"/>
  </w:num>
  <w:num w:numId="15" w16cid:durableId="1027829387">
    <w:abstractNumId w:val="19"/>
  </w:num>
  <w:num w:numId="16" w16cid:durableId="1348093188">
    <w:abstractNumId w:val="7"/>
  </w:num>
  <w:num w:numId="17" w16cid:durableId="494616257">
    <w:abstractNumId w:val="21"/>
  </w:num>
  <w:num w:numId="18" w16cid:durableId="1885023841">
    <w:abstractNumId w:val="10"/>
  </w:num>
  <w:num w:numId="19" w16cid:durableId="227810248">
    <w:abstractNumId w:val="33"/>
  </w:num>
  <w:num w:numId="20" w16cid:durableId="1070276754">
    <w:abstractNumId w:val="2"/>
  </w:num>
  <w:num w:numId="21" w16cid:durableId="2091392690">
    <w:abstractNumId w:val="13"/>
  </w:num>
  <w:num w:numId="22" w16cid:durableId="177890629">
    <w:abstractNumId w:val="20"/>
  </w:num>
  <w:num w:numId="23" w16cid:durableId="1509053561">
    <w:abstractNumId w:val="24"/>
  </w:num>
  <w:num w:numId="24" w16cid:durableId="615452644">
    <w:abstractNumId w:val="25"/>
  </w:num>
  <w:num w:numId="25" w16cid:durableId="1820224323">
    <w:abstractNumId w:val="15"/>
  </w:num>
  <w:num w:numId="26" w16cid:durableId="606237188">
    <w:abstractNumId w:val="12"/>
  </w:num>
  <w:num w:numId="27" w16cid:durableId="1178888725">
    <w:abstractNumId w:val="23"/>
  </w:num>
  <w:num w:numId="28" w16cid:durableId="1427850007">
    <w:abstractNumId w:val="29"/>
  </w:num>
  <w:num w:numId="29" w16cid:durableId="1833451924">
    <w:abstractNumId w:val="3"/>
  </w:num>
  <w:num w:numId="30" w16cid:durableId="846561085">
    <w:abstractNumId w:val="8"/>
  </w:num>
  <w:num w:numId="31" w16cid:durableId="1754859086">
    <w:abstractNumId w:val="5"/>
  </w:num>
  <w:num w:numId="32" w16cid:durableId="1479303028">
    <w:abstractNumId w:val="18"/>
  </w:num>
  <w:num w:numId="33" w16cid:durableId="1330599323">
    <w:abstractNumId w:val="6"/>
  </w:num>
  <w:num w:numId="34" w16cid:durableId="670184417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A78D0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E6864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43ED2"/>
    <w:rsid w:val="00452D42"/>
    <w:rsid w:val="00454049"/>
    <w:rsid w:val="00457075"/>
    <w:rsid w:val="00460513"/>
    <w:rsid w:val="00467697"/>
    <w:rsid w:val="0047026D"/>
    <w:rsid w:val="00480EDF"/>
    <w:rsid w:val="00483B4A"/>
    <w:rsid w:val="00493DB6"/>
    <w:rsid w:val="004A0917"/>
    <w:rsid w:val="004A69A6"/>
    <w:rsid w:val="004B5035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87E16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5749"/>
    <w:rsid w:val="00636A3C"/>
    <w:rsid w:val="006411D1"/>
    <w:rsid w:val="006464A8"/>
    <w:rsid w:val="006500C7"/>
    <w:rsid w:val="00650D73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A99"/>
    <w:rsid w:val="006D0436"/>
    <w:rsid w:val="006D765E"/>
    <w:rsid w:val="006E3B3C"/>
    <w:rsid w:val="006E7CF3"/>
    <w:rsid w:val="006F5D83"/>
    <w:rsid w:val="007016E9"/>
    <w:rsid w:val="0070285F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10D5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7775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397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2F47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4F8F"/>
    <w:rsid w:val="00B96566"/>
    <w:rsid w:val="00B97860"/>
    <w:rsid w:val="00BA73C7"/>
    <w:rsid w:val="00BB4E99"/>
    <w:rsid w:val="00BC5398"/>
    <w:rsid w:val="00BC6486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40A0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3ED2"/>
  </w:style>
  <w:style w:type="character" w:customStyle="1" w:styleId="hljs-name">
    <w:name w:val="hljs-name"/>
    <w:basedOn w:val="DefaultParagraphFont"/>
    <w:rsid w:val="00443ED2"/>
  </w:style>
  <w:style w:type="character" w:customStyle="1" w:styleId="hljs-attr">
    <w:name w:val="hljs-attr"/>
    <w:basedOn w:val="DefaultParagraphFont"/>
    <w:rsid w:val="00443ED2"/>
  </w:style>
  <w:style w:type="character" w:customStyle="1" w:styleId="hljs-string">
    <w:name w:val="hljs-string"/>
    <w:basedOn w:val="DefaultParagraphFont"/>
    <w:rsid w:val="00443ED2"/>
  </w:style>
  <w:style w:type="character" w:customStyle="1" w:styleId="hljs-meta">
    <w:name w:val="hljs-meta"/>
    <w:basedOn w:val="DefaultParagraphFont"/>
    <w:rsid w:val="00C3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Jasokaa/IP-Oleni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Jasokaa/IP-Olen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Jasokaa/IP-Olenin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8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4</cp:revision>
  <cp:lastPrinted>1899-12-31T22:59:56Z</cp:lastPrinted>
  <dcterms:created xsi:type="dcterms:W3CDTF">2025-05-21T20:24:00Z</dcterms:created>
  <dcterms:modified xsi:type="dcterms:W3CDTF">2025-05-21T20:40:00Z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