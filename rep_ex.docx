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B0F1B" w14:textId="7809C910" w:rsidR="00C77AA6" w:rsidRPr="00DB13B2" w:rsidRDefault="00C77AA6" w:rsidP="00D95183">
      <w:pPr>
        <w:jc w:val="center"/>
        <w:rPr>
          <w:bCs/>
          <w:lang w:val="ru-RU"/>
        </w:rPr>
      </w:pPr>
    </w:p>
    <w:p w14:paraId="2A735C1B" w14:textId="26A143DD" w:rsidR="00D95183" w:rsidRDefault="00D95183" w:rsidP="00D95183">
      <w:pPr>
        <w:jc w:val="center"/>
        <w:rPr>
          <w:bCs/>
        </w:rPr>
      </w:pPr>
    </w:p>
    <w:p w14:paraId="187F7EA4" w14:textId="579326DD" w:rsidR="00C77AA6" w:rsidRDefault="00C77AA6" w:rsidP="00D95183">
      <w:pPr>
        <w:jc w:val="center"/>
        <w:rPr>
          <w:bCs/>
        </w:rPr>
      </w:pPr>
    </w:p>
    <w:p w14:paraId="4346C7D9" w14:textId="77777777" w:rsidR="00D95183" w:rsidRDefault="00D95183" w:rsidP="00D95183">
      <w:pPr>
        <w:jc w:val="center"/>
        <w:rPr>
          <w:bCs/>
        </w:rPr>
      </w:pPr>
    </w:p>
    <w:p w14:paraId="4204CB41" w14:textId="77777777" w:rsidR="00D95183" w:rsidRPr="000C74DF" w:rsidRDefault="00D95183" w:rsidP="00D95183">
      <w:pPr>
        <w:jc w:val="center"/>
        <w:rPr>
          <w:bCs/>
        </w:rPr>
      </w:pPr>
    </w:p>
    <w:p w14:paraId="22EC1FF8" w14:textId="77777777" w:rsidR="00D95183" w:rsidRPr="000C74DF" w:rsidRDefault="00D95183" w:rsidP="00D95183">
      <w:pPr>
        <w:jc w:val="center"/>
        <w:rPr>
          <w:bCs/>
        </w:rPr>
      </w:pPr>
    </w:p>
    <w:p w14:paraId="6E2A088E" w14:textId="77777777" w:rsidR="00A13D2A" w:rsidRPr="000C74DF" w:rsidRDefault="00A13D2A" w:rsidP="00D95183">
      <w:pPr>
        <w:jc w:val="center"/>
        <w:rPr>
          <w:bCs/>
        </w:rPr>
      </w:pPr>
    </w:p>
    <w:p w14:paraId="2B358634" w14:textId="0A6E6178" w:rsidR="000C74DF" w:rsidRPr="00804397" w:rsidRDefault="00804397" w:rsidP="00804397">
      <w:pPr>
        <w:jc w:val="center"/>
        <w:rPr>
          <w:b/>
          <w:sz w:val="36"/>
          <w:szCs w:val="36"/>
          <w:lang w:val="en-GB"/>
        </w:rPr>
      </w:pPr>
      <w:r w:rsidRPr="00480EDF">
        <w:rPr>
          <w:b/>
          <w:sz w:val="32"/>
          <w:szCs w:val="32"/>
          <w:lang w:val="en-GB"/>
        </w:rPr>
        <w:t>INTERNET PROGRAMMING</w:t>
      </w:r>
      <w:r w:rsidR="00255288">
        <w:rPr>
          <w:b/>
          <w:lang w:val="en-US"/>
        </w:rPr>
        <w:br/>
      </w:r>
      <w:proofErr w:type="spellStart"/>
      <w:r w:rsidR="00C472EA" w:rsidRPr="000C74DF">
        <w:rPr>
          <w:bCs/>
        </w:rPr>
        <w:t>Laboratory</w:t>
      </w:r>
      <w:proofErr w:type="spellEnd"/>
      <w:r w:rsidR="00C472EA" w:rsidRPr="000C74DF">
        <w:rPr>
          <w:bCs/>
        </w:rPr>
        <w:t xml:space="preserve"> </w:t>
      </w:r>
      <w:proofErr w:type="spellStart"/>
      <w:r w:rsidR="00C472EA" w:rsidRPr="000C74DF">
        <w:rPr>
          <w:bCs/>
        </w:rPr>
        <w:t>work</w:t>
      </w:r>
      <w:proofErr w:type="spellEnd"/>
      <w:r w:rsidR="00C472EA" w:rsidRPr="000C74DF">
        <w:rPr>
          <w:bCs/>
        </w:rPr>
        <w:t xml:space="preserve"> </w:t>
      </w:r>
      <w:r w:rsidR="0076019C">
        <w:rPr>
          <w:bCs/>
          <w:lang w:val="en-US"/>
        </w:rPr>
        <w:t>1</w:t>
      </w:r>
      <w:r>
        <w:rPr>
          <w:bCs/>
          <w:lang w:val="en-US"/>
        </w:rPr>
        <w:t>-1</w:t>
      </w:r>
      <w:r w:rsidR="00255288">
        <w:rPr>
          <w:bCs/>
          <w:lang w:val="en-US"/>
        </w:rPr>
        <w:br/>
      </w:r>
      <w:proofErr w:type="spellStart"/>
      <w:r w:rsidR="005065AA" w:rsidRPr="000C74DF">
        <w:rPr>
          <w:bCs/>
        </w:rPr>
        <w:t>Variant</w:t>
      </w:r>
      <w:proofErr w:type="spellEnd"/>
      <w:r w:rsidR="005065AA" w:rsidRPr="000C74DF">
        <w:rPr>
          <w:bCs/>
        </w:rPr>
        <w:t xml:space="preserve"> </w:t>
      </w:r>
      <w:r w:rsidR="000C74DF" w:rsidRPr="000C74DF">
        <w:rPr>
          <w:bCs/>
        </w:rPr>
        <w:t>–</w:t>
      </w:r>
      <w:r w:rsidR="005065AA" w:rsidRPr="000C74DF">
        <w:rPr>
          <w:bCs/>
        </w:rPr>
        <w:t xml:space="preserve"> </w:t>
      </w:r>
      <w:r w:rsidR="001275D6">
        <w:rPr>
          <w:bCs/>
        </w:rPr>
        <w:t>7</w:t>
      </w:r>
    </w:p>
    <w:p w14:paraId="4383F2C5" w14:textId="77777777" w:rsidR="00D04EFD" w:rsidRPr="000C74DF" w:rsidRDefault="00D04EFD" w:rsidP="00D95183">
      <w:pPr>
        <w:jc w:val="center"/>
        <w:rPr>
          <w:bCs/>
        </w:rPr>
      </w:pPr>
    </w:p>
    <w:p w14:paraId="2B77B70E" w14:textId="403EC509" w:rsidR="00DC0D9F" w:rsidRPr="000C74DF" w:rsidRDefault="00DC0D9F" w:rsidP="00D95183">
      <w:pPr>
        <w:jc w:val="center"/>
      </w:pPr>
    </w:p>
    <w:p w14:paraId="4319D02C" w14:textId="77777777" w:rsidR="00D95183" w:rsidRPr="000C74DF" w:rsidRDefault="00D95183" w:rsidP="00D95183">
      <w:pPr>
        <w:jc w:val="center"/>
      </w:pPr>
    </w:p>
    <w:p w14:paraId="17CBDB42" w14:textId="02A72F26" w:rsidR="00DF2186" w:rsidRPr="000C74DF" w:rsidRDefault="00DF2186" w:rsidP="00D95183">
      <w:pPr>
        <w:jc w:val="center"/>
      </w:pPr>
    </w:p>
    <w:p w14:paraId="67546215" w14:textId="77777777" w:rsidR="00DF2186" w:rsidRPr="000C74DF" w:rsidRDefault="00DF2186" w:rsidP="00D95183">
      <w:pPr>
        <w:jc w:val="center"/>
      </w:pPr>
    </w:p>
    <w:p w14:paraId="01AE21B7" w14:textId="77777777" w:rsidR="00C77AA6" w:rsidRPr="000C74DF" w:rsidRDefault="00C77AA6" w:rsidP="00DF2186">
      <w:pPr>
        <w:pStyle w:val="Title"/>
        <w:rPr>
          <w:rFonts w:ascii="Times New Roman" w:hAnsi="Times New Roman"/>
          <w:b w:val="0"/>
          <w:bCs/>
          <w:sz w:val="28"/>
        </w:rPr>
      </w:pPr>
    </w:p>
    <w:p w14:paraId="10502A72" w14:textId="7A68255B" w:rsidR="00682F9D" w:rsidRPr="000C74DF" w:rsidRDefault="00C77AA6" w:rsidP="00E232A4">
      <w:pPr>
        <w:pStyle w:val="Title"/>
        <w:ind w:left="6237"/>
        <w:jc w:val="right"/>
        <w:rPr>
          <w:rFonts w:ascii="Times New Roman" w:hAnsi="Times New Roman"/>
          <w:b w:val="0"/>
          <w:bCs/>
          <w:sz w:val="28"/>
        </w:rPr>
      </w:pPr>
      <w:r w:rsidRPr="000C74DF">
        <w:rPr>
          <w:rFonts w:ascii="Times New Roman" w:hAnsi="Times New Roman"/>
          <w:sz w:val="28"/>
        </w:rPr>
        <w:t>Prepared by:</w:t>
      </w:r>
    </w:p>
    <w:p w14:paraId="6E791D66" w14:textId="530A3C2D" w:rsidR="00C77AA6" w:rsidRPr="000C74DF" w:rsidRDefault="00C77AA6" w:rsidP="00255288">
      <w:pPr>
        <w:pStyle w:val="Title"/>
        <w:ind w:left="6237" w:hanging="283"/>
        <w:jc w:val="right"/>
        <w:rPr>
          <w:rFonts w:ascii="Times New Roman" w:hAnsi="Times New Roman"/>
          <w:b w:val="0"/>
          <w:bCs/>
          <w:sz w:val="28"/>
        </w:rPr>
      </w:pPr>
      <w:proofErr w:type="spellStart"/>
      <w:r w:rsidRPr="000C74DF">
        <w:rPr>
          <w:rFonts w:ascii="Times New Roman" w:hAnsi="Times New Roman"/>
          <w:b w:val="0"/>
          <w:bCs/>
          <w:sz w:val="28"/>
        </w:rPr>
        <w:t>s</w:t>
      </w:r>
      <w:r w:rsidR="006D0436" w:rsidRPr="000C74DF">
        <w:rPr>
          <w:rFonts w:ascii="Times New Roman" w:hAnsi="Times New Roman"/>
          <w:b w:val="0"/>
          <w:bCs/>
          <w:sz w:val="28"/>
        </w:rPr>
        <w:t>tudent</w:t>
      </w:r>
      <w:proofErr w:type="spellEnd"/>
      <w:r w:rsidR="006D0436" w:rsidRPr="000C74DF">
        <w:rPr>
          <w:rFonts w:ascii="Times New Roman" w:hAnsi="Times New Roman"/>
          <w:b w:val="0"/>
          <w:bCs/>
          <w:sz w:val="28"/>
        </w:rPr>
        <w:t xml:space="preserve"> </w:t>
      </w:r>
      <w:proofErr w:type="spellStart"/>
      <w:r w:rsidR="006D0436" w:rsidRPr="000C74DF">
        <w:rPr>
          <w:rFonts w:ascii="Times New Roman" w:hAnsi="Times New Roman"/>
          <w:b w:val="0"/>
          <w:bCs/>
          <w:sz w:val="28"/>
        </w:rPr>
        <w:t>of</w:t>
      </w:r>
      <w:proofErr w:type="spellEnd"/>
      <w:r w:rsidR="006D0436" w:rsidRPr="000C74DF">
        <w:rPr>
          <w:rFonts w:ascii="Times New Roman" w:hAnsi="Times New Roman"/>
          <w:b w:val="0"/>
          <w:bCs/>
          <w:sz w:val="28"/>
        </w:rPr>
        <w:t xml:space="preserve"> </w:t>
      </w:r>
      <w:r w:rsidRPr="000C74DF">
        <w:rPr>
          <w:rFonts w:ascii="Times New Roman" w:hAnsi="Times New Roman"/>
          <w:b w:val="0"/>
          <w:bCs/>
          <w:sz w:val="28"/>
        </w:rPr>
        <w:t xml:space="preserve"> </w:t>
      </w:r>
      <w:r w:rsidR="00DB13B2" w:rsidRPr="000C74DF">
        <w:rPr>
          <w:rFonts w:ascii="Times New Roman" w:hAnsi="Times New Roman"/>
          <w:b w:val="0"/>
          <w:bCs/>
          <w:i/>
          <w:iCs/>
          <w:sz w:val="28"/>
        </w:rPr>
        <w:t>B</w:t>
      </w:r>
      <w:r w:rsidR="00255288">
        <w:rPr>
          <w:rFonts w:ascii="Times New Roman" w:hAnsi="Times New Roman"/>
          <w:b w:val="0"/>
          <w:bCs/>
          <w:i/>
          <w:iCs/>
          <w:sz w:val="28"/>
          <w:lang w:val="en-US"/>
        </w:rPr>
        <w:t>a</w:t>
      </w:r>
      <w:r w:rsidR="00DB13B2" w:rsidRPr="000C74DF">
        <w:rPr>
          <w:rFonts w:ascii="Times New Roman" w:hAnsi="Times New Roman"/>
          <w:b w:val="0"/>
          <w:bCs/>
          <w:i/>
          <w:iCs/>
          <w:sz w:val="28"/>
        </w:rPr>
        <w:t>-121-22-4-SE</w:t>
      </w:r>
      <w:r w:rsidRPr="000C74DF">
        <w:rPr>
          <w:rFonts w:ascii="Times New Roman" w:hAnsi="Times New Roman"/>
          <w:b w:val="0"/>
          <w:bCs/>
          <w:sz w:val="28"/>
        </w:rPr>
        <w:t>,</w:t>
      </w:r>
    </w:p>
    <w:p w14:paraId="6D67112E" w14:textId="63D65560" w:rsidR="00B03B3F" w:rsidRPr="000C74DF" w:rsidRDefault="000C74DF" w:rsidP="00E232A4">
      <w:pPr>
        <w:ind w:left="6237"/>
        <w:jc w:val="right"/>
        <w:rPr>
          <w:bCs/>
          <w:i/>
          <w:iCs/>
          <w:lang w:val="en-US"/>
        </w:rPr>
      </w:pPr>
      <w:r w:rsidRPr="000C74DF">
        <w:rPr>
          <w:bCs/>
          <w:i/>
          <w:iCs/>
          <w:lang w:val="en-US"/>
        </w:rPr>
        <w:t xml:space="preserve">Anna </w:t>
      </w:r>
      <w:proofErr w:type="spellStart"/>
      <w:r w:rsidRPr="000C74DF">
        <w:rPr>
          <w:bCs/>
          <w:i/>
          <w:iCs/>
          <w:lang w:val="en-US"/>
        </w:rPr>
        <w:t>Kuts`</w:t>
      </w:r>
      <w:proofErr w:type="spellEnd"/>
    </w:p>
    <w:p w14:paraId="3965BDEB" w14:textId="77777777" w:rsidR="001275D6" w:rsidRDefault="00EB0FC2" w:rsidP="001275D6">
      <w:pPr>
        <w:pStyle w:val="Title"/>
        <w:ind w:left="6237"/>
        <w:jc w:val="right"/>
        <w:rPr>
          <w:rFonts w:ascii="Times New Roman" w:hAnsi="Times New Roman"/>
          <w:sz w:val="28"/>
        </w:rPr>
      </w:pPr>
      <w:proofErr w:type="spellStart"/>
      <w:r w:rsidRPr="000C74DF">
        <w:rPr>
          <w:rFonts w:ascii="Times New Roman" w:hAnsi="Times New Roman"/>
          <w:sz w:val="28"/>
        </w:rPr>
        <w:t>Accepted</w:t>
      </w:r>
      <w:proofErr w:type="spellEnd"/>
      <w:r w:rsidRPr="000C74DF">
        <w:rPr>
          <w:rFonts w:ascii="Times New Roman" w:hAnsi="Times New Roman"/>
          <w:sz w:val="28"/>
        </w:rPr>
        <w:t xml:space="preserve"> </w:t>
      </w:r>
      <w:proofErr w:type="spellStart"/>
      <w:r w:rsidRPr="000C74DF">
        <w:rPr>
          <w:rFonts w:ascii="Times New Roman" w:hAnsi="Times New Roman"/>
          <w:sz w:val="28"/>
        </w:rPr>
        <w:t>by</w:t>
      </w:r>
      <w:proofErr w:type="spellEnd"/>
      <w:r w:rsidR="00454049" w:rsidRPr="000C74DF">
        <w:rPr>
          <w:rFonts w:ascii="Times New Roman" w:hAnsi="Times New Roman"/>
          <w:sz w:val="28"/>
        </w:rPr>
        <w:t>:</w:t>
      </w:r>
    </w:p>
    <w:p w14:paraId="678EF130" w14:textId="77777777" w:rsidR="00804397" w:rsidRDefault="00804397" w:rsidP="00804397">
      <w:pPr>
        <w:pStyle w:val="Title"/>
        <w:ind w:left="6663"/>
        <w:jc w:val="right"/>
        <w:rPr>
          <w:rFonts w:ascii="Times New Roman" w:hAnsi="Times New Roman"/>
          <w:b w:val="0"/>
          <w:i/>
          <w:sz w:val="28"/>
          <w:lang w:val="en-GB"/>
        </w:rPr>
      </w:pPr>
      <w:proofErr w:type="spellStart"/>
      <w:r>
        <w:rPr>
          <w:rFonts w:ascii="Times New Roman" w:hAnsi="Times New Roman"/>
          <w:b w:val="0"/>
          <w:i/>
          <w:sz w:val="28"/>
          <w:lang w:val="en-GB"/>
        </w:rPr>
        <w:t>M</w:t>
      </w:r>
      <w:r w:rsidRPr="008D6540">
        <w:rPr>
          <w:rFonts w:ascii="Times New Roman" w:hAnsi="Times New Roman"/>
          <w:b w:val="0"/>
          <w:i/>
          <w:sz w:val="28"/>
          <w:lang w:val="en-GB"/>
        </w:rPr>
        <w:t>akliuk</w:t>
      </w:r>
      <w:proofErr w:type="spellEnd"/>
      <w:r w:rsidRPr="008D6540">
        <w:rPr>
          <w:rFonts w:ascii="Times New Roman" w:hAnsi="Times New Roman"/>
          <w:b w:val="0"/>
          <w:i/>
          <w:sz w:val="28"/>
          <w:lang w:val="en-GB"/>
        </w:rPr>
        <w:t xml:space="preserve"> </w:t>
      </w:r>
      <w:r>
        <w:rPr>
          <w:rFonts w:ascii="Times New Roman" w:hAnsi="Times New Roman"/>
          <w:b w:val="0"/>
          <w:i/>
          <w:sz w:val="28"/>
          <w:lang w:val="en-GB"/>
        </w:rPr>
        <w:t>O</w:t>
      </w:r>
      <w:r w:rsidRPr="004E4023">
        <w:rPr>
          <w:rFonts w:ascii="Times New Roman" w:hAnsi="Times New Roman"/>
          <w:b w:val="0"/>
          <w:i/>
          <w:sz w:val="28"/>
          <w:lang w:val="en-GB"/>
        </w:rPr>
        <w:t>.</w:t>
      </w:r>
      <w:r>
        <w:rPr>
          <w:rFonts w:ascii="Times New Roman" w:hAnsi="Times New Roman"/>
          <w:b w:val="0"/>
          <w:i/>
          <w:sz w:val="28"/>
          <w:lang w:val="en-GB"/>
        </w:rPr>
        <w:t>O</w:t>
      </w:r>
      <w:r w:rsidRPr="004E4023">
        <w:rPr>
          <w:rFonts w:ascii="Times New Roman" w:hAnsi="Times New Roman"/>
          <w:b w:val="0"/>
          <w:i/>
          <w:sz w:val="28"/>
          <w:lang w:val="en-GB"/>
        </w:rPr>
        <w:t>.</w:t>
      </w:r>
    </w:p>
    <w:p w14:paraId="7872465D" w14:textId="77777777" w:rsidR="001275D6" w:rsidRDefault="001275D6" w:rsidP="001275D6">
      <w:pPr>
        <w:rPr>
          <w:b/>
          <w:bCs/>
          <w:sz w:val="32"/>
          <w:szCs w:val="32"/>
        </w:rPr>
      </w:pPr>
    </w:p>
    <w:p w14:paraId="4F0FCAE9" w14:textId="77777777" w:rsidR="000C74DF" w:rsidRDefault="000C74DF" w:rsidP="00D95183">
      <w:pPr>
        <w:jc w:val="center"/>
        <w:rPr>
          <w:b/>
          <w:bCs/>
          <w:sz w:val="32"/>
          <w:szCs w:val="32"/>
        </w:rPr>
      </w:pPr>
    </w:p>
    <w:p w14:paraId="5BF8F6DD" w14:textId="77777777" w:rsidR="00D672BC" w:rsidRDefault="00D672BC" w:rsidP="00D95183">
      <w:pPr>
        <w:jc w:val="center"/>
        <w:rPr>
          <w:b/>
          <w:bCs/>
          <w:sz w:val="32"/>
          <w:szCs w:val="32"/>
        </w:rPr>
      </w:pPr>
    </w:p>
    <w:p w14:paraId="08698AE9" w14:textId="77777777" w:rsidR="00804397" w:rsidRDefault="00804397" w:rsidP="00D95183">
      <w:pPr>
        <w:jc w:val="center"/>
        <w:rPr>
          <w:b/>
          <w:bCs/>
          <w:sz w:val="32"/>
          <w:szCs w:val="32"/>
        </w:rPr>
      </w:pPr>
    </w:p>
    <w:p w14:paraId="7C2C920D" w14:textId="04A07D4F" w:rsidR="00DC0D9F" w:rsidRPr="000C74DF" w:rsidRDefault="00804397" w:rsidP="000C74DF">
      <w:pPr>
        <w:jc w:val="center"/>
        <w:rPr>
          <w:b/>
          <w:bCs/>
          <w:sz w:val="32"/>
          <w:szCs w:val="32"/>
        </w:rPr>
      </w:pPr>
      <w:r w:rsidRPr="00804397">
        <w:rPr>
          <w:b/>
          <w:bCs/>
          <w:sz w:val="32"/>
          <w:szCs w:val="32"/>
          <w:shd w:val="clear" w:color="auto" w:fill="FFB2D7"/>
        </w:rPr>
        <w:lastRenderedPageBreak/>
        <w:t>P</w:t>
      </w:r>
      <w:r w:rsidRPr="00804397">
        <w:rPr>
          <w:b/>
          <w:bCs/>
          <w:sz w:val="32"/>
          <w:szCs w:val="32"/>
          <w:shd w:val="clear" w:color="auto" w:fill="FFB2D7"/>
          <w:lang w:val="en-US"/>
        </w:rPr>
        <w:t>ART 1</w:t>
      </w:r>
      <w:r>
        <w:rPr>
          <w:b/>
          <w:bCs/>
          <w:sz w:val="32"/>
          <w:szCs w:val="32"/>
          <w:shd w:val="clear" w:color="auto" w:fill="FFB2D7"/>
          <w:lang w:val="en-US"/>
        </w:rPr>
        <w:t xml:space="preserve">: </w:t>
      </w:r>
      <w:r>
        <w:rPr>
          <w:b/>
          <w:bCs/>
          <w:sz w:val="32"/>
          <w:szCs w:val="32"/>
        </w:rPr>
        <w:br/>
      </w:r>
      <w:proofErr w:type="spellStart"/>
      <w:r w:rsidR="00DC0D9F" w:rsidRPr="00D95183">
        <w:rPr>
          <w:b/>
          <w:bCs/>
          <w:sz w:val="32"/>
          <w:szCs w:val="32"/>
        </w:rPr>
        <w:t>Task</w:t>
      </w:r>
      <w:proofErr w:type="spellEnd"/>
    </w:p>
    <w:p w14:paraId="29F999DB" w14:textId="66E6382C" w:rsidR="00804397" w:rsidRPr="00804397" w:rsidRDefault="00804397" w:rsidP="003E6864">
      <w:pPr>
        <w:jc w:val="left"/>
      </w:pPr>
      <w:r w:rsidRPr="00804397">
        <w:t xml:space="preserve">1. </w:t>
      </w:r>
      <w:proofErr w:type="spellStart"/>
      <w:r w:rsidRPr="00804397">
        <w:t>Get</w:t>
      </w:r>
      <w:proofErr w:type="spellEnd"/>
      <w:r w:rsidRPr="00804397">
        <w:t xml:space="preserve"> </w:t>
      </w:r>
    </w:p>
    <w:p w14:paraId="1D31F156" w14:textId="1727A4B3" w:rsidR="00B542D0" w:rsidRPr="0076019C" w:rsidRDefault="00B542D0" w:rsidP="001275D6">
      <w:pPr>
        <w:jc w:val="center"/>
        <w:rPr>
          <w:b/>
          <w:bCs/>
          <w:sz w:val="32"/>
          <w:szCs w:val="32"/>
          <w:lang w:val="en-US"/>
        </w:rPr>
      </w:pPr>
    </w:p>
    <w:p w14:paraId="188DB6F8" w14:textId="4EA14DC9" w:rsidR="004E192F" w:rsidRDefault="00DC0D9F" w:rsidP="001275D6">
      <w:pPr>
        <w:jc w:val="center"/>
        <w:rPr>
          <w:b/>
          <w:bCs/>
          <w:sz w:val="32"/>
          <w:szCs w:val="32"/>
        </w:rPr>
      </w:pPr>
      <w:proofErr w:type="spellStart"/>
      <w:r w:rsidRPr="00D95183">
        <w:rPr>
          <w:b/>
          <w:bCs/>
          <w:sz w:val="32"/>
          <w:szCs w:val="32"/>
        </w:rPr>
        <w:t>Solution</w:t>
      </w:r>
      <w:proofErr w:type="spellEnd"/>
    </w:p>
    <w:p w14:paraId="75453652" w14:textId="1BF3FD71" w:rsidR="001275D6" w:rsidRDefault="00480EDF" w:rsidP="00443ED2">
      <w:pPr>
        <w:jc w:val="center"/>
        <w:rPr>
          <w:lang w:val="en-UA" w:eastAsia="en-US"/>
        </w:rPr>
      </w:pPr>
      <w:r>
        <w:rPr>
          <w:lang w:val="en-UA" w:eastAsia="en-US"/>
        </w:rPr>
        <w:br/>
      </w:r>
      <w:hyperlink r:id="rId12" w:history="1">
        <w:r w:rsidR="00443ED2" w:rsidRPr="003113B5">
          <w:rPr>
            <w:rStyle w:val="Hyperlink"/>
            <w:lang w:val="en-UA" w:eastAsia="en-US"/>
          </w:rPr>
          <w:t>https://github.com/Jasokaa/IP-Olenin</w:t>
        </w:r>
      </w:hyperlink>
    </w:p>
    <w:p w14:paraId="1958D236" w14:textId="77777777" w:rsidR="00443ED2" w:rsidRPr="00BD376A" w:rsidRDefault="00443ED2" w:rsidP="00443ED2">
      <w:pPr>
        <w:jc w:val="center"/>
        <w:rPr>
          <w:lang w:val="en-UA" w:eastAsia="en-US"/>
        </w:rPr>
      </w:pPr>
    </w:p>
    <w:p w14:paraId="4533086F" w14:textId="2B6B975A" w:rsidR="00427BDC" w:rsidRDefault="00427BDC" w:rsidP="00D95183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Conclusion</w:t>
      </w:r>
    </w:p>
    <w:p w14:paraId="0885C7C9" w14:textId="7A4EA54C" w:rsidR="00443ED2" w:rsidRDefault="00443ED2" w:rsidP="003E6864">
      <w:pPr>
        <w:spacing w:before="100" w:beforeAutospacing="1" w:after="100" w:afterAutospacing="1" w:line="240" w:lineRule="auto"/>
        <w:jc w:val="left"/>
        <w:rPr>
          <w:b/>
          <w:bCs/>
          <w:sz w:val="32"/>
          <w:szCs w:val="32"/>
          <w:shd w:val="clear" w:color="auto" w:fill="FFB2D7"/>
        </w:rPr>
      </w:pPr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, I </w:t>
      </w:r>
    </w:p>
    <w:p w14:paraId="45DA0F42" w14:textId="77777777" w:rsidR="003E6864" w:rsidRDefault="003E6864">
      <w:pPr>
        <w:rPr>
          <w:b/>
          <w:bCs/>
          <w:sz w:val="32"/>
          <w:szCs w:val="32"/>
          <w:shd w:val="clear" w:color="auto" w:fill="FFB2D7"/>
        </w:rPr>
      </w:pPr>
      <w:r>
        <w:rPr>
          <w:b/>
          <w:bCs/>
          <w:sz w:val="32"/>
          <w:szCs w:val="32"/>
          <w:shd w:val="clear" w:color="auto" w:fill="FFB2D7"/>
        </w:rPr>
        <w:br w:type="page"/>
      </w:r>
    </w:p>
    <w:p w14:paraId="11491F42" w14:textId="598832FD" w:rsidR="00165D34" w:rsidRDefault="00443ED2" w:rsidP="00D95183">
      <w:pPr>
        <w:jc w:val="center"/>
        <w:rPr>
          <w:b/>
          <w:bCs/>
          <w:sz w:val="32"/>
          <w:szCs w:val="32"/>
          <w:shd w:val="clear" w:color="auto" w:fill="FFB2D7"/>
          <w:lang w:val="en-US"/>
        </w:rPr>
      </w:pPr>
      <w:r w:rsidRPr="00804397">
        <w:rPr>
          <w:b/>
          <w:bCs/>
          <w:sz w:val="32"/>
          <w:szCs w:val="32"/>
          <w:shd w:val="clear" w:color="auto" w:fill="FFB2D7"/>
        </w:rPr>
        <w:lastRenderedPageBreak/>
        <w:t>P</w:t>
      </w:r>
      <w:r w:rsidRPr="00804397">
        <w:rPr>
          <w:b/>
          <w:bCs/>
          <w:sz w:val="32"/>
          <w:szCs w:val="32"/>
          <w:shd w:val="clear" w:color="auto" w:fill="FFB2D7"/>
          <w:lang w:val="en-US"/>
        </w:rPr>
        <w:t xml:space="preserve">ART </w:t>
      </w:r>
      <w:r>
        <w:rPr>
          <w:b/>
          <w:bCs/>
          <w:sz w:val="32"/>
          <w:szCs w:val="32"/>
          <w:shd w:val="clear" w:color="auto" w:fill="FFB2D7"/>
          <w:lang w:val="en-US"/>
        </w:rPr>
        <w:t xml:space="preserve">2: </w:t>
      </w:r>
    </w:p>
    <w:p w14:paraId="6AE555FA" w14:textId="77777777" w:rsidR="00443ED2" w:rsidRPr="000C74DF" w:rsidRDefault="00443ED2" w:rsidP="00443ED2">
      <w:pPr>
        <w:jc w:val="center"/>
        <w:rPr>
          <w:b/>
          <w:bCs/>
          <w:sz w:val="32"/>
          <w:szCs w:val="32"/>
        </w:rPr>
      </w:pPr>
      <w:proofErr w:type="spellStart"/>
      <w:r w:rsidRPr="00D95183">
        <w:rPr>
          <w:b/>
          <w:bCs/>
          <w:sz w:val="32"/>
          <w:szCs w:val="32"/>
        </w:rPr>
        <w:t>Task</w:t>
      </w:r>
      <w:proofErr w:type="spellEnd"/>
    </w:p>
    <w:p w14:paraId="2FF49342" w14:textId="2CB62CCD" w:rsidR="00443ED2" w:rsidRDefault="00443ED2" w:rsidP="003E6864">
      <w:pPr>
        <w:jc w:val="left"/>
      </w:pPr>
      <w:r>
        <w:t xml:space="preserve">1. </w:t>
      </w:r>
      <w:proofErr w:type="spellStart"/>
      <w:r>
        <w:t>Study</w:t>
      </w:r>
      <w:proofErr w:type="spellEnd"/>
      <w:r>
        <w:t xml:space="preserve"> </w:t>
      </w:r>
    </w:p>
    <w:p w14:paraId="5F00A607" w14:textId="77777777" w:rsidR="003E6864" w:rsidRPr="0076019C" w:rsidRDefault="003E6864" w:rsidP="003E6864">
      <w:pPr>
        <w:jc w:val="left"/>
        <w:rPr>
          <w:b/>
          <w:bCs/>
          <w:sz w:val="32"/>
          <w:szCs w:val="32"/>
          <w:lang w:val="en-US"/>
        </w:rPr>
      </w:pPr>
    </w:p>
    <w:p w14:paraId="22ACAFEE" w14:textId="48242799" w:rsidR="00443ED2" w:rsidRDefault="00443ED2" w:rsidP="00443ED2">
      <w:pPr>
        <w:jc w:val="center"/>
        <w:rPr>
          <w:b/>
          <w:bCs/>
          <w:sz w:val="32"/>
          <w:szCs w:val="32"/>
        </w:rPr>
      </w:pPr>
      <w:proofErr w:type="spellStart"/>
      <w:r w:rsidRPr="00D95183">
        <w:rPr>
          <w:b/>
          <w:bCs/>
          <w:sz w:val="32"/>
          <w:szCs w:val="32"/>
        </w:rPr>
        <w:t>Solution</w:t>
      </w:r>
      <w:proofErr w:type="spellEnd"/>
    </w:p>
    <w:p w14:paraId="33245153" w14:textId="5299A940" w:rsidR="00443ED2" w:rsidRDefault="00443ED2" w:rsidP="00D95183">
      <w:pPr>
        <w:jc w:val="center"/>
        <w:rPr>
          <w:b/>
          <w:bCs/>
          <w:lang w:val="en-US"/>
        </w:rPr>
      </w:pPr>
    </w:p>
    <w:p w14:paraId="355DE4B3" w14:textId="61BB5466" w:rsidR="00443ED2" w:rsidRDefault="00000000" w:rsidP="00D95183">
      <w:pPr>
        <w:jc w:val="center"/>
        <w:rPr>
          <w:lang w:val="en-UA" w:eastAsia="en-US"/>
        </w:rPr>
      </w:pPr>
      <w:hyperlink r:id="rId13" w:history="1">
        <w:r w:rsidR="00443ED2" w:rsidRPr="003113B5">
          <w:rPr>
            <w:rStyle w:val="Hyperlink"/>
            <w:lang w:val="en-UA" w:eastAsia="en-US"/>
          </w:rPr>
          <w:t>https://github.com/Jasokaa/IP-Olenin</w:t>
        </w:r>
      </w:hyperlink>
    </w:p>
    <w:p w14:paraId="2AE67C57" w14:textId="77777777" w:rsidR="003E6864" w:rsidRDefault="003E6864" w:rsidP="00443ED2">
      <w:pPr>
        <w:jc w:val="center"/>
        <w:rPr>
          <w:b/>
          <w:bCs/>
          <w:sz w:val="32"/>
          <w:szCs w:val="32"/>
          <w:lang w:val="en-US"/>
        </w:rPr>
      </w:pPr>
    </w:p>
    <w:p w14:paraId="0C9BA9F2" w14:textId="6BFED962" w:rsidR="00443ED2" w:rsidRDefault="00443ED2" w:rsidP="00443ED2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Conclusion</w:t>
      </w:r>
    </w:p>
    <w:p w14:paraId="7C79E7CE" w14:textId="673CD31F" w:rsidR="00443ED2" w:rsidRPr="00443ED2" w:rsidRDefault="00443ED2" w:rsidP="003E6864">
      <w:pPr>
        <w:jc w:val="left"/>
        <w:rPr>
          <w:rFonts w:ascii="Courier New" w:hAnsi="Courier New" w:cs="Courier New"/>
          <w:lang w:val="en-UA" w:eastAsia="en-US"/>
        </w:rPr>
      </w:pPr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, I </w:t>
      </w:r>
    </w:p>
    <w:p w14:paraId="470BBD23" w14:textId="77777777" w:rsidR="00443ED2" w:rsidRDefault="00443ED2">
      <w:pPr>
        <w:rPr>
          <w:b/>
          <w:bCs/>
          <w:sz w:val="32"/>
          <w:szCs w:val="32"/>
          <w:shd w:val="clear" w:color="auto" w:fill="FFB2D7"/>
        </w:rPr>
      </w:pPr>
      <w:r>
        <w:rPr>
          <w:b/>
          <w:bCs/>
          <w:sz w:val="32"/>
          <w:szCs w:val="32"/>
          <w:shd w:val="clear" w:color="auto" w:fill="FFB2D7"/>
        </w:rPr>
        <w:br w:type="page"/>
      </w:r>
    </w:p>
    <w:p w14:paraId="137CC493" w14:textId="237C2AF9" w:rsidR="00443ED2" w:rsidRDefault="00443ED2" w:rsidP="00443ED2">
      <w:pPr>
        <w:jc w:val="center"/>
        <w:rPr>
          <w:b/>
          <w:bCs/>
          <w:sz w:val="32"/>
          <w:szCs w:val="32"/>
          <w:shd w:val="clear" w:color="auto" w:fill="FFB2D7"/>
          <w:lang w:val="en-US"/>
        </w:rPr>
      </w:pPr>
      <w:r w:rsidRPr="00804397">
        <w:rPr>
          <w:b/>
          <w:bCs/>
          <w:sz w:val="32"/>
          <w:szCs w:val="32"/>
          <w:shd w:val="clear" w:color="auto" w:fill="FFB2D7"/>
        </w:rPr>
        <w:lastRenderedPageBreak/>
        <w:t>P</w:t>
      </w:r>
      <w:r w:rsidRPr="00804397">
        <w:rPr>
          <w:b/>
          <w:bCs/>
          <w:sz w:val="32"/>
          <w:szCs w:val="32"/>
          <w:shd w:val="clear" w:color="auto" w:fill="FFB2D7"/>
          <w:lang w:val="en-US"/>
        </w:rPr>
        <w:t xml:space="preserve">ART </w:t>
      </w:r>
      <w:r>
        <w:rPr>
          <w:b/>
          <w:bCs/>
          <w:sz w:val="32"/>
          <w:szCs w:val="32"/>
          <w:shd w:val="clear" w:color="auto" w:fill="FFB2D7"/>
          <w:lang w:val="en-US"/>
        </w:rPr>
        <w:t xml:space="preserve">3: </w:t>
      </w:r>
    </w:p>
    <w:p w14:paraId="3D7D5172" w14:textId="77777777" w:rsidR="00443ED2" w:rsidRDefault="00443ED2" w:rsidP="00443ED2">
      <w:pPr>
        <w:jc w:val="center"/>
        <w:rPr>
          <w:b/>
          <w:bCs/>
          <w:sz w:val="32"/>
          <w:szCs w:val="32"/>
        </w:rPr>
      </w:pPr>
      <w:proofErr w:type="spellStart"/>
      <w:r w:rsidRPr="00D95183">
        <w:rPr>
          <w:b/>
          <w:bCs/>
          <w:sz w:val="32"/>
          <w:szCs w:val="32"/>
        </w:rPr>
        <w:t>Task</w:t>
      </w:r>
      <w:proofErr w:type="spellEnd"/>
    </w:p>
    <w:p w14:paraId="7B2CA749" w14:textId="7B1A8EE8" w:rsidR="003E6864" w:rsidRDefault="00443ED2" w:rsidP="003E6864">
      <w:pPr>
        <w:pStyle w:val="ListParagraph"/>
        <w:numPr>
          <w:ilvl w:val="0"/>
          <w:numId w:val="32"/>
        </w:numPr>
      </w:pPr>
      <w:proofErr w:type="spellStart"/>
      <w:r>
        <w:t>Get</w:t>
      </w:r>
      <w:proofErr w:type="spellEnd"/>
      <w:r>
        <w:t xml:space="preserve"> </w:t>
      </w:r>
    </w:p>
    <w:p w14:paraId="456D8464" w14:textId="31D4FAD6" w:rsidR="00443ED2" w:rsidRPr="00443ED2" w:rsidRDefault="00443ED2" w:rsidP="003E6864">
      <w:pPr>
        <w:pStyle w:val="ListParagraph"/>
      </w:pPr>
    </w:p>
    <w:p w14:paraId="7D05D894" w14:textId="77777777" w:rsidR="00443ED2" w:rsidRDefault="00443ED2" w:rsidP="00443ED2">
      <w:pPr>
        <w:jc w:val="center"/>
        <w:rPr>
          <w:b/>
          <w:bCs/>
          <w:sz w:val="32"/>
          <w:szCs w:val="32"/>
        </w:rPr>
      </w:pPr>
      <w:proofErr w:type="spellStart"/>
      <w:r w:rsidRPr="00D95183">
        <w:rPr>
          <w:b/>
          <w:bCs/>
          <w:sz w:val="32"/>
          <w:szCs w:val="32"/>
        </w:rPr>
        <w:t>Solution</w:t>
      </w:r>
      <w:proofErr w:type="spellEnd"/>
    </w:p>
    <w:p w14:paraId="52D662D9" w14:textId="52A7ADEC" w:rsidR="00443ED2" w:rsidRDefault="00443ED2" w:rsidP="00443ED2">
      <w:pPr>
        <w:jc w:val="center"/>
        <w:rPr>
          <w:b/>
          <w:bCs/>
          <w:lang w:val="en-US"/>
        </w:rPr>
      </w:pPr>
    </w:p>
    <w:p w14:paraId="343F34CC" w14:textId="77777777" w:rsidR="00443ED2" w:rsidRDefault="00000000" w:rsidP="00443ED2">
      <w:pPr>
        <w:jc w:val="center"/>
        <w:rPr>
          <w:lang w:val="en-UA" w:eastAsia="en-US"/>
        </w:rPr>
      </w:pPr>
      <w:hyperlink r:id="rId14" w:history="1">
        <w:r w:rsidR="00443ED2" w:rsidRPr="003113B5">
          <w:rPr>
            <w:rStyle w:val="Hyperlink"/>
            <w:lang w:val="en-UA" w:eastAsia="en-US"/>
          </w:rPr>
          <w:t>https://github.com/Jasokaa/IP-Olenin</w:t>
        </w:r>
      </w:hyperlink>
    </w:p>
    <w:p w14:paraId="043D06EC" w14:textId="77777777" w:rsidR="00443ED2" w:rsidRDefault="00443ED2" w:rsidP="00443ED2">
      <w:pPr>
        <w:jc w:val="center"/>
        <w:rPr>
          <w:b/>
          <w:bCs/>
          <w:lang w:val="en-US"/>
        </w:rPr>
      </w:pPr>
    </w:p>
    <w:p w14:paraId="0B82CE01" w14:textId="77777777" w:rsidR="00443ED2" w:rsidRDefault="00443ED2" w:rsidP="00443ED2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Conclusion</w:t>
      </w:r>
    </w:p>
    <w:p w14:paraId="2CEEA018" w14:textId="18E16279" w:rsidR="00AC2F47" w:rsidRPr="003E6864" w:rsidRDefault="00443ED2" w:rsidP="003E6864">
      <w:pPr>
        <w:jc w:val="left"/>
        <w:rPr>
          <w:rFonts w:ascii="Courier New" w:hAnsi="Courier New" w:cs="Courier New"/>
          <w:lang w:val="en-UA" w:eastAsia="en-US"/>
        </w:rPr>
      </w:pPr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, </w:t>
      </w:r>
      <w:r w:rsidR="00AC2F47">
        <w:t xml:space="preserve">I </w:t>
      </w:r>
      <w:r w:rsidR="00AC2F47">
        <w:rPr>
          <w:rFonts w:ascii="Courier New" w:hAnsi="Courier New" w:cs="Courier New"/>
          <w:lang w:val="en-UA" w:eastAsia="en-US"/>
        </w:rPr>
        <w:br/>
      </w:r>
      <w:r w:rsidR="00AC2F47">
        <w:rPr>
          <w:rFonts w:ascii="Courier New" w:hAnsi="Courier New" w:cs="Courier New"/>
          <w:lang w:val="en-UA" w:eastAsia="en-US"/>
        </w:rPr>
        <w:br/>
      </w:r>
      <w:r w:rsidR="00AC2F47">
        <w:rPr>
          <w:rFonts w:ascii="Courier New" w:hAnsi="Courier New" w:cs="Courier New"/>
          <w:lang w:val="en-UA" w:eastAsia="en-US"/>
        </w:rPr>
        <w:br/>
      </w:r>
      <w:r w:rsidR="00AC2F47">
        <w:rPr>
          <w:rFonts w:ascii="Courier New" w:hAnsi="Courier New" w:cs="Courier New"/>
          <w:lang w:val="en-UA" w:eastAsia="en-US"/>
        </w:rPr>
        <w:br/>
      </w:r>
    </w:p>
    <w:p w14:paraId="3AB0C40B" w14:textId="77777777" w:rsidR="00AC2F47" w:rsidRDefault="00AC2F47">
      <w:pPr>
        <w:rPr>
          <w:b/>
          <w:bCs/>
          <w:sz w:val="32"/>
          <w:szCs w:val="32"/>
          <w:shd w:val="clear" w:color="auto" w:fill="FFB2D7"/>
        </w:rPr>
      </w:pPr>
      <w:r>
        <w:rPr>
          <w:b/>
          <w:bCs/>
          <w:sz w:val="32"/>
          <w:szCs w:val="32"/>
          <w:shd w:val="clear" w:color="auto" w:fill="FFB2D7"/>
        </w:rPr>
        <w:br w:type="page"/>
      </w:r>
    </w:p>
    <w:p w14:paraId="17E61924" w14:textId="198B8AC9" w:rsidR="00AC2F47" w:rsidRPr="00AC2F47" w:rsidRDefault="00AC2F47" w:rsidP="00AC2F47">
      <w:pPr>
        <w:jc w:val="center"/>
        <w:rPr>
          <w:b/>
          <w:bCs/>
          <w:sz w:val="32"/>
          <w:szCs w:val="32"/>
          <w:shd w:val="clear" w:color="auto" w:fill="FFB2D7"/>
          <w:lang w:val="en-US"/>
        </w:rPr>
      </w:pPr>
      <w:r w:rsidRPr="00AC2F47">
        <w:rPr>
          <w:b/>
          <w:bCs/>
          <w:sz w:val="32"/>
          <w:szCs w:val="32"/>
          <w:shd w:val="clear" w:color="auto" w:fill="FFB2D7"/>
        </w:rPr>
        <w:lastRenderedPageBreak/>
        <w:t>P</w:t>
      </w:r>
      <w:r w:rsidRPr="00AC2F47">
        <w:rPr>
          <w:b/>
          <w:bCs/>
          <w:sz w:val="32"/>
          <w:szCs w:val="32"/>
          <w:shd w:val="clear" w:color="auto" w:fill="FFB2D7"/>
          <w:lang w:val="en-US"/>
        </w:rPr>
        <w:t xml:space="preserve">ART </w:t>
      </w:r>
      <w:r>
        <w:rPr>
          <w:b/>
          <w:bCs/>
          <w:sz w:val="32"/>
          <w:szCs w:val="32"/>
          <w:shd w:val="clear" w:color="auto" w:fill="FFB2D7"/>
          <w:lang w:val="en-US"/>
        </w:rPr>
        <w:t>4</w:t>
      </w:r>
      <w:r w:rsidRPr="00AC2F47">
        <w:rPr>
          <w:b/>
          <w:bCs/>
          <w:sz w:val="32"/>
          <w:szCs w:val="32"/>
          <w:shd w:val="clear" w:color="auto" w:fill="FFB2D7"/>
          <w:lang w:val="en-US"/>
        </w:rPr>
        <w:t xml:space="preserve">: </w:t>
      </w:r>
    </w:p>
    <w:p w14:paraId="715F44B4" w14:textId="77777777" w:rsidR="00AC2F47" w:rsidRPr="00AC2F47" w:rsidRDefault="00AC2F47" w:rsidP="00AC2F47">
      <w:pPr>
        <w:jc w:val="center"/>
        <w:rPr>
          <w:b/>
          <w:bCs/>
          <w:sz w:val="32"/>
          <w:szCs w:val="32"/>
        </w:rPr>
      </w:pPr>
      <w:proofErr w:type="spellStart"/>
      <w:r w:rsidRPr="00AC2F47">
        <w:rPr>
          <w:b/>
          <w:bCs/>
          <w:sz w:val="32"/>
          <w:szCs w:val="32"/>
        </w:rPr>
        <w:t>Task</w:t>
      </w:r>
      <w:proofErr w:type="spellEnd"/>
    </w:p>
    <w:p w14:paraId="17C9BDFA" w14:textId="1957F7CB" w:rsidR="00AC2F47" w:rsidRPr="00443ED2" w:rsidRDefault="00AC2F47" w:rsidP="00AC2F47">
      <w:proofErr w:type="spellStart"/>
      <w:r w:rsidRPr="00AC2F47">
        <w:t>Create</w:t>
      </w:r>
      <w:proofErr w:type="spellEnd"/>
      <w:r w:rsidRPr="00AC2F47">
        <w:t xml:space="preserve"> </w:t>
      </w:r>
    </w:p>
    <w:p w14:paraId="3189E07C" w14:textId="77777777" w:rsidR="00AC2F47" w:rsidRPr="00AC2F47" w:rsidRDefault="00AC2F47" w:rsidP="00AC2F47">
      <w:pPr>
        <w:jc w:val="center"/>
        <w:rPr>
          <w:b/>
          <w:bCs/>
          <w:sz w:val="32"/>
          <w:szCs w:val="32"/>
        </w:rPr>
      </w:pPr>
      <w:proofErr w:type="spellStart"/>
      <w:r w:rsidRPr="00AC2F47">
        <w:rPr>
          <w:b/>
          <w:bCs/>
          <w:sz w:val="32"/>
          <w:szCs w:val="32"/>
        </w:rPr>
        <w:t>Solution</w:t>
      </w:r>
      <w:proofErr w:type="spellEnd"/>
    </w:p>
    <w:p w14:paraId="1175C586" w14:textId="5EC9F81E" w:rsidR="00AC2F47" w:rsidRPr="00AC2F47" w:rsidRDefault="00AC2F47" w:rsidP="00AC2F47">
      <w:pPr>
        <w:jc w:val="center"/>
        <w:rPr>
          <w:b/>
          <w:bCs/>
          <w:lang w:val="en-US"/>
        </w:rPr>
      </w:pPr>
    </w:p>
    <w:p w14:paraId="6E275C4D" w14:textId="77777777" w:rsidR="00AC2F47" w:rsidRPr="00AC2F47" w:rsidRDefault="00000000" w:rsidP="00AC2F47">
      <w:pPr>
        <w:jc w:val="center"/>
        <w:rPr>
          <w:lang w:val="en-UA" w:eastAsia="en-US"/>
        </w:rPr>
      </w:pPr>
      <w:hyperlink r:id="rId15" w:history="1">
        <w:r w:rsidR="00AC2F47" w:rsidRPr="00AC2F47">
          <w:rPr>
            <w:rStyle w:val="Hyperlink"/>
            <w:lang w:val="en-UA" w:eastAsia="en-US"/>
          </w:rPr>
          <w:t>https://github.com/Jasokaa/IP-Olenin</w:t>
        </w:r>
      </w:hyperlink>
    </w:p>
    <w:p w14:paraId="770CDFC5" w14:textId="77777777" w:rsidR="00AC2F47" w:rsidRPr="00AC2F47" w:rsidRDefault="00AC2F47" w:rsidP="00AC2F47">
      <w:pPr>
        <w:jc w:val="center"/>
        <w:rPr>
          <w:b/>
          <w:bCs/>
          <w:lang w:val="en-US"/>
        </w:rPr>
      </w:pPr>
    </w:p>
    <w:p w14:paraId="43F174B0" w14:textId="77777777" w:rsidR="00AC2F47" w:rsidRPr="00AC2F47" w:rsidRDefault="00AC2F47" w:rsidP="00AC2F47">
      <w:pPr>
        <w:jc w:val="center"/>
        <w:rPr>
          <w:b/>
          <w:bCs/>
          <w:sz w:val="32"/>
          <w:szCs w:val="32"/>
          <w:lang w:val="en-US"/>
        </w:rPr>
      </w:pPr>
      <w:r w:rsidRPr="00AC2F47">
        <w:rPr>
          <w:b/>
          <w:bCs/>
          <w:sz w:val="32"/>
          <w:szCs w:val="32"/>
          <w:lang w:val="en-US"/>
        </w:rPr>
        <w:t>Conclusion</w:t>
      </w:r>
    </w:p>
    <w:p w14:paraId="3FE9F263" w14:textId="05407AC8" w:rsidR="00AC2F47" w:rsidRPr="00AC2F47" w:rsidRDefault="00AC2F47" w:rsidP="003E6864">
      <w:pPr>
        <w:spacing w:before="100" w:beforeAutospacing="1" w:after="100" w:afterAutospacing="1" w:line="240" w:lineRule="auto"/>
        <w:jc w:val="left"/>
        <w:rPr>
          <w:lang w:val="en-UA" w:eastAsia="en-US"/>
        </w:rPr>
      </w:pPr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, I </w:t>
      </w:r>
    </w:p>
    <w:p w14:paraId="5C4A4BDE" w14:textId="77777777" w:rsidR="00AC2F47" w:rsidRPr="00AC2F47" w:rsidRDefault="00AC2F47" w:rsidP="00AC2F47">
      <w:pPr>
        <w:spacing w:before="100" w:beforeAutospacing="1" w:after="100" w:afterAutospacing="1" w:line="240" w:lineRule="auto"/>
        <w:ind w:left="360"/>
        <w:jc w:val="left"/>
        <w:rPr>
          <w:lang w:val="en-UA" w:eastAsia="en-US"/>
        </w:rPr>
      </w:pPr>
    </w:p>
    <w:sectPr w:rsidR="00AC2F47" w:rsidRPr="00AC2F47" w:rsidSect="00C77AA6">
      <w:footerReference w:type="default" r:id="rId16"/>
      <w:headerReference w:type="first" r:id="rId17"/>
      <w:footerReference w:type="first" r:id="rId18"/>
      <w:pgSz w:w="12240" w:h="15840" w:code="1"/>
      <w:pgMar w:top="1440" w:right="1440" w:bottom="1440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F9F50" w14:textId="77777777" w:rsidR="002A78D0" w:rsidRDefault="002A78D0" w:rsidP="001A2D3D">
      <w:pPr>
        <w:pStyle w:val="InfoBlue"/>
      </w:pPr>
      <w:r>
        <w:separator/>
      </w:r>
    </w:p>
  </w:endnote>
  <w:endnote w:type="continuationSeparator" w:id="0">
    <w:p w14:paraId="51013796" w14:textId="77777777" w:rsidR="002A78D0" w:rsidRDefault="002A78D0" w:rsidP="001A2D3D">
      <w:pPr>
        <w:pStyle w:val="InfoBlu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A48C3" w:rsidRPr="00D95183" w14:paraId="496A64BA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5A7D3C5" w14:textId="77777777" w:rsidR="00AA48C3" w:rsidRPr="00D95183" w:rsidRDefault="00AA48C3">
          <w:pPr>
            <w:ind w:right="360"/>
            <w:rPr>
              <w:sz w:val="24"/>
              <w:szCs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273F733" w14:textId="4D97D6B1" w:rsidR="00AA48C3" w:rsidRPr="00D95183" w:rsidRDefault="00AA48C3" w:rsidP="00963857">
          <w:pPr>
            <w:jc w:val="center"/>
            <w:rPr>
              <w:sz w:val="24"/>
              <w:szCs w:val="24"/>
            </w:rPr>
          </w:pPr>
          <w:r w:rsidRPr="00D95183">
            <w:rPr>
              <w:sz w:val="24"/>
              <w:szCs w:val="24"/>
            </w:rPr>
            <w:t>K</w:t>
          </w:r>
          <w:r w:rsidR="00156C2A" w:rsidRPr="00D95183">
            <w:rPr>
              <w:sz w:val="24"/>
              <w:szCs w:val="24"/>
            </w:rPr>
            <w:t>y</w:t>
          </w:r>
          <w:r w:rsidRPr="00D95183">
            <w:rPr>
              <w:sz w:val="24"/>
              <w:szCs w:val="24"/>
            </w:rPr>
            <w:t xml:space="preserve">iv, </w:t>
          </w:r>
          <w:r w:rsidR="00051DE5" w:rsidRPr="00D95183">
            <w:rPr>
              <w:sz w:val="24"/>
              <w:szCs w:val="24"/>
            </w:rPr>
            <w:fldChar w:fldCharType="begin"/>
          </w:r>
          <w:r w:rsidRPr="00D95183">
            <w:rPr>
              <w:sz w:val="24"/>
              <w:szCs w:val="24"/>
            </w:rPr>
            <w:instrText xml:space="preserve"> DATE \@ "yyyy" </w:instrText>
          </w:r>
          <w:r w:rsidR="00051DE5" w:rsidRPr="00D95183">
            <w:rPr>
              <w:sz w:val="24"/>
              <w:szCs w:val="24"/>
            </w:rPr>
            <w:fldChar w:fldCharType="separate"/>
          </w:r>
          <w:r w:rsidR="003E6864">
            <w:rPr>
              <w:noProof/>
              <w:sz w:val="24"/>
              <w:szCs w:val="24"/>
            </w:rPr>
            <w:t>2025</w:t>
          </w:r>
          <w:r w:rsidR="00051DE5" w:rsidRPr="00D95183">
            <w:rPr>
              <w:sz w:val="24"/>
              <w:szCs w:val="24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5DF0FB5" w14:textId="77777777" w:rsidR="00AA48C3" w:rsidRPr="00D95183" w:rsidRDefault="00AA48C3">
          <w:pPr>
            <w:jc w:val="right"/>
            <w:rPr>
              <w:sz w:val="24"/>
              <w:szCs w:val="24"/>
            </w:rPr>
          </w:pPr>
          <w:r w:rsidRPr="00D95183">
            <w:rPr>
              <w:sz w:val="24"/>
              <w:szCs w:val="24"/>
            </w:rPr>
            <w:t xml:space="preserve">Page </w:t>
          </w:r>
          <w:r w:rsidR="00051DE5" w:rsidRPr="00D95183">
            <w:rPr>
              <w:rStyle w:val="PageNumber"/>
              <w:sz w:val="24"/>
              <w:szCs w:val="24"/>
            </w:rPr>
            <w:fldChar w:fldCharType="begin"/>
          </w:r>
          <w:r w:rsidRPr="00D95183">
            <w:rPr>
              <w:rStyle w:val="PageNumber"/>
              <w:sz w:val="24"/>
              <w:szCs w:val="24"/>
            </w:rPr>
            <w:instrText xml:space="preserve"> PAGE </w:instrText>
          </w:r>
          <w:r w:rsidR="00051DE5" w:rsidRPr="00D95183">
            <w:rPr>
              <w:rStyle w:val="PageNumber"/>
              <w:sz w:val="24"/>
              <w:szCs w:val="24"/>
            </w:rPr>
            <w:fldChar w:fldCharType="separate"/>
          </w:r>
          <w:r w:rsidR="00B30B07" w:rsidRPr="00D95183">
            <w:rPr>
              <w:rStyle w:val="PageNumber"/>
              <w:noProof/>
              <w:sz w:val="24"/>
              <w:szCs w:val="24"/>
            </w:rPr>
            <w:t>2</w:t>
          </w:r>
          <w:r w:rsidR="00051DE5" w:rsidRPr="00D95183">
            <w:rPr>
              <w:rStyle w:val="PageNumber"/>
              <w:sz w:val="24"/>
              <w:szCs w:val="24"/>
            </w:rPr>
            <w:fldChar w:fldCharType="end"/>
          </w:r>
        </w:p>
      </w:tc>
    </w:tr>
  </w:tbl>
  <w:p w14:paraId="11A7197A" w14:textId="77777777" w:rsidR="00AA48C3" w:rsidRPr="00D95183" w:rsidRDefault="00AA48C3">
    <w:pPr>
      <w:pStyle w:val="Footer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C1087" w14:textId="77777777" w:rsidR="00D95183" w:rsidRPr="00D95183" w:rsidRDefault="00D95183" w:rsidP="00AA48C3">
    <w:pPr>
      <w:pStyle w:val="Footer"/>
      <w:jc w:val="center"/>
      <w:rPr>
        <w:sz w:val="24"/>
        <w:szCs w:val="24"/>
      </w:rPr>
    </w:pPr>
  </w:p>
  <w:p w14:paraId="176FBED8" w14:textId="18767B40" w:rsidR="00AA48C3" w:rsidRPr="00D95183" w:rsidRDefault="00AA48C3" w:rsidP="00AA48C3">
    <w:pPr>
      <w:pStyle w:val="Footer"/>
      <w:jc w:val="center"/>
      <w:rPr>
        <w:sz w:val="24"/>
        <w:szCs w:val="24"/>
      </w:rPr>
    </w:pPr>
    <w:proofErr w:type="spellStart"/>
    <w:r w:rsidRPr="00D95183">
      <w:rPr>
        <w:sz w:val="24"/>
        <w:szCs w:val="24"/>
      </w:rPr>
      <w:t>K</w:t>
    </w:r>
    <w:r w:rsidR="00156C2A" w:rsidRPr="00D95183">
      <w:rPr>
        <w:sz w:val="24"/>
        <w:szCs w:val="24"/>
      </w:rPr>
      <w:t>y</w:t>
    </w:r>
    <w:r w:rsidRPr="00D95183">
      <w:rPr>
        <w:sz w:val="24"/>
        <w:szCs w:val="24"/>
      </w:rPr>
      <w:t>iv</w:t>
    </w:r>
    <w:proofErr w:type="spellEnd"/>
    <w:r w:rsidRPr="00D95183">
      <w:rPr>
        <w:sz w:val="24"/>
        <w:szCs w:val="24"/>
      </w:rPr>
      <w:t xml:space="preserve">, </w:t>
    </w:r>
    <w:r w:rsidR="00051DE5" w:rsidRPr="00D95183">
      <w:rPr>
        <w:sz w:val="24"/>
        <w:szCs w:val="24"/>
      </w:rPr>
      <w:fldChar w:fldCharType="begin"/>
    </w:r>
    <w:r w:rsidRPr="00D95183">
      <w:rPr>
        <w:sz w:val="24"/>
        <w:szCs w:val="24"/>
      </w:rPr>
      <w:instrText xml:space="preserve"> DATE \@ "yyyy" </w:instrText>
    </w:r>
    <w:r w:rsidR="00051DE5" w:rsidRPr="00D95183">
      <w:rPr>
        <w:sz w:val="24"/>
        <w:szCs w:val="24"/>
      </w:rPr>
      <w:fldChar w:fldCharType="separate"/>
    </w:r>
    <w:r w:rsidR="003E6864">
      <w:rPr>
        <w:noProof/>
        <w:sz w:val="24"/>
        <w:szCs w:val="24"/>
      </w:rPr>
      <w:t>2025</w:t>
    </w:r>
    <w:r w:rsidR="00051DE5" w:rsidRPr="00D95183"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EAA67" w14:textId="77777777" w:rsidR="002A78D0" w:rsidRDefault="002A78D0" w:rsidP="001A2D3D">
      <w:pPr>
        <w:pStyle w:val="InfoBlue"/>
      </w:pPr>
      <w:r>
        <w:separator/>
      </w:r>
    </w:p>
  </w:footnote>
  <w:footnote w:type="continuationSeparator" w:id="0">
    <w:p w14:paraId="5906F4CB" w14:textId="77777777" w:rsidR="002A78D0" w:rsidRDefault="002A78D0" w:rsidP="001A2D3D">
      <w:pPr>
        <w:pStyle w:val="InfoBlu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F3713" w14:textId="75908A86" w:rsidR="00255288" w:rsidRPr="00255288" w:rsidRDefault="00255288" w:rsidP="00255288">
    <w:pPr>
      <w:pStyle w:val="Header"/>
      <w:jc w:val="center"/>
      <w:rPr>
        <w:b/>
        <w:lang w:val="en-US"/>
      </w:rPr>
    </w:pPr>
    <w:r>
      <w:rPr>
        <w:b/>
        <w:lang w:val="en-US"/>
      </w:rPr>
      <w:t>Kyiv</w:t>
    </w:r>
    <w:r w:rsidR="00A13D2A">
      <w:rPr>
        <w:b/>
      </w:rPr>
      <w:t xml:space="preserve"> </w:t>
    </w:r>
    <w:proofErr w:type="spellStart"/>
    <w:r w:rsidR="00A13D2A">
      <w:rPr>
        <w:b/>
      </w:rPr>
      <w:t>Aviation</w:t>
    </w:r>
    <w:proofErr w:type="spellEnd"/>
    <w:r>
      <w:rPr>
        <w:b/>
        <w:lang w:val="en-US"/>
      </w:rPr>
      <w:t xml:space="preserve"> Institute</w:t>
    </w:r>
  </w:p>
  <w:p w14:paraId="3D73F74C" w14:textId="0504C291" w:rsidR="00C472EA" w:rsidRPr="00DB13B2" w:rsidRDefault="00C472EA" w:rsidP="00A13D2A">
    <w:pPr>
      <w:pStyle w:val="Header"/>
      <w:jc w:val="center"/>
      <w:rPr>
        <w:b/>
        <w:lang w:val="en-US"/>
      </w:rPr>
    </w:pPr>
    <w:proofErr w:type="spellStart"/>
    <w:r>
      <w:rPr>
        <w:b/>
      </w:rPr>
      <w:t>Faculty</w:t>
    </w:r>
    <w:proofErr w:type="spellEnd"/>
    <w:r>
      <w:rPr>
        <w:b/>
      </w:rPr>
      <w:t xml:space="preserve"> </w:t>
    </w:r>
    <w:proofErr w:type="spellStart"/>
    <w:r>
      <w:rPr>
        <w:b/>
      </w:rPr>
      <w:t>of</w:t>
    </w:r>
    <w:proofErr w:type="spellEnd"/>
    <w:r>
      <w:rPr>
        <w:b/>
      </w:rPr>
      <w:t xml:space="preserve"> </w:t>
    </w:r>
    <w:r w:rsidR="00DB13B2">
      <w:rPr>
        <w:b/>
        <w:lang w:val="en-US"/>
      </w:rPr>
      <w:t>Computer Science</w:t>
    </w:r>
    <w:r>
      <w:rPr>
        <w:b/>
      </w:rPr>
      <w:t xml:space="preserve"> </w:t>
    </w:r>
    <w:proofErr w:type="spellStart"/>
    <w:r>
      <w:rPr>
        <w:b/>
      </w:rPr>
      <w:t>and</w:t>
    </w:r>
    <w:proofErr w:type="spellEnd"/>
    <w:r>
      <w:rPr>
        <w:b/>
      </w:rPr>
      <w:t xml:space="preserve"> </w:t>
    </w:r>
    <w:r w:rsidR="00DB13B2">
      <w:rPr>
        <w:b/>
        <w:lang w:val="en-US"/>
      </w:rPr>
      <w:t>Technologies</w:t>
    </w:r>
  </w:p>
  <w:p w14:paraId="24E2F2E8" w14:textId="77777777" w:rsidR="00C77AA6" w:rsidRPr="00C77AA6" w:rsidRDefault="00C77AA6" w:rsidP="00A13D2A">
    <w:pPr>
      <w:pStyle w:val="Header"/>
      <w:jc w:val="center"/>
      <w:rPr>
        <w:b/>
      </w:rPr>
    </w:pPr>
    <w:proofErr w:type="spellStart"/>
    <w:r>
      <w:rPr>
        <w:b/>
      </w:rPr>
      <w:t>Software</w:t>
    </w:r>
    <w:proofErr w:type="spellEnd"/>
    <w:r>
      <w:rPr>
        <w:b/>
      </w:rPr>
      <w:t xml:space="preserve"> </w:t>
    </w:r>
    <w:proofErr w:type="spellStart"/>
    <w:r>
      <w:rPr>
        <w:b/>
      </w:rPr>
      <w:t>engineering</w:t>
    </w:r>
    <w:proofErr w:type="spellEnd"/>
    <w:r>
      <w:rPr>
        <w:b/>
      </w:rPr>
      <w:t xml:space="preserve"> </w:t>
    </w:r>
    <w:proofErr w:type="spellStart"/>
    <w:r>
      <w:rPr>
        <w:b/>
      </w:rPr>
      <w:t>department</w:t>
    </w:r>
    <w:proofErr w:type="spellEnd"/>
  </w:p>
  <w:p w14:paraId="318D6F05" w14:textId="77777777" w:rsidR="00A13D2A" w:rsidRPr="00A13D2A" w:rsidRDefault="00A13D2A" w:rsidP="00A13D2A">
    <w:pPr>
      <w:pStyle w:val="Header"/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58A8992E"/>
    <w:lvl w:ilvl="0">
      <w:start w:val="1"/>
      <w:numFmt w:val="decimal"/>
      <w:pStyle w:val="Heading1"/>
      <w:lvlText w:val="%1."/>
      <w:legacy w:legacy="1" w:legacySpace="144" w:legacyIndent="0"/>
      <w:lvlJc w:val="left"/>
      <w:rPr>
        <w:b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000003"/>
    <w:multiLevelType w:val="singleLevel"/>
    <w:tmpl w:val="00000003"/>
    <w:name w:val="WW8Num1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3CC69E6"/>
    <w:multiLevelType w:val="multilevel"/>
    <w:tmpl w:val="D3DE9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532065"/>
    <w:multiLevelType w:val="multilevel"/>
    <w:tmpl w:val="743A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6D0401"/>
    <w:multiLevelType w:val="hybridMultilevel"/>
    <w:tmpl w:val="F3B02694"/>
    <w:lvl w:ilvl="0" w:tplc="041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C280F23"/>
    <w:multiLevelType w:val="multilevel"/>
    <w:tmpl w:val="743A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AB120B"/>
    <w:multiLevelType w:val="multilevel"/>
    <w:tmpl w:val="C36A6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8A1301"/>
    <w:multiLevelType w:val="multilevel"/>
    <w:tmpl w:val="743A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077BAF"/>
    <w:multiLevelType w:val="multilevel"/>
    <w:tmpl w:val="9BAC8A1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30653EFF"/>
    <w:multiLevelType w:val="multilevel"/>
    <w:tmpl w:val="E7985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241579"/>
    <w:multiLevelType w:val="hybridMultilevel"/>
    <w:tmpl w:val="EDEAAB2C"/>
    <w:lvl w:ilvl="0" w:tplc="1F30FC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89C0238"/>
    <w:multiLevelType w:val="multilevel"/>
    <w:tmpl w:val="B90A5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2432E7"/>
    <w:multiLevelType w:val="multilevel"/>
    <w:tmpl w:val="2090A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B76D73"/>
    <w:multiLevelType w:val="hybridMultilevel"/>
    <w:tmpl w:val="C36231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E74F70"/>
    <w:multiLevelType w:val="multilevel"/>
    <w:tmpl w:val="93B4E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227C48"/>
    <w:multiLevelType w:val="hybridMultilevel"/>
    <w:tmpl w:val="54361108"/>
    <w:lvl w:ilvl="0" w:tplc="C7C45A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5A3525C"/>
    <w:multiLevelType w:val="hybridMultilevel"/>
    <w:tmpl w:val="E38AE6EE"/>
    <w:lvl w:ilvl="0" w:tplc="321233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BBA590E"/>
    <w:multiLevelType w:val="hybridMultilevel"/>
    <w:tmpl w:val="51823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3F12FE"/>
    <w:multiLevelType w:val="multilevel"/>
    <w:tmpl w:val="BDE0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6D5FC4"/>
    <w:multiLevelType w:val="multilevel"/>
    <w:tmpl w:val="5A3E8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595D62"/>
    <w:multiLevelType w:val="multilevel"/>
    <w:tmpl w:val="795E6A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730A8B"/>
    <w:multiLevelType w:val="hybridMultilevel"/>
    <w:tmpl w:val="56686570"/>
    <w:lvl w:ilvl="0" w:tplc="1506F874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cs="Symbol" w:hint="default"/>
        <w:color w:val="C0504D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56A65926"/>
    <w:multiLevelType w:val="multilevel"/>
    <w:tmpl w:val="9FEC9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8016D4"/>
    <w:multiLevelType w:val="multilevel"/>
    <w:tmpl w:val="04C4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AD1B3C"/>
    <w:multiLevelType w:val="multilevel"/>
    <w:tmpl w:val="F588E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296C8A"/>
    <w:multiLevelType w:val="hybridMultilevel"/>
    <w:tmpl w:val="6630D74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10A7755"/>
    <w:multiLevelType w:val="hybridMultilevel"/>
    <w:tmpl w:val="2E2CAEA8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1214A54"/>
    <w:multiLevelType w:val="multilevel"/>
    <w:tmpl w:val="743A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5A297F"/>
    <w:multiLevelType w:val="hybridMultilevel"/>
    <w:tmpl w:val="E5BC21F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197958"/>
    <w:multiLevelType w:val="hybridMultilevel"/>
    <w:tmpl w:val="33F49B1E"/>
    <w:lvl w:ilvl="0" w:tplc="058AED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9202601"/>
    <w:multiLevelType w:val="hybridMultilevel"/>
    <w:tmpl w:val="0244295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354630"/>
    <w:multiLevelType w:val="multilevel"/>
    <w:tmpl w:val="AF560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E600D12"/>
    <w:multiLevelType w:val="hybridMultilevel"/>
    <w:tmpl w:val="4870880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8208247">
    <w:abstractNumId w:val="0"/>
  </w:num>
  <w:num w:numId="2" w16cid:durableId="1440834338">
    <w:abstractNumId w:val="21"/>
  </w:num>
  <w:num w:numId="3" w16cid:durableId="874776708">
    <w:abstractNumId w:val="8"/>
  </w:num>
  <w:num w:numId="4" w16cid:durableId="223688321">
    <w:abstractNumId w:val="13"/>
  </w:num>
  <w:num w:numId="5" w16cid:durableId="542714865">
    <w:abstractNumId w:val="10"/>
  </w:num>
  <w:num w:numId="6" w16cid:durableId="1216309063">
    <w:abstractNumId w:val="15"/>
  </w:num>
  <w:num w:numId="7" w16cid:durableId="41831840">
    <w:abstractNumId w:val="29"/>
  </w:num>
  <w:num w:numId="8" w16cid:durableId="2030371155">
    <w:abstractNumId w:val="4"/>
  </w:num>
  <w:num w:numId="9" w16cid:durableId="1837914332">
    <w:abstractNumId w:val="26"/>
  </w:num>
  <w:num w:numId="10" w16cid:durableId="1978996653">
    <w:abstractNumId w:val="28"/>
  </w:num>
  <w:num w:numId="11" w16cid:durableId="1409426374">
    <w:abstractNumId w:val="16"/>
  </w:num>
  <w:num w:numId="12" w16cid:durableId="497186130">
    <w:abstractNumId w:val="30"/>
  </w:num>
  <w:num w:numId="13" w16cid:durableId="673998456">
    <w:abstractNumId w:val="25"/>
  </w:num>
  <w:num w:numId="14" w16cid:durableId="683167793">
    <w:abstractNumId w:val="32"/>
  </w:num>
  <w:num w:numId="15" w16cid:durableId="1027829387">
    <w:abstractNumId w:val="18"/>
  </w:num>
  <w:num w:numId="16" w16cid:durableId="1348093188">
    <w:abstractNumId w:val="6"/>
  </w:num>
  <w:num w:numId="17" w16cid:durableId="494616257">
    <w:abstractNumId w:val="20"/>
  </w:num>
  <w:num w:numId="18" w16cid:durableId="1885023841">
    <w:abstractNumId w:val="9"/>
  </w:num>
  <w:num w:numId="19" w16cid:durableId="227810248">
    <w:abstractNumId w:val="31"/>
  </w:num>
  <w:num w:numId="20" w16cid:durableId="1070276754">
    <w:abstractNumId w:val="2"/>
  </w:num>
  <w:num w:numId="21" w16cid:durableId="2091392690">
    <w:abstractNumId w:val="12"/>
  </w:num>
  <w:num w:numId="22" w16cid:durableId="177890629">
    <w:abstractNumId w:val="19"/>
  </w:num>
  <w:num w:numId="23" w16cid:durableId="1509053561">
    <w:abstractNumId w:val="23"/>
  </w:num>
  <w:num w:numId="24" w16cid:durableId="615452644">
    <w:abstractNumId w:val="24"/>
  </w:num>
  <w:num w:numId="25" w16cid:durableId="1820224323">
    <w:abstractNumId w:val="14"/>
  </w:num>
  <w:num w:numId="26" w16cid:durableId="606237188">
    <w:abstractNumId w:val="11"/>
  </w:num>
  <w:num w:numId="27" w16cid:durableId="1178888725">
    <w:abstractNumId w:val="22"/>
  </w:num>
  <w:num w:numId="28" w16cid:durableId="1427850007">
    <w:abstractNumId w:val="27"/>
  </w:num>
  <w:num w:numId="29" w16cid:durableId="1833451924">
    <w:abstractNumId w:val="3"/>
  </w:num>
  <w:num w:numId="30" w16cid:durableId="846561085">
    <w:abstractNumId w:val="7"/>
  </w:num>
  <w:num w:numId="31" w16cid:durableId="1754859086">
    <w:abstractNumId w:val="5"/>
  </w:num>
  <w:num w:numId="32" w16cid:durableId="1479303028">
    <w:abstractNumId w:val="1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activeWritingStyle w:appName="MSWord" w:lang="en-US" w:vendorID="8" w:dllVersion="513" w:checkStyle="1"/>
  <w:activeWritingStyle w:appName="MSWord" w:lang="ru-RU" w:vendorID="1" w:dllVersion="512" w:checkStyle="1"/>
  <w:proofState w:spelling="clean" w:grammar="clean"/>
  <w:attachedTemplate r:id="rId1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de" w:val="#include &lt;stdio.h&gt;#include &lt;stdlib.h&gt;#include &lt;stdbool.h&gt;int main(){    bool bRes;    bool bRes2;    int     iOp1 = 17,            iOp2 = 11,            iOp3 = 47,            iOp4 = 59;    double  dOp1 = 34.5,            dOp2 = 34.5,            dOp3 = 43,            dOp4 = 56;    bRes    = (!(iOp1 == iOp2)) || (!(iOp3 &gt;= iOp4));    bRes2   = (!(dOp1 == dOp2)) || (!(dOp3 &gt;= dOp4));    return 0;}\n\n\n\n\n\n\n\n\n\n\n\n\n\n\n\n\n\n\n\n\n\n\n\n\n#include &lt;stdio.h&gt;#include &lt;stdlib.h&gt;#include &lt;stdbool.h&gt;int main(){    bool bRes;    bool bRes2;    int     iOp1 = 17,            iOp2 = 11,            iOp3 = 47,            iOp4 = 59;    double  dOp1 = 34.5,            dOp2 = 34.5,            dOp3 = 43,            dOp4 = 56;    bRes    = (!(iOp1 == iOp2)) || (!(iOp3 &gt;= iOp4));    bRes2   = (!(dOp1 == dOp2)) || (!(dOp3 &gt;= dOp4));    return 0;}#include &lt;stdio.h&gt;#include &lt;stdlib.h&gt;#include &lt;stdbool.h&gt;int main(){    bool bRes;    bool bRes2;    int     iOp1 = 17,            iOp2 = 11,            iOp3 = 47,            iOp4 = 59;    double  dOp1 = 34.5,            dOp2 = 34.5,            dOp3 = 43,            dOp4 = 56;    bRes    = (!(iOp1 == iOp2)) || (!(iOp3 &gt;= iOp4));    bRes2   = (!(dOp1 == dOp2)) || (!(dOp3 &gt;= dOp4));    return 0;}#include &lt;stdio.h&gt;#include &lt;stdlib.h&gt;#include &lt;stdbool.h&gt;int main(){    bool bRes;    bool bRes2;    int     iOp1 = 17,            iOp2 = 11,            iOp3 = 47,            iOp4 = 59;    double  dOp1 = 34.5,            dOp2 = 34.5,            dOp3 = 43,            dOp4 = 56;    bRes    = (!(iOp1 == iOp2)) || (!(iOp3 &gt;= iOp4));    bRes2   = (!(dOp1 == dOp2)) || (!(dOp3 &gt;= dOp4));    return 0;}#include &lt;stdio.h&gt;#include &lt;stdlib.h&gt;#include &lt;stdbool.h&gt;#include &lt;stdio.h&gt;\n#include &lt;stdlib.h&gt;\n#include &lt;stdbool.h&gt;\n\nint main()\n{\n\n    bool bRes;\n    bool bRes2;\n    int     iOp1 = 17,\n            iOp2 = 11,\n            iOp3 = 47,\n            iOp4 = 59;\n\n    double  dOp1 = 34.5,\n            dOp2 = 34.5,\n            dOp3 = 43,\n            dOp4 = 56;\n\n    bRes    = (!(iOp1 == iOp2)) || (!(iOp3 &gt;= iOp4));\n    bRes2   = (!(dOp1 == dOp2)) || (!(dOp3 &gt;= dOp4));\n\n\n    return 0;\n}\n#include &lt;stdio.h&gt;_x000d__x000a_#include &lt;stdlib.h&gt;_x000d__x000a_#include &lt;stdbool.h&gt;_x000d__x000a__x000d__x000a_int main()_x000d__x000a_{_x000d__x000a__x000d__x000a_    bool bRes;_x000d__x000a_    bool bRes2;_x000d__x000a_    int     iOp1 = 17,_x000d__x000a_            iOp2 = 11,_x000d__x000a_            iOp3 = 47,_x000d__x000a_            iOp4 = 59;_x000d__x000a__x000d__x000a_    double  dOp1 = 34.5,_x000d__x000a_            dOp2 = 34.5,_x000d__x000a_            dOp3 = 43,_x000d__x000a_            dOp4 = 56;_x000d__x000a__x000d__x000a_    bRes    = (!(iOp1 == iOp2)) || (!(iOp3 &gt;= iOp4));_x000d__x000a_    bRes2   = (!(dOp1 == dOp2)) || (!(dOp3 &gt;= dOp4));_x000d__x000a__x000d__x000a__x000d__x000a_    return 0;_x000d__x000a_}_x000d__x000a_"/>
    <w:docVar w:name="filename" w:val="C:\Users\dksat\Projects\main.c"/>
    <w:docVar w:name="LabName" w:val="&lt;LabName&gt;"/>
    <w:docVar w:name="LabNumber" w:val="&lt;LabNum&gt;"/>
    <w:docVar w:name="StudentGroup" w:val="&lt;StudentGroup&gt;"/>
    <w:docVar w:name="StudentName" w:val="&lt;SudentName&gt;"/>
  </w:docVars>
  <w:rsids>
    <w:rsidRoot w:val="00190367"/>
    <w:rsid w:val="00002D2D"/>
    <w:rsid w:val="00006DB6"/>
    <w:rsid w:val="00015E89"/>
    <w:rsid w:val="0002082F"/>
    <w:rsid w:val="00021402"/>
    <w:rsid w:val="00022916"/>
    <w:rsid w:val="000306B4"/>
    <w:rsid w:val="00032CE7"/>
    <w:rsid w:val="00032E9E"/>
    <w:rsid w:val="00033B46"/>
    <w:rsid w:val="00036D6D"/>
    <w:rsid w:val="000408B8"/>
    <w:rsid w:val="000429F5"/>
    <w:rsid w:val="0004389D"/>
    <w:rsid w:val="00043BB5"/>
    <w:rsid w:val="0004469D"/>
    <w:rsid w:val="00045243"/>
    <w:rsid w:val="000506EB"/>
    <w:rsid w:val="00051DE5"/>
    <w:rsid w:val="00053803"/>
    <w:rsid w:val="00055BE8"/>
    <w:rsid w:val="0005729E"/>
    <w:rsid w:val="0007141D"/>
    <w:rsid w:val="00074907"/>
    <w:rsid w:val="00080CCC"/>
    <w:rsid w:val="00080DD9"/>
    <w:rsid w:val="00082780"/>
    <w:rsid w:val="00082C8C"/>
    <w:rsid w:val="000843F8"/>
    <w:rsid w:val="00084C28"/>
    <w:rsid w:val="000901B4"/>
    <w:rsid w:val="00092E18"/>
    <w:rsid w:val="000A1A1C"/>
    <w:rsid w:val="000B388E"/>
    <w:rsid w:val="000B3998"/>
    <w:rsid w:val="000B4BDA"/>
    <w:rsid w:val="000B4DE0"/>
    <w:rsid w:val="000B6125"/>
    <w:rsid w:val="000C083A"/>
    <w:rsid w:val="000C1D26"/>
    <w:rsid w:val="000C470F"/>
    <w:rsid w:val="000C74DF"/>
    <w:rsid w:val="000E4FD3"/>
    <w:rsid w:val="000F6BB8"/>
    <w:rsid w:val="000F7598"/>
    <w:rsid w:val="00112057"/>
    <w:rsid w:val="00112E6D"/>
    <w:rsid w:val="001155FA"/>
    <w:rsid w:val="00120AF7"/>
    <w:rsid w:val="0012636D"/>
    <w:rsid w:val="001275D6"/>
    <w:rsid w:val="00134148"/>
    <w:rsid w:val="001366FC"/>
    <w:rsid w:val="00140B0A"/>
    <w:rsid w:val="00143F72"/>
    <w:rsid w:val="001458CE"/>
    <w:rsid w:val="00150FC8"/>
    <w:rsid w:val="00156C2A"/>
    <w:rsid w:val="001600C4"/>
    <w:rsid w:val="0016249A"/>
    <w:rsid w:val="001624C1"/>
    <w:rsid w:val="00164614"/>
    <w:rsid w:val="00165D34"/>
    <w:rsid w:val="001670A6"/>
    <w:rsid w:val="00177988"/>
    <w:rsid w:val="00183B00"/>
    <w:rsid w:val="001902B2"/>
    <w:rsid w:val="00190367"/>
    <w:rsid w:val="001922E0"/>
    <w:rsid w:val="001A2D3D"/>
    <w:rsid w:val="001A7564"/>
    <w:rsid w:val="001B18B2"/>
    <w:rsid w:val="001B1B45"/>
    <w:rsid w:val="001B2E73"/>
    <w:rsid w:val="001B59A7"/>
    <w:rsid w:val="001D2B67"/>
    <w:rsid w:val="001D3917"/>
    <w:rsid w:val="001D4C75"/>
    <w:rsid w:val="001D7694"/>
    <w:rsid w:val="001D7FF8"/>
    <w:rsid w:val="001E0879"/>
    <w:rsid w:val="001E7530"/>
    <w:rsid w:val="001F102C"/>
    <w:rsid w:val="001F4EE3"/>
    <w:rsid w:val="001F59A3"/>
    <w:rsid w:val="001F60E2"/>
    <w:rsid w:val="001F7B4A"/>
    <w:rsid w:val="00207CB7"/>
    <w:rsid w:val="00214E34"/>
    <w:rsid w:val="00217E22"/>
    <w:rsid w:val="002307F8"/>
    <w:rsid w:val="00233334"/>
    <w:rsid w:val="00241414"/>
    <w:rsid w:val="00243BEE"/>
    <w:rsid w:val="00251EA1"/>
    <w:rsid w:val="00253589"/>
    <w:rsid w:val="00253FCB"/>
    <w:rsid w:val="00254025"/>
    <w:rsid w:val="00255288"/>
    <w:rsid w:val="0025531A"/>
    <w:rsid w:val="00255A41"/>
    <w:rsid w:val="00256144"/>
    <w:rsid w:val="00256504"/>
    <w:rsid w:val="002646AB"/>
    <w:rsid w:val="002650D8"/>
    <w:rsid w:val="00266BD0"/>
    <w:rsid w:val="00270E3F"/>
    <w:rsid w:val="0027142D"/>
    <w:rsid w:val="00273D5F"/>
    <w:rsid w:val="0027429E"/>
    <w:rsid w:val="00274CDC"/>
    <w:rsid w:val="00277264"/>
    <w:rsid w:val="00282CE1"/>
    <w:rsid w:val="00284CA4"/>
    <w:rsid w:val="00290604"/>
    <w:rsid w:val="00292D26"/>
    <w:rsid w:val="00293326"/>
    <w:rsid w:val="00294E76"/>
    <w:rsid w:val="002A2DBD"/>
    <w:rsid w:val="002A2FB8"/>
    <w:rsid w:val="002A30BE"/>
    <w:rsid w:val="002A78D0"/>
    <w:rsid w:val="002B0308"/>
    <w:rsid w:val="002B0EE6"/>
    <w:rsid w:val="002B5D34"/>
    <w:rsid w:val="002C7FA9"/>
    <w:rsid w:val="002D319F"/>
    <w:rsid w:val="002D7238"/>
    <w:rsid w:val="002E1BA5"/>
    <w:rsid w:val="002E1D16"/>
    <w:rsid w:val="002F290C"/>
    <w:rsid w:val="002F3293"/>
    <w:rsid w:val="002F4471"/>
    <w:rsid w:val="00303558"/>
    <w:rsid w:val="00303CF7"/>
    <w:rsid w:val="00307E05"/>
    <w:rsid w:val="00315644"/>
    <w:rsid w:val="00321A65"/>
    <w:rsid w:val="003241D1"/>
    <w:rsid w:val="00330AD8"/>
    <w:rsid w:val="003329C7"/>
    <w:rsid w:val="00334DE3"/>
    <w:rsid w:val="003351E2"/>
    <w:rsid w:val="0035318D"/>
    <w:rsid w:val="00353607"/>
    <w:rsid w:val="0035541F"/>
    <w:rsid w:val="0035734A"/>
    <w:rsid w:val="00360FAA"/>
    <w:rsid w:val="00367362"/>
    <w:rsid w:val="003717FC"/>
    <w:rsid w:val="00382B38"/>
    <w:rsid w:val="003864D9"/>
    <w:rsid w:val="00386C9D"/>
    <w:rsid w:val="0038743C"/>
    <w:rsid w:val="003910FC"/>
    <w:rsid w:val="00392DF6"/>
    <w:rsid w:val="003935F3"/>
    <w:rsid w:val="00394075"/>
    <w:rsid w:val="00394E24"/>
    <w:rsid w:val="003A3615"/>
    <w:rsid w:val="003A4BD3"/>
    <w:rsid w:val="003A5CC8"/>
    <w:rsid w:val="003B153A"/>
    <w:rsid w:val="003B3BF3"/>
    <w:rsid w:val="003B6236"/>
    <w:rsid w:val="003B6AEE"/>
    <w:rsid w:val="003C0006"/>
    <w:rsid w:val="003C0318"/>
    <w:rsid w:val="003C1DB4"/>
    <w:rsid w:val="003C211A"/>
    <w:rsid w:val="003C62C4"/>
    <w:rsid w:val="003C7A54"/>
    <w:rsid w:val="003D6C1A"/>
    <w:rsid w:val="003E6864"/>
    <w:rsid w:val="003F1112"/>
    <w:rsid w:val="003F178F"/>
    <w:rsid w:val="003F52D5"/>
    <w:rsid w:val="003F5989"/>
    <w:rsid w:val="003F5FA2"/>
    <w:rsid w:val="003F7F47"/>
    <w:rsid w:val="004047C4"/>
    <w:rsid w:val="00404B7F"/>
    <w:rsid w:val="00404DA7"/>
    <w:rsid w:val="00406182"/>
    <w:rsid w:val="00406F42"/>
    <w:rsid w:val="00413EA2"/>
    <w:rsid w:val="004148AF"/>
    <w:rsid w:val="0041763D"/>
    <w:rsid w:val="00417C5A"/>
    <w:rsid w:val="00427BDC"/>
    <w:rsid w:val="00427DD8"/>
    <w:rsid w:val="004344F6"/>
    <w:rsid w:val="00443ED2"/>
    <w:rsid w:val="00452D42"/>
    <w:rsid w:val="00454049"/>
    <w:rsid w:val="00457075"/>
    <w:rsid w:val="00460513"/>
    <w:rsid w:val="00467697"/>
    <w:rsid w:val="0047026D"/>
    <w:rsid w:val="00480EDF"/>
    <w:rsid w:val="00483B4A"/>
    <w:rsid w:val="00493DB6"/>
    <w:rsid w:val="004A0917"/>
    <w:rsid w:val="004A69A6"/>
    <w:rsid w:val="004B5035"/>
    <w:rsid w:val="004C451F"/>
    <w:rsid w:val="004C6566"/>
    <w:rsid w:val="004D10DC"/>
    <w:rsid w:val="004D25FE"/>
    <w:rsid w:val="004D5476"/>
    <w:rsid w:val="004D6833"/>
    <w:rsid w:val="004E04A3"/>
    <w:rsid w:val="004E192F"/>
    <w:rsid w:val="004E4EFD"/>
    <w:rsid w:val="004E55E4"/>
    <w:rsid w:val="004E7DDF"/>
    <w:rsid w:val="004F0275"/>
    <w:rsid w:val="004F26A8"/>
    <w:rsid w:val="004F4372"/>
    <w:rsid w:val="00500FF0"/>
    <w:rsid w:val="005062B8"/>
    <w:rsid w:val="005065AA"/>
    <w:rsid w:val="005068C4"/>
    <w:rsid w:val="00507719"/>
    <w:rsid w:val="00507813"/>
    <w:rsid w:val="00513D8A"/>
    <w:rsid w:val="00516204"/>
    <w:rsid w:val="005164CE"/>
    <w:rsid w:val="00516FDB"/>
    <w:rsid w:val="0052115C"/>
    <w:rsid w:val="00521418"/>
    <w:rsid w:val="0052686C"/>
    <w:rsid w:val="00526F37"/>
    <w:rsid w:val="00530770"/>
    <w:rsid w:val="0053646D"/>
    <w:rsid w:val="0053790D"/>
    <w:rsid w:val="00545C7A"/>
    <w:rsid w:val="005479AB"/>
    <w:rsid w:val="00547A86"/>
    <w:rsid w:val="005514D5"/>
    <w:rsid w:val="00552A63"/>
    <w:rsid w:val="00557549"/>
    <w:rsid w:val="00560725"/>
    <w:rsid w:val="00572B1B"/>
    <w:rsid w:val="0057734C"/>
    <w:rsid w:val="00580666"/>
    <w:rsid w:val="00580F55"/>
    <w:rsid w:val="005843B2"/>
    <w:rsid w:val="00584A5B"/>
    <w:rsid w:val="005855B8"/>
    <w:rsid w:val="005939A8"/>
    <w:rsid w:val="00593BE7"/>
    <w:rsid w:val="00594D88"/>
    <w:rsid w:val="00595302"/>
    <w:rsid w:val="005A6103"/>
    <w:rsid w:val="005A7D14"/>
    <w:rsid w:val="005B605B"/>
    <w:rsid w:val="005B7949"/>
    <w:rsid w:val="005C4900"/>
    <w:rsid w:val="005C6A0D"/>
    <w:rsid w:val="005D5CD3"/>
    <w:rsid w:val="005D683D"/>
    <w:rsid w:val="005E6134"/>
    <w:rsid w:val="005F053C"/>
    <w:rsid w:val="005F1125"/>
    <w:rsid w:val="005F60F1"/>
    <w:rsid w:val="005F7FF3"/>
    <w:rsid w:val="006006B0"/>
    <w:rsid w:val="00602D18"/>
    <w:rsid w:val="00603393"/>
    <w:rsid w:val="00604405"/>
    <w:rsid w:val="00612CCF"/>
    <w:rsid w:val="00616F1B"/>
    <w:rsid w:val="00617BBD"/>
    <w:rsid w:val="00622A08"/>
    <w:rsid w:val="0062345F"/>
    <w:rsid w:val="006300E2"/>
    <w:rsid w:val="00630E8D"/>
    <w:rsid w:val="00635749"/>
    <w:rsid w:val="00636A3C"/>
    <w:rsid w:val="006411D1"/>
    <w:rsid w:val="006464A8"/>
    <w:rsid w:val="006500C7"/>
    <w:rsid w:val="00650D73"/>
    <w:rsid w:val="006535F8"/>
    <w:rsid w:val="0065598E"/>
    <w:rsid w:val="00657ECD"/>
    <w:rsid w:val="00661DFD"/>
    <w:rsid w:val="00671D8F"/>
    <w:rsid w:val="00671E66"/>
    <w:rsid w:val="00672003"/>
    <w:rsid w:val="006726A7"/>
    <w:rsid w:val="00675A8C"/>
    <w:rsid w:val="00677F03"/>
    <w:rsid w:val="00682F9D"/>
    <w:rsid w:val="006869B6"/>
    <w:rsid w:val="00691112"/>
    <w:rsid w:val="00691988"/>
    <w:rsid w:val="006944D0"/>
    <w:rsid w:val="0069493D"/>
    <w:rsid w:val="006962E6"/>
    <w:rsid w:val="006970A0"/>
    <w:rsid w:val="006A0EB4"/>
    <w:rsid w:val="006A145D"/>
    <w:rsid w:val="006A1E00"/>
    <w:rsid w:val="006B0E17"/>
    <w:rsid w:val="006B15B5"/>
    <w:rsid w:val="006B24DB"/>
    <w:rsid w:val="006B4BA8"/>
    <w:rsid w:val="006B5F3A"/>
    <w:rsid w:val="006B625C"/>
    <w:rsid w:val="006B7D1E"/>
    <w:rsid w:val="006C1A99"/>
    <w:rsid w:val="006D0436"/>
    <w:rsid w:val="006D765E"/>
    <w:rsid w:val="006E3B3C"/>
    <w:rsid w:val="006E7CF3"/>
    <w:rsid w:val="006F5D83"/>
    <w:rsid w:val="007016E9"/>
    <w:rsid w:val="0070285F"/>
    <w:rsid w:val="00703B30"/>
    <w:rsid w:val="007044FC"/>
    <w:rsid w:val="00705198"/>
    <w:rsid w:val="007052E5"/>
    <w:rsid w:val="007118C1"/>
    <w:rsid w:val="0071564E"/>
    <w:rsid w:val="00715E8F"/>
    <w:rsid w:val="00730457"/>
    <w:rsid w:val="007340A4"/>
    <w:rsid w:val="007364C3"/>
    <w:rsid w:val="00737F72"/>
    <w:rsid w:val="007425E8"/>
    <w:rsid w:val="00747A33"/>
    <w:rsid w:val="007510D5"/>
    <w:rsid w:val="00753085"/>
    <w:rsid w:val="00754653"/>
    <w:rsid w:val="0075504A"/>
    <w:rsid w:val="007552F0"/>
    <w:rsid w:val="0076019C"/>
    <w:rsid w:val="00760940"/>
    <w:rsid w:val="00763F8C"/>
    <w:rsid w:val="0076451E"/>
    <w:rsid w:val="0077588D"/>
    <w:rsid w:val="00796D0B"/>
    <w:rsid w:val="00797969"/>
    <w:rsid w:val="007A3240"/>
    <w:rsid w:val="007A6CB8"/>
    <w:rsid w:val="007B30D7"/>
    <w:rsid w:val="007B5A6A"/>
    <w:rsid w:val="007B63BD"/>
    <w:rsid w:val="007B7666"/>
    <w:rsid w:val="007C03CA"/>
    <w:rsid w:val="007C42C9"/>
    <w:rsid w:val="007C4F29"/>
    <w:rsid w:val="007D11AD"/>
    <w:rsid w:val="007E0FC0"/>
    <w:rsid w:val="007E5390"/>
    <w:rsid w:val="007F05F7"/>
    <w:rsid w:val="007F231C"/>
    <w:rsid w:val="007F4CFD"/>
    <w:rsid w:val="007F6F29"/>
    <w:rsid w:val="00800576"/>
    <w:rsid w:val="00801340"/>
    <w:rsid w:val="00802B48"/>
    <w:rsid w:val="00803D56"/>
    <w:rsid w:val="00804397"/>
    <w:rsid w:val="00804B72"/>
    <w:rsid w:val="0080581C"/>
    <w:rsid w:val="0080681A"/>
    <w:rsid w:val="00806E10"/>
    <w:rsid w:val="00814C3A"/>
    <w:rsid w:val="00817CA5"/>
    <w:rsid w:val="00830EE9"/>
    <w:rsid w:val="00831A49"/>
    <w:rsid w:val="00832220"/>
    <w:rsid w:val="00833F04"/>
    <w:rsid w:val="00846286"/>
    <w:rsid w:val="0084729C"/>
    <w:rsid w:val="00850C56"/>
    <w:rsid w:val="00852146"/>
    <w:rsid w:val="00853F4A"/>
    <w:rsid w:val="0085440D"/>
    <w:rsid w:val="00854537"/>
    <w:rsid w:val="008627BF"/>
    <w:rsid w:val="00866F9E"/>
    <w:rsid w:val="00867435"/>
    <w:rsid w:val="008726C9"/>
    <w:rsid w:val="00881629"/>
    <w:rsid w:val="008830CC"/>
    <w:rsid w:val="008865BF"/>
    <w:rsid w:val="00892FD9"/>
    <w:rsid w:val="008946DE"/>
    <w:rsid w:val="008A2CFC"/>
    <w:rsid w:val="008A3315"/>
    <w:rsid w:val="008B5A30"/>
    <w:rsid w:val="008B7157"/>
    <w:rsid w:val="008C19F3"/>
    <w:rsid w:val="008C3510"/>
    <w:rsid w:val="008C3985"/>
    <w:rsid w:val="008D7A1A"/>
    <w:rsid w:val="008D7E17"/>
    <w:rsid w:val="008E2C30"/>
    <w:rsid w:val="008E3912"/>
    <w:rsid w:val="008E3F37"/>
    <w:rsid w:val="008E635F"/>
    <w:rsid w:val="008F3819"/>
    <w:rsid w:val="008F3829"/>
    <w:rsid w:val="008F3DDD"/>
    <w:rsid w:val="008F4392"/>
    <w:rsid w:val="008F4AF5"/>
    <w:rsid w:val="00906C0E"/>
    <w:rsid w:val="009111BC"/>
    <w:rsid w:val="0091299D"/>
    <w:rsid w:val="00916DD7"/>
    <w:rsid w:val="0092081D"/>
    <w:rsid w:val="00921416"/>
    <w:rsid w:val="00923187"/>
    <w:rsid w:val="00924669"/>
    <w:rsid w:val="009339F5"/>
    <w:rsid w:val="00933EF9"/>
    <w:rsid w:val="00941923"/>
    <w:rsid w:val="00941C85"/>
    <w:rsid w:val="0094486B"/>
    <w:rsid w:val="00946C05"/>
    <w:rsid w:val="00947787"/>
    <w:rsid w:val="00955961"/>
    <w:rsid w:val="00961FE7"/>
    <w:rsid w:val="00962F88"/>
    <w:rsid w:val="00963857"/>
    <w:rsid w:val="00963F2A"/>
    <w:rsid w:val="0096678A"/>
    <w:rsid w:val="00966B41"/>
    <w:rsid w:val="00971A2B"/>
    <w:rsid w:val="00977B7D"/>
    <w:rsid w:val="009811E9"/>
    <w:rsid w:val="009B07E4"/>
    <w:rsid w:val="009B0F53"/>
    <w:rsid w:val="009B413C"/>
    <w:rsid w:val="009C1A7A"/>
    <w:rsid w:val="009C1ED8"/>
    <w:rsid w:val="009C3240"/>
    <w:rsid w:val="009C3827"/>
    <w:rsid w:val="009C4988"/>
    <w:rsid w:val="009D25A0"/>
    <w:rsid w:val="009D3239"/>
    <w:rsid w:val="009D6DD0"/>
    <w:rsid w:val="009E0369"/>
    <w:rsid w:val="009E464F"/>
    <w:rsid w:val="009E51FE"/>
    <w:rsid w:val="009E529A"/>
    <w:rsid w:val="009F01A9"/>
    <w:rsid w:val="00A012CF"/>
    <w:rsid w:val="00A03242"/>
    <w:rsid w:val="00A059C8"/>
    <w:rsid w:val="00A102DC"/>
    <w:rsid w:val="00A13AB9"/>
    <w:rsid w:val="00A13D2A"/>
    <w:rsid w:val="00A14A3E"/>
    <w:rsid w:val="00A1585D"/>
    <w:rsid w:val="00A222E2"/>
    <w:rsid w:val="00A24A61"/>
    <w:rsid w:val="00A24F55"/>
    <w:rsid w:val="00A27031"/>
    <w:rsid w:val="00A3545C"/>
    <w:rsid w:val="00A41ED2"/>
    <w:rsid w:val="00A4666A"/>
    <w:rsid w:val="00A50498"/>
    <w:rsid w:val="00A54470"/>
    <w:rsid w:val="00A560BF"/>
    <w:rsid w:val="00A61460"/>
    <w:rsid w:val="00A65741"/>
    <w:rsid w:val="00A756B9"/>
    <w:rsid w:val="00A7778C"/>
    <w:rsid w:val="00A82025"/>
    <w:rsid w:val="00A85B47"/>
    <w:rsid w:val="00A860A3"/>
    <w:rsid w:val="00A87370"/>
    <w:rsid w:val="00A87816"/>
    <w:rsid w:val="00A91D31"/>
    <w:rsid w:val="00A9697E"/>
    <w:rsid w:val="00A97EE7"/>
    <w:rsid w:val="00AA239C"/>
    <w:rsid w:val="00AA2FC4"/>
    <w:rsid w:val="00AA48C3"/>
    <w:rsid w:val="00AA6847"/>
    <w:rsid w:val="00AB0DE0"/>
    <w:rsid w:val="00AC081B"/>
    <w:rsid w:val="00AC2F47"/>
    <w:rsid w:val="00AC365F"/>
    <w:rsid w:val="00AC60F5"/>
    <w:rsid w:val="00AD52BA"/>
    <w:rsid w:val="00AE0401"/>
    <w:rsid w:val="00AE1287"/>
    <w:rsid w:val="00AF0C8C"/>
    <w:rsid w:val="00AF0D6A"/>
    <w:rsid w:val="00AF261E"/>
    <w:rsid w:val="00AF36DF"/>
    <w:rsid w:val="00AF5A5D"/>
    <w:rsid w:val="00B02ECA"/>
    <w:rsid w:val="00B03B3F"/>
    <w:rsid w:val="00B139B9"/>
    <w:rsid w:val="00B21BB4"/>
    <w:rsid w:val="00B2539B"/>
    <w:rsid w:val="00B25F4A"/>
    <w:rsid w:val="00B26C18"/>
    <w:rsid w:val="00B279EB"/>
    <w:rsid w:val="00B30B07"/>
    <w:rsid w:val="00B40820"/>
    <w:rsid w:val="00B4234C"/>
    <w:rsid w:val="00B42F92"/>
    <w:rsid w:val="00B4440D"/>
    <w:rsid w:val="00B5147B"/>
    <w:rsid w:val="00B542D0"/>
    <w:rsid w:val="00B57C60"/>
    <w:rsid w:val="00B61EDE"/>
    <w:rsid w:val="00B651BD"/>
    <w:rsid w:val="00B66D9E"/>
    <w:rsid w:val="00B76BD3"/>
    <w:rsid w:val="00B808A2"/>
    <w:rsid w:val="00B83287"/>
    <w:rsid w:val="00B90206"/>
    <w:rsid w:val="00B925B8"/>
    <w:rsid w:val="00B94F8F"/>
    <w:rsid w:val="00B96566"/>
    <w:rsid w:val="00B97860"/>
    <w:rsid w:val="00BA73C7"/>
    <w:rsid w:val="00BB4E99"/>
    <w:rsid w:val="00BC5398"/>
    <w:rsid w:val="00BC6486"/>
    <w:rsid w:val="00BD376A"/>
    <w:rsid w:val="00BD6B7E"/>
    <w:rsid w:val="00BE333E"/>
    <w:rsid w:val="00BE52B3"/>
    <w:rsid w:val="00BE5B7C"/>
    <w:rsid w:val="00BF1023"/>
    <w:rsid w:val="00BF279B"/>
    <w:rsid w:val="00BF7983"/>
    <w:rsid w:val="00C056C2"/>
    <w:rsid w:val="00C13228"/>
    <w:rsid w:val="00C27D16"/>
    <w:rsid w:val="00C33D61"/>
    <w:rsid w:val="00C35419"/>
    <w:rsid w:val="00C360B6"/>
    <w:rsid w:val="00C36168"/>
    <w:rsid w:val="00C43D71"/>
    <w:rsid w:val="00C472EA"/>
    <w:rsid w:val="00C52BD9"/>
    <w:rsid w:val="00C575B4"/>
    <w:rsid w:val="00C61C92"/>
    <w:rsid w:val="00C73B9B"/>
    <w:rsid w:val="00C77AA6"/>
    <w:rsid w:val="00C8095F"/>
    <w:rsid w:val="00C82B63"/>
    <w:rsid w:val="00C83514"/>
    <w:rsid w:val="00C9109B"/>
    <w:rsid w:val="00C9195A"/>
    <w:rsid w:val="00CA6D0A"/>
    <w:rsid w:val="00CC17BD"/>
    <w:rsid w:val="00CC4369"/>
    <w:rsid w:val="00CD4C2A"/>
    <w:rsid w:val="00CD7CA8"/>
    <w:rsid w:val="00CE092E"/>
    <w:rsid w:val="00CE3F0A"/>
    <w:rsid w:val="00CF2E33"/>
    <w:rsid w:val="00CF63E3"/>
    <w:rsid w:val="00D007D1"/>
    <w:rsid w:val="00D007E8"/>
    <w:rsid w:val="00D04EFD"/>
    <w:rsid w:val="00D058F4"/>
    <w:rsid w:val="00D130AA"/>
    <w:rsid w:val="00D22A4F"/>
    <w:rsid w:val="00D27ED0"/>
    <w:rsid w:val="00D32C06"/>
    <w:rsid w:val="00D3465C"/>
    <w:rsid w:val="00D359D3"/>
    <w:rsid w:val="00D4100E"/>
    <w:rsid w:val="00D445DA"/>
    <w:rsid w:val="00D532D1"/>
    <w:rsid w:val="00D57AE7"/>
    <w:rsid w:val="00D62C30"/>
    <w:rsid w:val="00D66AE3"/>
    <w:rsid w:val="00D672BC"/>
    <w:rsid w:val="00D71AD8"/>
    <w:rsid w:val="00D80567"/>
    <w:rsid w:val="00D87131"/>
    <w:rsid w:val="00D91614"/>
    <w:rsid w:val="00D91E33"/>
    <w:rsid w:val="00D930A1"/>
    <w:rsid w:val="00D95183"/>
    <w:rsid w:val="00D95892"/>
    <w:rsid w:val="00DA2811"/>
    <w:rsid w:val="00DA35CD"/>
    <w:rsid w:val="00DA54F1"/>
    <w:rsid w:val="00DA72F0"/>
    <w:rsid w:val="00DA778C"/>
    <w:rsid w:val="00DB13B2"/>
    <w:rsid w:val="00DB6227"/>
    <w:rsid w:val="00DB66DC"/>
    <w:rsid w:val="00DC0D9F"/>
    <w:rsid w:val="00DC522A"/>
    <w:rsid w:val="00DD0546"/>
    <w:rsid w:val="00DD2CC1"/>
    <w:rsid w:val="00DE0C97"/>
    <w:rsid w:val="00DE4DB0"/>
    <w:rsid w:val="00DE5BF2"/>
    <w:rsid w:val="00DE709C"/>
    <w:rsid w:val="00DF1DD2"/>
    <w:rsid w:val="00DF2186"/>
    <w:rsid w:val="00DF5713"/>
    <w:rsid w:val="00DF60B8"/>
    <w:rsid w:val="00E02760"/>
    <w:rsid w:val="00E072D4"/>
    <w:rsid w:val="00E07EC2"/>
    <w:rsid w:val="00E20887"/>
    <w:rsid w:val="00E232A4"/>
    <w:rsid w:val="00E26B4F"/>
    <w:rsid w:val="00E305A0"/>
    <w:rsid w:val="00E3336E"/>
    <w:rsid w:val="00E37A6F"/>
    <w:rsid w:val="00E41167"/>
    <w:rsid w:val="00E4422A"/>
    <w:rsid w:val="00E51D31"/>
    <w:rsid w:val="00E67203"/>
    <w:rsid w:val="00E701E3"/>
    <w:rsid w:val="00E83BD2"/>
    <w:rsid w:val="00E86AA3"/>
    <w:rsid w:val="00E90842"/>
    <w:rsid w:val="00E91658"/>
    <w:rsid w:val="00E93E05"/>
    <w:rsid w:val="00EA2F31"/>
    <w:rsid w:val="00EA4206"/>
    <w:rsid w:val="00EA5572"/>
    <w:rsid w:val="00EA6B72"/>
    <w:rsid w:val="00EB0FC2"/>
    <w:rsid w:val="00EB1394"/>
    <w:rsid w:val="00EB2A05"/>
    <w:rsid w:val="00EB3035"/>
    <w:rsid w:val="00EB36EA"/>
    <w:rsid w:val="00EB602D"/>
    <w:rsid w:val="00EC196D"/>
    <w:rsid w:val="00EC2DCF"/>
    <w:rsid w:val="00EC3F9B"/>
    <w:rsid w:val="00ED07D8"/>
    <w:rsid w:val="00ED094F"/>
    <w:rsid w:val="00ED4C40"/>
    <w:rsid w:val="00EE46A1"/>
    <w:rsid w:val="00EE62F9"/>
    <w:rsid w:val="00EF30AD"/>
    <w:rsid w:val="00EF4810"/>
    <w:rsid w:val="00EF6058"/>
    <w:rsid w:val="00F0214C"/>
    <w:rsid w:val="00F05321"/>
    <w:rsid w:val="00F155B5"/>
    <w:rsid w:val="00F17259"/>
    <w:rsid w:val="00F21569"/>
    <w:rsid w:val="00F23CA5"/>
    <w:rsid w:val="00F35FA2"/>
    <w:rsid w:val="00F427E1"/>
    <w:rsid w:val="00F437D3"/>
    <w:rsid w:val="00F46FB5"/>
    <w:rsid w:val="00F61F93"/>
    <w:rsid w:val="00F63D0F"/>
    <w:rsid w:val="00F663EF"/>
    <w:rsid w:val="00F66A2C"/>
    <w:rsid w:val="00F72360"/>
    <w:rsid w:val="00F773EE"/>
    <w:rsid w:val="00F776A8"/>
    <w:rsid w:val="00F77D04"/>
    <w:rsid w:val="00F87ABB"/>
    <w:rsid w:val="00F87EEA"/>
    <w:rsid w:val="00F90B5B"/>
    <w:rsid w:val="00F9740A"/>
    <w:rsid w:val="00FA6757"/>
    <w:rsid w:val="00FB5B3B"/>
    <w:rsid w:val="00FB6AA4"/>
    <w:rsid w:val="00FC6499"/>
    <w:rsid w:val="00FC6539"/>
    <w:rsid w:val="00FD59B1"/>
    <w:rsid w:val="00FE13D7"/>
    <w:rsid w:val="00FE1D8F"/>
    <w:rsid w:val="00FE3626"/>
    <w:rsid w:val="00FF1768"/>
    <w:rsid w:val="00FF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5D320F87"/>
  <w15:docId w15:val="{F57159DC-EBAB-458A-A589-52EFD8B4C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uk-UA" w:eastAsia="uk-UA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183"/>
  </w:style>
  <w:style w:type="paragraph" w:styleId="Heading1">
    <w:name w:val="heading 1"/>
    <w:basedOn w:val="Normal"/>
    <w:next w:val="Normal"/>
    <w:qFormat/>
    <w:rsid w:val="00507719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507719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507719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507719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507719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50771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507719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507719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507719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507719"/>
    <w:pPr>
      <w:spacing w:before="80"/>
      <w:ind w:left="720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507719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507719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507719"/>
    <w:pPr>
      <w:ind w:left="900" w:hanging="900"/>
    </w:pPr>
  </w:style>
  <w:style w:type="paragraph" w:styleId="TOC1">
    <w:name w:val="toc 1"/>
    <w:basedOn w:val="Normal"/>
    <w:next w:val="Normal"/>
    <w:semiHidden/>
    <w:rsid w:val="0050771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50771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50771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50771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50771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507719"/>
  </w:style>
  <w:style w:type="paragraph" w:customStyle="1" w:styleId="Bullet1">
    <w:name w:val="Bullet1"/>
    <w:basedOn w:val="Normal"/>
    <w:rsid w:val="00507719"/>
    <w:pPr>
      <w:ind w:left="720" w:hanging="432"/>
    </w:pPr>
  </w:style>
  <w:style w:type="paragraph" w:customStyle="1" w:styleId="Bullet2">
    <w:name w:val="Bullet2"/>
    <w:basedOn w:val="Normal"/>
    <w:rsid w:val="00507719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507719"/>
    <w:pPr>
      <w:keepLines/>
      <w:spacing w:after="120"/>
    </w:pPr>
  </w:style>
  <w:style w:type="paragraph" w:styleId="BodyText">
    <w:name w:val="Body Text"/>
    <w:basedOn w:val="Normal"/>
    <w:semiHidden/>
    <w:rsid w:val="00507719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507719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507719"/>
    <w:rPr>
      <w:sz w:val="20"/>
      <w:vertAlign w:val="superscript"/>
    </w:rPr>
  </w:style>
  <w:style w:type="paragraph" w:styleId="FootnoteText">
    <w:name w:val="footnote text"/>
    <w:basedOn w:val="Normal"/>
    <w:semiHidden/>
    <w:rsid w:val="0050771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507719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507719"/>
    <w:pPr>
      <w:spacing w:before="80" w:line="240" w:lineRule="auto"/>
    </w:pPr>
  </w:style>
  <w:style w:type="paragraph" w:customStyle="1" w:styleId="Paragraph3">
    <w:name w:val="Paragraph3"/>
    <w:basedOn w:val="Normal"/>
    <w:rsid w:val="00507719"/>
    <w:pPr>
      <w:spacing w:before="80" w:line="240" w:lineRule="auto"/>
      <w:ind w:left="1530"/>
    </w:pPr>
  </w:style>
  <w:style w:type="paragraph" w:customStyle="1" w:styleId="Paragraph4">
    <w:name w:val="Paragraph4"/>
    <w:basedOn w:val="Normal"/>
    <w:rsid w:val="00507719"/>
    <w:pPr>
      <w:spacing w:before="80" w:line="240" w:lineRule="auto"/>
      <w:ind w:left="2250"/>
    </w:pPr>
  </w:style>
  <w:style w:type="paragraph" w:styleId="TOC4">
    <w:name w:val="toc 4"/>
    <w:basedOn w:val="Normal"/>
    <w:next w:val="Normal"/>
    <w:semiHidden/>
    <w:rsid w:val="00507719"/>
    <w:pPr>
      <w:ind w:left="600"/>
    </w:pPr>
  </w:style>
  <w:style w:type="paragraph" w:styleId="TOC5">
    <w:name w:val="toc 5"/>
    <w:basedOn w:val="Normal"/>
    <w:next w:val="Normal"/>
    <w:semiHidden/>
    <w:rsid w:val="00507719"/>
    <w:pPr>
      <w:ind w:left="800"/>
    </w:pPr>
  </w:style>
  <w:style w:type="paragraph" w:styleId="TOC6">
    <w:name w:val="toc 6"/>
    <w:basedOn w:val="Normal"/>
    <w:next w:val="Normal"/>
    <w:semiHidden/>
    <w:rsid w:val="00507719"/>
    <w:pPr>
      <w:ind w:left="1000"/>
    </w:pPr>
  </w:style>
  <w:style w:type="paragraph" w:styleId="TOC7">
    <w:name w:val="toc 7"/>
    <w:basedOn w:val="Normal"/>
    <w:next w:val="Normal"/>
    <w:semiHidden/>
    <w:rsid w:val="00507719"/>
    <w:pPr>
      <w:ind w:left="1200"/>
    </w:pPr>
  </w:style>
  <w:style w:type="paragraph" w:styleId="TOC8">
    <w:name w:val="toc 8"/>
    <w:basedOn w:val="Normal"/>
    <w:next w:val="Normal"/>
    <w:semiHidden/>
    <w:rsid w:val="00507719"/>
    <w:pPr>
      <w:ind w:left="1400"/>
    </w:pPr>
  </w:style>
  <w:style w:type="paragraph" w:styleId="TOC9">
    <w:name w:val="toc 9"/>
    <w:basedOn w:val="Normal"/>
    <w:next w:val="Normal"/>
    <w:semiHidden/>
    <w:rsid w:val="00507719"/>
    <w:pPr>
      <w:ind w:left="1600"/>
    </w:pPr>
  </w:style>
  <w:style w:type="paragraph" w:styleId="BodyText2">
    <w:name w:val="Body Text 2"/>
    <w:basedOn w:val="Normal"/>
    <w:semiHidden/>
    <w:rsid w:val="00507719"/>
    <w:rPr>
      <w:i/>
      <w:color w:val="0000FF"/>
    </w:rPr>
  </w:style>
  <w:style w:type="paragraph" w:styleId="BodyTextIndent">
    <w:name w:val="Body Text Indent"/>
    <w:basedOn w:val="Normal"/>
    <w:semiHidden/>
    <w:rsid w:val="00507719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507719"/>
    <w:pPr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Normal"/>
    <w:rsid w:val="00507719"/>
    <w:pPr>
      <w:numPr>
        <w:numId w:val="3"/>
      </w:numPr>
      <w:tabs>
        <w:tab w:val="left" w:pos="720"/>
      </w:tabs>
      <w:spacing w:before="120" w:line="240" w:lineRule="auto"/>
      <w:ind w:right="360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1A2D3D"/>
    <w:pPr>
      <w:spacing w:before="120" w:after="120"/>
      <w:ind w:left="406"/>
    </w:pPr>
    <w:rPr>
      <w:color w:val="0000FF"/>
      <w:sz w:val="24"/>
      <w:szCs w:val="24"/>
      <w:lang w:val="ru-RU"/>
    </w:rPr>
  </w:style>
  <w:style w:type="character" w:styleId="Hyperlink">
    <w:name w:val="Hyperlink"/>
    <w:semiHidden/>
    <w:rsid w:val="00507719"/>
    <w:rPr>
      <w:color w:val="0000FF"/>
      <w:u w:val="single"/>
    </w:rPr>
  </w:style>
  <w:style w:type="character" w:styleId="FollowedHyperlink">
    <w:name w:val="FollowedHyperlink"/>
    <w:semiHidden/>
    <w:rsid w:val="00507719"/>
    <w:rPr>
      <w:color w:val="800080"/>
      <w:u w:val="single"/>
    </w:rPr>
  </w:style>
  <w:style w:type="character" w:styleId="Strong">
    <w:name w:val="Strong"/>
    <w:uiPriority w:val="22"/>
    <w:qFormat/>
    <w:rsid w:val="0050771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FCB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53FC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50C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">
    <w:name w:val="Раздел"/>
    <w:basedOn w:val="Normal"/>
    <w:uiPriority w:val="2"/>
    <w:qFormat/>
    <w:rsid w:val="00D91E33"/>
    <w:pPr>
      <w:framePr w:hSpace="187" w:wrap="around" w:hAnchor="margin" w:xAlign="center" w:y="721"/>
      <w:spacing w:line="240" w:lineRule="auto"/>
    </w:pPr>
    <w:rPr>
      <w:rFonts w:ascii="Cambria" w:hAnsi="Cambria"/>
      <w:b/>
      <w:bCs/>
      <w:color w:val="C0504D"/>
      <w:sz w:val="22"/>
      <w:szCs w:val="22"/>
      <w:lang w:val="ru-RU"/>
    </w:rPr>
  </w:style>
  <w:style w:type="paragraph" w:customStyle="1" w:styleId="a0">
    <w:name w:val="Подраздел"/>
    <w:basedOn w:val="Normal"/>
    <w:uiPriority w:val="2"/>
    <w:qFormat/>
    <w:rsid w:val="00D91E33"/>
    <w:pPr>
      <w:framePr w:hSpace="187" w:wrap="around" w:hAnchor="margin" w:xAlign="center" w:y="721"/>
      <w:spacing w:line="240" w:lineRule="auto"/>
    </w:pPr>
    <w:rPr>
      <w:rFonts w:ascii="Calibri" w:hAnsi="Calibri"/>
      <w:b/>
      <w:bCs/>
      <w:color w:val="1F497D"/>
      <w:lang w:val="ru-RU"/>
    </w:rPr>
  </w:style>
  <w:style w:type="paragraph" w:styleId="ListBullet">
    <w:name w:val="List Bullet"/>
    <w:basedOn w:val="NormalIndent"/>
    <w:uiPriority w:val="3"/>
    <w:qFormat/>
    <w:rsid w:val="00D91E33"/>
    <w:pPr>
      <w:numPr>
        <w:numId w:val="2"/>
      </w:numPr>
      <w:spacing w:line="240" w:lineRule="auto"/>
      <w:contextualSpacing/>
    </w:pPr>
    <w:rPr>
      <w:rFonts w:ascii="Calibri" w:hAnsi="Calibri"/>
      <w:color w:val="632423"/>
      <w:lang w:val="ru-RU"/>
    </w:rPr>
  </w:style>
  <w:style w:type="paragraph" w:customStyle="1" w:styleId="1">
    <w:name w:val="Стиль_н_1"/>
    <w:basedOn w:val="Heading3"/>
    <w:next w:val="BodyTextIndent"/>
    <w:rsid w:val="00EB0FC2"/>
    <w:pPr>
      <w:keepNext w:val="0"/>
      <w:numPr>
        <w:ilvl w:val="0"/>
        <w:numId w:val="0"/>
      </w:numPr>
      <w:spacing w:before="15" w:after="15" w:line="240" w:lineRule="auto"/>
    </w:pPr>
    <w:rPr>
      <w:rFonts w:ascii="Times New Roman" w:hAnsi="Times New Roman"/>
      <w:bCs/>
      <w:i w:val="0"/>
      <w:color w:val="000000"/>
      <w:sz w:val="22"/>
      <w:szCs w:val="22"/>
    </w:rPr>
  </w:style>
  <w:style w:type="paragraph" w:customStyle="1" w:styleId="10">
    <w:name w:val="Абзац списка1"/>
    <w:basedOn w:val="Normal"/>
    <w:uiPriority w:val="34"/>
    <w:qFormat/>
    <w:rsid w:val="00EB0FC2"/>
    <w:pPr>
      <w:spacing w:before="100" w:beforeAutospacing="1" w:line="240" w:lineRule="auto"/>
      <w:ind w:left="720"/>
      <w:contextualSpacing/>
    </w:pPr>
    <w:rPr>
      <w:rFonts w:ascii="Calibri" w:eastAsia="Calibri" w:hAnsi="Calibri"/>
      <w:sz w:val="22"/>
      <w:szCs w:val="22"/>
      <w:lang w:val="ru-RU"/>
    </w:rPr>
  </w:style>
  <w:style w:type="paragraph" w:styleId="Caption">
    <w:name w:val="caption"/>
    <w:basedOn w:val="Normal"/>
    <w:next w:val="Normal"/>
    <w:uiPriority w:val="35"/>
    <w:unhideWhenUsed/>
    <w:qFormat/>
    <w:rsid w:val="009339F5"/>
    <w:rPr>
      <w:b/>
      <w:bCs/>
    </w:rPr>
  </w:style>
  <w:style w:type="character" w:customStyle="1" w:styleId="o365cs-me-userdisplayname">
    <w:name w:val="o365cs-me-userdisplayname"/>
    <w:rsid w:val="0004469D"/>
  </w:style>
  <w:style w:type="table" w:customStyle="1" w:styleId="-611">
    <w:name w:val="Таблица-сетка 6 цветная — акцент 11"/>
    <w:basedOn w:val="TableNormal"/>
    <w:uiPriority w:val="51"/>
    <w:rsid w:val="00730457"/>
    <w:rPr>
      <w:rFonts w:ascii="Calibri" w:eastAsia="Calibri" w:hAnsi="Calibri"/>
      <w:color w:val="2E74B5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paragraph" w:styleId="PlainText">
    <w:name w:val="Plain Text"/>
    <w:basedOn w:val="Normal"/>
    <w:link w:val="PlainTextChar"/>
    <w:uiPriority w:val="99"/>
    <w:unhideWhenUsed/>
    <w:rsid w:val="00EA2F31"/>
    <w:pPr>
      <w:spacing w:line="240" w:lineRule="auto"/>
    </w:pPr>
    <w:rPr>
      <w:rFonts w:ascii="Consolas" w:eastAsia="Calibri" w:hAnsi="Consolas" w:cs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EA2F31"/>
    <w:rPr>
      <w:rFonts w:ascii="Consolas" w:eastAsia="Calibri" w:hAnsi="Consolas" w:cs="Consolas"/>
      <w:sz w:val="21"/>
      <w:szCs w:val="21"/>
      <w:lang w:eastAsia="en-US"/>
    </w:rPr>
  </w:style>
  <w:style w:type="character" w:customStyle="1" w:styleId="Heading2Char">
    <w:name w:val="Heading 2 Char"/>
    <w:basedOn w:val="DefaultParagraphFont"/>
    <w:link w:val="Heading2"/>
    <w:rsid w:val="001B18B2"/>
    <w:rPr>
      <w:rFonts w:ascii="Arial" w:hAnsi="Arial"/>
      <w:b/>
      <w:lang w:val="en-US" w:eastAsia="en-US"/>
    </w:rPr>
  </w:style>
  <w:style w:type="table" w:customStyle="1" w:styleId="-11">
    <w:name w:val="Светлая сетка - Акцент 11"/>
    <w:basedOn w:val="TableNormal"/>
    <w:uiPriority w:val="62"/>
    <w:rsid w:val="001B18B2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styleId="BlockText">
    <w:name w:val="Block Text"/>
    <w:basedOn w:val="Normal"/>
    <w:rsid w:val="001B18B2"/>
    <w:pPr>
      <w:spacing w:line="240" w:lineRule="auto"/>
      <w:ind w:left="-80" w:right="-80"/>
      <w:jc w:val="center"/>
    </w:pPr>
    <w:rPr>
      <w:sz w:val="18"/>
      <w:szCs w:val="24"/>
    </w:rPr>
  </w:style>
  <w:style w:type="paragraph" w:styleId="ListParagraph">
    <w:name w:val="List Paragraph"/>
    <w:basedOn w:val="Normal"/>
    <w:uiPriority w:val="34"/>
    <w:qFormat/>
    <w:rsid w:val="00C1322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05198"/>
  </w:style>
  <w:style w:type="paragraph" w:styleId="NormalWeb">
    <w:name w:val="Normal (Web)"/>
    <w:basedOn w:val="Normal"/>
    <w:uiPriority w:val="99"/>
    <w:semiHidden/>
    <w:unhideWhenUsed/>
    <w:rsid w:val="00705198"/>
    <w:pPr>
      <w:spacing w:before="100" w:beforeAutospacing="1" w:after="100" w:afterAutospacing="1" w:line="240" w:lineRule="auto"/>
    </w:pPr>
    <w:rPr>
      <w:sz w:val="24"/>
      <w:szCs w:val="24"/>
      <w:lang w:val="ru-RU" w:eastAsia="ko-K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17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lang w:val="ru-RU"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17BD"/>
    <w:rPr>
      <w:rFonts w:ascii="Courier New" w:hAnsi="Courier New" w:cs="Courier New"/>
      <w:lang w:val="ru-RU" w:eastAsia="ko-KR"/>
    </w:rPr>
  </w:style>
  <w:style w:type="character" w:styleId="UnresolvedMention">
    <w:name w:val="Unresolved Mention"/>
    <w:basedOn w:val="DefaultParagraphFont"/>
    <w:uiPriority w:val="99"/>
    <w:semiHidden/>
    <w:unhideWhenUsed/>
    <w:rsid w:val="000C74DF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F9740A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443ED2"/>
  </w:style>
  <w:style w:type="character" w:customStyle="1" w:styleId="hljs-name">
    <w:name w:val="hljs-name"/>
    <w:basedOn w:val="DefaultParagraphFont"/>
    <w:rsid w:val="00443ED2"/>
  </w:style>
  <w:style w:type="character" w:customStyle="1" w:styleId="hljs-attr">
    <w:name w:val="hljs-attr"/>
    <w:basedOn w:val="DefaultParagraphFont"/>
    <w:rsid w:val="00443ED2"/>
  </w:style>
  <w:style w:type="character" w:customStyle="1" w:styleId="hljs-string">
    <w:name w:val="hljs-string"/>
    <w:basedOn w:val="DefaultParagraphFont"/>
    <w:rsid w:val="00443E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9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8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1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99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856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19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01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2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79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2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54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84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61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07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36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60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16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87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097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95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0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5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8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0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github.com/Jasokaa/IP-Olenin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github.com/Jasokaa/IP-Olenin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github.com/Jasokaa/IP-Olenin" TargetMode="Externa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github.com/Jasokaa/IP-Oleni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VITKOVSKA\PROGRAMMING\Report%20template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0A6CCC32A79CB4DA74A1347F31DA6D3" ma:contentTypeVersion="1" ma:contentTypeDescription="Створення нового документа." ma:contentTypeScope="" ma:versionID="fbcf33bbe047be265c31630dd161d82c">
  <xsd:schema xmlns:xsd="http://www.w3.org/2001/XMLSchema" xmlns:xs="http://www.w3.org/2001/XMLSchema" xmlns:p="http://schemas.microsoft.com/office/2006/metadata/properties" xmlns:ns3="5f6c93a6-27e6-41f6-bd0e-ac45fc389666" targetNamespace="http://schemas.microsoft.com/office/2006/metadata/properties" ma:root="true" ma:fieldsID="8356dfae781364c05034ef673f5873b4" ns3:_="">
    <xsd:import namespace="5f6c93a6-27e6-41f6-bd0e-ac45fc389666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6c93a6-27e6-41f6-bd0e-ac45fc38966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Спільний доступ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A9990C81-87E1-400D-9AB4-697AD50333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6c93a6-27e6-41f6-bd0e-ac45fc3896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9FBA21-FD0B-465D-971B-BA1C91A64B1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8B3D4A8-8591-4119-87F8-E65A1CA86DC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F01E89B-D2DC-401C-B5C0-4C0B56CA12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33C45D09-ABBC-40E6-95F7-AC0EAFC1E9CE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C:\VITKOVSKA\PROGRAMMING\Report template.dotm</Template>
  <TotalTime>3</TotalTime>
  <Pages>5</Pages>
  <Words>113</Words>
  <Characters>648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Software Requirements Specification</vt:lpstr>
      <vt:lpstr>Software Requirements Specification</vt:lpstr>
    </vt:vector>
  </TitlesOfParts>
  <Company>&lt;Company Name&gt;</Company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SED_003</dc:creator>
  <cp:lastModifiedBy>Microsoft Office User</cp:lastModifiedBy>
  <cp:revision>3</cp:revision>
  <cp:lastPrinted>1899-12-31T22:59:56Z</cp:lastPrinted>
  <dcterms:created xsi:type="dcterms:W3CDTF">2025-05-21T20:24:00Z</dcterms:created>
  <dcterms:modified xsi:type="dcterms:W3CDTF">2025-05-21T20:27:00Z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">
    <vt:lpwstr>TQ4AE5FEFJDC-4-5</vt:lpwstr>
  </property>
  <property fmtid="{D5CDD505-2E9C-101B-9397-08002B2CF9AE}" pid="3" name="_dlc_DocIdItemGuid">
    <vt:lpwstr>81b28c76-9307-42b4-af46-f1fd6b13607e</vt:lpwstr>
  </property>
  <property fmtid="{D5CDD505-2E9C-101B-9397-08002B2CF9AE}" pid="4" name="_dlc_DocIdUrl">
    <vt:lpwstr>http://portal.csfnau.kiev.ua/people/antonv_kravchuk/_layouts/DocIdRedir.aspx?ID=TQ4AE5FEFJDC-4-5, TQ4AE5FEFJDC-4-5</vt:lpwstr>
  </property>
  <property fmtid="{D5CDD505-2E9C-101B-9397-08002B2CF9AE}" pid="5" name="IsMyDocuments">
    <vt:lpwstr>1</vt:lpwstr>
  </property>
</Properties>
</file>