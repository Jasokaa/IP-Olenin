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0F1B" w14:textId="7809C910" w:rsidR="00C77AA6" w:rsidRPr="00DB13B2" w:rsidRDefault="00C77AA6" w:rsidP="00D95183">
      <w:pPr>
        <w:jc w:val="center"/>
        <w:rPr>
          <w:bCs/>
          <w:lang w:val="ru-RU"/>
        </w:rPr>
      </w:pPr>
    </w:p>
    <w:p w14:paraId="2A735C1B" w14:textId="26A143DD" w:rsidR="00D95183" w:rsidRDefault="00D95183" w:rsidP="00D95183">
      <w:pPr>
        <w:jc w:val="center"/>
        <w:rPr>
          <w:bCs/>
        </w:rPr>
      </w:pPr>
    </w:p>
    <w:p w14:paraId="187F7EA4" w14:textId="579326DD" w:rsidR="00C77AA6" w:rsidRDefault="00C77AA6" w:rsidP="00D95183">
      <w:pPr>
        <w:jc w:val="center"/>
        <w:rPr>
          <w:bCs/>
        </w:rPr>
      </w:pPr>
    </w:p>
    <w:p w14:paraId="4346C7D9" w14:textId="77777777" w:rsidR="00D95183" w:rsidRDefault="00D95183" w:rsidP="00D95183">
      <w:pPr>
        <w:jc w:val="center"/>
        <w:rPr>
          <w:bCs/>
        </w:rPr>
      </w:pPr>
    </w:p>
    <w:p w14:paraId="4204CB41" w14:textId="77777777" w:rsidR="00D95183" w:rsidRPr="000C74DF" w:rsidRDefault="00D95183" w:rsidP="00D95183">
      <w:pPr>
        <w:jc w:val="center"/>
        <w:rPr>
          <w:bCs/>
        </w:rPr>
      </w:pPr>
    </w:p>
    <w:p w14:paraId="22EC1FF8" w14:textId="77777777" w:rsidR="00D95183" w:rsidRPr="000C74DF" w:rsidRDefault="00D95183" w:rsidP="00D95183">
      <w:pPr>
        <w:jc w:val="center"/>
        <w:rPr>
          <w:bCs/>
        </w:rPr>
      </w:pPr>
    </w:p>
    <w:p w14:paraId="6E2A088E" w14:textId="77777777" w:rsidR="00A13D2A" w:rsidRPr="000C74DF" w:rsidRDefault="00A13D2A" w:rsidP="00D95183">
      <w:pPr>
        <w:jc w:val="center"/>
        <w:rPr>
          <w:bCs/>
        </w:rPr>
      </w:pPr>
    </w:p>
    <w:p w14:paraId="2B358634" w14:textId="0A6E6178" w:rsidR="000C74DF" w:rsidRPr="00804397" w:rsidRDefault="00804397" w:rsidP="00804397">
      <w:pPr>
        <w:jc w:val="center"/>
        <w:rPr>
          <w:b/>
          <w:sz w:val="36"/>
          <w:szCs w:val="36"/>
          <w:lang w:val="en-GB"/>
        </w:rPr>
      </w:pPr>
      <w:r w:rsidRPr="00480EDF">
        <w:rPr>
          <w:b/>
          <w:sz w:val="32"/>
          <w:szCs w:val="32"/>
          <w:lang w:val="en-GB"/>
        </w:rPr>
        <w:t>INTERNET PROGRAMMING</w:t>
      </w:r>
      <w:r w:rsidR="00255288">
        <w:rPr>
          <w:b/>
          <w:lang w:val="en-US"/>
        </w:rPr>
        <w:br/>
      </w:r>
      <w:proofErr w:type="spellStart"/>
      <w:r w:rsidR="00C472EA" w:rsidRPr="000C74DF">
        <w:rPr>
          <w:bCs/>
        </w:rPr>
        <w:t>Laboratory</w:t>
      </w:r>
      <w:proofErr w:type="spellEnd"/>
      <w:r w:rsidR="00C472EA" w:rsidRPr="000C74DF">
        <w:rPr>
          <w:bCs/>
        </w:rPr>
        <w:t xml:space="preserve"> </w:t>
      </w:r>
      <w:proofErr w:type="spellStart"/>
      <w:r w:rsidR="00C472EA" w:rsidRPr="000C74DF">
        <w:rPr>
          <w:bCs/>
        </w:rPr>
        <w:t>work</w:t>
      </w:r>
      <w:proofErr w:type="spellEnd"/>
      <w:r w:rsidR="00C472EA" w:rsidRPr="000C74DF">
        <w:rPr>
          <w:bCs/>
        </w:rPr>
        <w:t xml:space="preserve"> </w:t>
      </w:r>
      <w:r w:rsidR="0076019C">
        <w:rPr>
          <w:bCs/>
          <w:lang w:val="en-US"/>
        </w:rPr>
        <w:t>1</w:t>
      </w:r>
      <w:r>
        <w:rPr>
          <w:bCs/>
          <w:lang w:val="en-US"/>
        </w:rPr>
        <w:t>-1</w:t>
      </w:r>
      <w:r w:rsidR="00255288">
        <w:rPr>
          <w:bCs/>
          <w:lang w:val="en-US"/>
        </w:rPr>
        <w:br/>
      </w:r>
      <w:proofErr w:type="spellStart"/>
      <w:r w:rsidR="005065AA" w:rsidRPr="000C74DF">
        <w:rPr>
          <w:bCs/>
        </w:rPr>
        <w:t>Variant</w:t>
      </w:r>
      <w:proofErr w:type="spellEnd"/>
      <w:r w:rsidR="005065AA" w:rsidRPr="000C74DF">
        <w:rPr>
          <w:bCs/>
        </w:rPr>
        <w:t xml:space="preserve"> </w:t>
      </w:r>
      <w:r w:rsidR="000C74DF" w:rsidRPr="000C74DF">
        <w:rPr>
          <w:bCs/>
        </w:rPr>
        <w:t>–</w:t>
      </w:r>
      <w:r w:rsidR="005065AA" w:rsidRPr="000C74DF">
        <w:rPr>
          <w:bCs/>
        </w:rPr>
        <w:t xml:space="preserve"> </w:t>
      </w:r>
      <w:r w:rsidR="001275D6">
        <w:rPr>
          <w:bCs/>
        </w:rPr>
        <w:t>7</w:t>
      </w:r>
    </w:p>
    <w:p w14:paraId="4383F2C5" w14:textId="77777777" w:rsidR="00D04EFD" w:rsidRPr="000C74DF" w:rsidRDefault="00D04EFD" w:rsidP="00D95183">
      <w:pPr>
        <w:jc w:val="center"/>
        <w:rPr>
          <w:bCs/>
        </w:rPr>
      </w:pPr>
    </w:p>
    <w:p w14:paraId="2B77B70E" w14:textId="403EC509" w:rsidR="00DC0D9F" w:rsidRPr="000C74DF" w:rsidRDefault="00DC0D9F" w:rsidP="00D95183">
      <w:pPr>
        <w:jc w:val="center"/>
      </w:pPr>
    </w:p>
    <w:p w14:paraId="4319D02C" w14:textId="77777777" w:rsidR="00D95183" w:rsidRPr="000C74DF" w:rsidRDefault="00D95183" w:rsidP="00D95183">
      <w:pPr>
        <w:jc w:val="center"/>
      </w:pPr>
    </w:p>
    <w:p w14:paraId="17CBDB42" w14:textId="02A72F26" w:rsidR="00DF2186" w:rsidRPr="000C74DF" w:rsidRDefault="00DF2186" w:rsidP="00D95183">
      <w:pPr>
        <w:jc w:val="center"/>
      </w:pPr>
    </w:p>
    <w:p w14:paraId="67546215" w14:textId="77777777" w:rsidR="00DF2186" w:rsidRPr="000C74DF" w:rsidRDefault="00DF2186" w:rsidP="00D95183">
      <w:pPr>
        <w:jc w:val="center"/>
      </w:pPr>
    </w:p>
    <w:p w14:paraId="01AE21B7" w14:textId="77777777" w:rsidR="00C77AA6" w:rsidRPr="000C74DF" w:rsidRDefault="00C77AA6" w:rsidP="00DF2186">
      <w:pPr>
        <w:pStyle w:val="Title"/>
        <w:rPr>
          <w:rFonts w:ascii="Times New Roman" w:hAnsi="Times New Roman"/>
          <w:b w:val="0"/>
          <w:bCs/>
          <w:sz w:val="28"/>
        </w:rPr>
      </w:pPr>
    </w:p>
    <w:p w14:paraId="10502A72" w14:textId="7A68255B" w:rsidR="00682F9D" w:rsidRPr="000C74DF" w:rsidRDefault="00C77AA6" w:rsidP="00E232A4">
      <w:pPr>
        <w:pStyle w:val="Title"/>
        <w:ind w:left="6237"/>
        <w:jc w:val="right"/>
        <w:rPr>
          <w:rFonts w:ascii="Times New Roman" w:hAnsi="Times New Roman"/>
          <w:b w:val="0"/>
          <w:bCs/>
          <w:sz w:val="28"/>
        </w:rPr>
      </w:pPr>
      <w:r w:rsidRPr="000C74DF">
        <w:rPr>
          <w:rFonts w:ascii="Times New Roman" w:hAnsi="Times New Roman"/>
          <w:sz w:val="28"/>
        </w:rPr>
        <w:t>Prepared by:</w:t>
      </w:r>
    </w:p>
    <w:p w14:paraId="6E791D66" w14:textId="530A3C2D" w:rsidR="00C77AA6" w:rsidRPr="000C74DF" w:rsidRDefault="00C77AA6" w:rsidP="00255288">
      <w:pPr>
        <w:pStyle w:val="Title"/>
        <w:ind w:left="6237" w:hanging="283"/>
        <w:jc w:val="right"/>
        <w:rPr>
          <w:rFonts w:ascii="Times New Roman" w:hAnsi="Times New Roman"/>
          <w:b w:val="0"/>
          <w:bCs/>
          <w:sz w:val="28"/>
        </w:rPr>
      </w:pPr>
      <w:proofErr w:type="spellStart"/>
      <w:r w:rsidRPr="000C74DF">
        <w:rPr>
          <w:rFonts w:ascii="Times New Roman" w:hAnsi="Times New Roman"/>
          <w:b w:val="0"/>
          <w:bCs/>
          <w:sz w:val="28"/>
        </w:rPr>
        <w:t>s</w:t>
      </w:r>
      <w:r w:rsidR="006D0436" w:rsidRPr="000C74DF">
        <w:rPr>
          <w:rFonts w:ascii="Times New Roman" w:hAnsi="Times New Roman"/>
          <w:b w:val="0"/>
          <w:bCs/>
          <w:sz w:val="28"/>
        </w:rPr>
        <w:t>tudent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="006D0436" w:rsidRPr="000C74DF">
        <w:rPr>
          <w:rFonts w:ascii="Times New Roman" w:hAnsi="Times New Roman"/>
          <w:b w:val="0"/>
          <w:bCs/>
          <w:sz w:val="28"/>
        </w:rPr>
        <w:t>of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r w:rsidRPr="000C74DF">
        <w:rPr>
          <w:rFonts w:ascii="Times New Roman" w:hAnsi="Times New Roman"/>
          <w:b w:val="0"/>
          <w:bCs/>
          <w:sz w:val="28"/>
        </w:rPr>
        <w:t xml:space="preserve"> 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B</w:t>
      </w:r>
      <w:r w:rsidR="00255288">
        <w:rPr>
          <w:rFonts w:ascii="Times New Roman" w:hAnsi="Times New Roman"/>
          <w:b w:val="0"/>
          <w:bCs/>
          <w:i/>
          <w:iCs/>
          <w:sz w:val="28"/>
          <w:lang w:val="en-US"/>
        </w:rPr>
        <w:t>a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-121-22-4-SE</w:t>
      </w:r>
      <w:r w:rsidRPr="000C74DF">
        <w:rPr>
          <w:rFonts w:ascii="Times New Roman" w:hAnsi="Times New Roman"/>
          <w:b w:val="0"/>
          <w:bCs/>
          <w:sz w:val="28"/>
        </w:rPr>
        <w:t>,</w:t>
      </w:r>
    </w:p>
    <w:p w14:paraId="6D67112E" w14:textId="63D65560" w:rsidR="00B03B3F" w:rsidRPr="000C74DF" w:rsidRDefault="000C74DF" w:rsidP="00E232A4">
      <w:pPr>
        <w:ind w:left="6237"/>
        <w:jc w:val="right"/>
        <w:rPr>
          <w:bCs/>
          <w:i/>
          <w:iCs/>
          <w:lang w:val="en-US"/>
        </w:rPr>
      </w:pPr>
      <w:r w:rsidRPr="000C74DF">
        <w:rPr>
          <w:bCs/>
          <w:i/>
          <w:iCs/>
          <w:lang w:val="en-US"/>
        </w:rPr>
        <w:t xml:space="preserve">Anna </w:t>
      </w:r>
      <w:proofErr w:type="spellStart"/>
      <w:r w:rsidRPr="000C74DF">
        <w:rPr>
          <w:bCs/>
          <w:i/>
          <w:iCs/>
          <w:lang w:val="en-US"/>
        </w:rPr>
        <w:t>Kuts`</w:t>
      </w:r>
      <w:proofErr w:type="spellEnd"/>
    </w:p>
    <w:p w14:paraId="3965BDEB" w14:textId="77777777" w:rsidR="001275D6" w:rsidRDefault="00EB0FC2" w:rsidP="001275D6">
      <w:pPr>
        <w:pStyle w:val="Title"/>
        <w:ind w:left="6237"/>
        <w:jc w:val="right"/>
        <w:rPr>
          <w:rFonts w:ascii="Times New Roman" w:hAnsi="Times New Roman"/>
          <w:sz w:val="28"/>
        </w:rPr>
      </w:pPr>
      <w:proofErr w:type="spellStart"/>
      <w:r w:rsidRPr="000C74DF">
        <w:rPr>
          <w:rFonts w:ascii="Times New Roman" w:hAnsi="Times New Roman"/>
          <w:sz w:val="28"/>
        </w:rPr>
        <w:t>Accepted</w:t>
      </w:r>
      <w:proofErr w:type="spellEnd"/>
      <w:r w:rsidRPr="000C74DF">
        <w:rPr>
          <w:rFonts w:ascii="Times New Roman" w:hAnsi="Times New Roman"/>
          <w:sz w:val="28"/>
        </w:rPr>
        <w:t xml:space="preserve"> </w:t>
      </w:r>
      <w:proofErr w:type="spellStart"/>
      <w:r w:rsidRPr="000C74DF">
        <w:rPr>
          <w:rFonts w:ascii="Times New Roman" w:hAnsi="Times New Roman"/>
          <w:sz w:val="28"/>
        </w:rPr>
        <w:t>by</w:t>
      </w:r>
      <w:proofErr w:type="spellEnd"/>
      <w:r w:rsidR="00454049" w:rsidRPr="000C74DF">
        <w:rPr>
          <w:rFonts w:ascii="Times New Roman" w:hAnsi="Times New Roman"/>
          <w:sz w:val="28"/>
        </w:rPr>
        <w:t>:</w:t>
      </w:r>
    </w:p>
    <w:p w14:paraId="678EF130" w14:textId="77777777" w:rsidR="00804397" w:rsidRDefault="00804397" w:rsidP="00804397">
      <w:pPr>
        <w:pStyle w:val="Title"/>
        <w:ind w:left="6663"/>
        <w:jc w:val="right"/>
        <w:rPr>
          <w:rFonts w:ascii="Times New Roman" w:hAnsi="Times New Roman"/>
          <w:b w:val="0"/>
          <w:i/>
          <w:sz w:val="28"/>
          <w:lang w:val="en-GB"/>
        </w:rPr>
      </w:pPr>
      <w:proofErr w:type="spellStart"/>
      <w:r>
        <w:rPr>
          <w:rFonts w:ascii="Times New Roman" w:hAnsi="Times New Roman"/>
          <w:b w:val="0"/>
          <w:i/>
          <w:sz w:val="28"/>
          <w:lang w:val="en-GB"/>
        </w:rPr>
        <w:t>M</w:t>
      </w:r>
      <w:r w:rsidRPr="008D6540">
        <w:rPr>
          <w:rFonts w:ascii="Times New Roman" w:hAnsi="Times New Roman"/>
          <w:b w:val="0"/>
          <w:i/>
          <w:sz w:val="28"/>
          <w:lang w:val="en-GB"/>
        </w:rPr>
        <w:t>akliuk</w:t>
      </w:r>
      <w:proofErr w:type="spellEnd"/>
      <w:r w:rsidRPr="008D6540">
        <w:rPr>
          <w:rFonts w:ascii="Times New Roman" w:hAnsi="Times New Roman"/>
          <w:b w:val="0"/>
          <w:i/>
          <w:sz w:val="28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8"/>
          <w:lang w:val="en-GB"/>
        </w:rPr>
        <w:t>O</w:t>
      </w:r>
      <w:r w:rsidRPr="004E4023">
        <w:rPr>
          <w:rFonts w:ascii="Times New Roman" w:hAnsi="Times New Roman"/>
          <w:b w:val="0"/>
          <w:i/>
          <w:sz w:val="28"/>
          <w:lang w:val="en-GB"/>
        </w:rPr>
        <w:t>.</w:t>
      </w:r>
      <w:r>
        <w:rPr>
          <w:rFonts w:ascii="Times New Roman" w:hAnsi="Times New Roman"/>
          <w:b w:val="0"/>
          <w:i/>
          <w:sz w:val="28"/>
          <w:lang w:val="en-GB"/>
        </w:rPr>
        <w:t>O</w:t>
      </w:r>
      <w:r w:rsidRPr="004E4023">
        <w:rPr>
          <w:rFonts w:ascii="Times New Roman" w:hAnsi="Times New Roman"/>
          <w:b w:val="0"/>
          <w:i/>
          <w:sz w:val="28"/>
          <w:lang w:val="en-GB"/>
        </w:rPr>
        <w:t>.</w:t>
      </w:r>
    </w:p>
    <w:p w14:paraId="7872465D" w14:textId="77777777" w:rsidR="001275D6" w:rsidRDefault="001275D6" w:rsidP="001275D6">
      <w:pPr>
        <w:rPr>
          <w:b/>
          <w:bCs/>
          <w:sz w:val="32"/>
          <w:szCs w:val="32"/>
        </w:rPr>
      </w:pPr>
    </w:p>
    <w:p w14:paraId="4F0FCAE9" w14:textId="77777777" w:rsidR="000C74DF" w:rsidRDefault="000C74DF" w:rsidP="00D95183">
      <w:pPr>
        <w:jc w:val="center"/>
        <w:rPr>
          <w:b/>
          <w:bCs/>
          <w:sz w:val="32"/>
          <w:szCs w:val="32"/>
        </w:rPr>
      </w:pPr>
    </w:p>
    <w:p w14:paraId="5BF8F6DD" w14:textId="77777777" w:rsidR="00D672BC" w:rsidRDefault="00D672BC" w:rsidP="00D95183">
      <w:pPr>
        <w:jc w:val="center"/>
        <w:rPr>
          <w:b/>
          <w:bCs/>
          <w:sz w:val="32"/>
          <w:szCs w:val="32"/>
        </w:rPr>
      </w:pPr>
    </w:p>
    <w:p w14:paraId="08698AE9" w14:textId="77777777" w:rsidR="00804397" w:rsidRDefault="00804397" w:rsidP="00D95183">
      <w:pPr>
        <w:jc w:val="center"/>
        <w:rPr>
          <w:b/>
          <w:bCs/>
          <w:sz w:val="32"/>
          <w:szCs w:val="32"/>
        </w:rPr>
      </w:pPr>
    </w:p>
    <w:p w14:paraId="7C2C920D" w14:textId="0E147728" w:rsidR="00DC0D9F" w:rsidRPr="000C74DF" w:rsidRDefault="00804397" w:rsidP="000C74DF">
      <w:pPr>
        <w:jc w:val="center"/>
        <w:rPr>
          <w:b/>
          <w:bCs/>
          <w:sz w:val="32"/>
          <w:szCs w:val="32"/>
        </w:rPr>
      </w:pPr>
      <w:r w:rsidRPr="0080439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>ART 1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: 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>LISTS&amp;LINKS</w:t>
      </w:r>
      <w:r>
        <w:rPr>
          <w:b/>
          <w:bCs/>
          <w:sz w:val="32"/>
          <w:szCs w:val="32"/>
        </w:rPr>
        <w:br/>
      </w:r>
      <w:proofErr w:type="spellStart"/>
      <w:r w:rsidR="00DC0D9F" w:rsidRPr="00D95183">
        <w:rPr>
          <w:b/>
          <w:bCs/>
          <w:sz w:val="32"/>
          <w:szCs w:val="32"/>
        </w:rPr>
        <w:t>Task</w:t>
      </w:r>
      <w:proofErr w:type="spellEnd"/>
    </w:p>
    <w:p w14:paraId="0885348A" w14:textId="77777777" w:rsidR="00804397" w:rsidRPr="00804397" w:rsidRDefault="00804397" w:rsidP="00804397">
      <w:pPr>
        <w:jc w:val="left"/>
      </w:pPr>
      <w:r w:rsidRPr="00804397">
        <w:t xml:space="preserve">1. </w:t>
      </w:r>
      <w:proofErr w:type="spellStart"/>
      <w:r w:rsidRPr="00804397">
        <w:t>Get</w:t>
      </w:r>
      <w:proofErr w:type="spellEnd"/>
      <w:r w:rsidRPr="00804397">
        <w:t xml:space="preserve"> </w:t>
      </w:r>
      <w:proofErr w:type="spellStart"/>
      <w:r w:rsidRPr="00804397">
        <w:t>to</w:t>
      </w:r>
      <w:proofErr w:type="spellEnd"/>
      <w:r w:rsidRPr="00804397">
        <w:t xml:space="preserve"> </w:t>
      </w:r>
      <w:proofErr w:type="spellStart"/>
      <w:r w:rsidRPr="00804397">
        <w:t>know</w:t>
      </w:r>
      <w:proofErr w:type="spellEnd"/>
      <w:r w:rsidRPr="00804397">
        <w:t xml:space="preserve"> </w:t>
      </w:r>
      <w:proofErr w:type="spellStart"/>
      <w:r w:rsidRPr="00804397">
        <w:t>how</w:t>
      </w:r>
      <w:proofErr w:type="spellEnd"/>
      <w:r w:rsidRPr="00804397">
        <w:t xml:space="preserve"> </w:t>
      </w:r>
      <w:proofErr w:type="spellStart"/>
      <w:r w:rsidRPr="00804397">
        <w:t>LISTs</w:t>
      </w:r>
      <w:proofErr w:type="spellEnd"/>
      <w:r w:rsidRPr="00804397">
        <w:t xml:space="preserve"> </w:t>
      </w:r>
      <w:proofErr w:type="spellStart"/>
      <w:r w:rsidRPr="00804397">
        <w:t>are</w:t>
      </w:r>
      <w:proofErr w:type="spellEnd"/>
      <w:r w:rsidRPr="00804397">
        <w:t xml:space="preserve"> </w:t>
      </w:r>
      <w:proofErr w:type="spellStart"/>
      <w:r w:rsidRPr="00804397">
        <w:t>specified</w:t>
      </w:r>
      <w:proofErr w:type="spellEnd"/>
      <w:r w:rsidRPr="00804397">
        <w:t xml:space="preserve"> </w:t>
      </w:r>
      <w:proofErr w:type="spellStart"/>
      <w:r w:rsidRPr="00804397">
        <w:t>in</w:t>
      </w:r>
      <w:proofErr w:type="spellEnd"/>
      <w:r w:rsidRPr="00804397">
        <w:t xml:space="preserve"> HTML </w:t>
      </w:r>
      <w:proofErr w:type="spellStart"/>
      <w:r w:rsidRPr="00804397">
        <w:t>language</w:t>
      </w:r>
      <w:proofErr w:type="spellEnd"/>
    </w:p>
    <w:p w14:paraId="793D46A8" w14:textId="77777777" w:rsidR="00804397" w:rsidRPr="00804397" w:rsidRDefault="00804397" w:rsidP="00804397">
      <w:pPr>
        <w:jc w:val="left"/>
      </w:pPr>
      <w:r w:rsidRPr="00804397">
        <w:t xml:space="preserve">2. </w:t>
      </w:r>
      <w:proofErr w:type="spellStart"/>
      <w:r w:rsidRPr="00804397">
        <w:t>Get</w:t>
      </w:r>
      <w:proofErr w:type="spellEnd"/>
      <w:r w:rsidRPr="00804397">
        <w:t xml:space="preserve"> </w:t>
      </w:r>
      <w:proofErr w:type="spellStart"/>
      <w:r w:rsidRPr="00804397">
        <w:t>to</w:t>
      </w:r>
      <w:proofErr w:type="spellEnd"/>
      <w:r w:rsidRPr="00804397">
        <w:t xml:space="preserve"> </w:t>
      </w:r>
      <w:proofErr w:type="spellStart"/>
      <w:r w:rsidRPr="00804397">
        <w:t>know</w:t>
      </w:r>
      <w:proofErr w:type="spellEnd"/>
      <w:r w:rsidRPr="00804397">
        <w:t xml:space="preserve"> </w:t>
      </w:r>
      <w:proofErr w:type="spellStart"/>
      <w:r w:rsidRPr="00804397">
        <w:t>how</w:t>
      </w:r>
      <w:proofErr w:type="spellEnd"/>
      <w:r w:rsidRPr="00804397">
        <w:t xml:space="preserve"> </w:t>
      </w:r>
      <w:proofErr w:type="spellStart"/>
      <w:r w:rsidRPr="00804397">
        <w:t>LINKs</w:t>
      </w:r>
      <w:proofErr w:type="spellEnd"/>
      <w:r w:rsidRPr="00804397">
        <w:t xml:space="preserve"> </w:t>
      </w:r>
      <w:proofErr w:type="spellStart"/>
      <w:r w:rsidRPr="00804397">
        <w:t>are</w:t>
      </w:r>
      <w:proofErr w:type="spellEnd"/>
      <w:r w:rsidRPr="00804397">
        <w:t xml:space="preserve"> </w:t>
      </w:r>
      <w:proofErr w:type="spellStart"/>
      <w:r w:rsidRPr="00804397">
        <w:t>specified</w:t>
      </w:r>
      <w:proofErr w:type="spellEnd"/>
      <w:r w:rsidRPr="00804397">
        <w:t xml:space="preserve"> </w:t>
      </w:r>
      <w:proofErr w:type="spellStart"/>
      <w:r w:rsidRPr="00804397">
        <w:t>in</w:t>
      </w:r>
      <w:proofErr w:type="spellEnd"/>
      <w:r w:rsidRPr="00804397">
        <w:t xml:space="preserve"> HTML </w:t>
      </w:r>
      <w:proofErr w:type="spellStart"/>
      <w:r w:rsidRPr="00804397">
        <w:t>language</w:t>
      </w:r>
      <w:proofErr w:type="spellEnd"/>
    </w:p>
    <w:p w14:paraId="3ECC8189" w14:textId="77777777" w:rsidR="00804397" w:rsidRPr="00804397" w:rsidRDefault="00804397" w:rsidP="00804397">
      <w:pPr>
        <w:jc w:val="left"/>
      </w:pPr>
      <w:r w:rsidRPr="00804397">
        <w:t xml:space="preserve">3. </w:t>
      </w:r>
      <w:proofErr w:type="spellStart"/>
      <w:r w:rsidRPr="00804397">
        <w:t>Perform</w:t>
      </w:r>
      <w:proofErr w:type="spellEnd"/>
      <w:r w:rsidRPr="00804397">
        <w:t xml:space="preserve"> a </w:t>
      </w:r>
      <w:proofErr w:type="spellStart"/>
      <w:r w:rsidRPr="00804397">
        <w:t>task</w:t>
      </w:r>
      <w:proofErr w:type="spellEnd"/>
      <w:r w:rsidRPr="00804397">
        <w:t xml:space="preserve"> </w:t>
      </w:r>
      <w:proofErr w:type="spellStart"/>
      <w:r w:rsidRPr="00804397">
        <w:t>according</w:t>
      </w:r>
      <w:proofErr w:type="spellEnd"/>
      <w:r w:rsidRPr="00804397">
        <w:t xml:space="preserve"> </w:t>
      </w:r>
      <w:proofErr w:type="spellStart"/>
      <w:r w:rsidRPr="00804397">
        <w:t>to</w:t>
      </w:r>
      <w:proofErr w:type="spellEnd"/>
      <w:r w:rsidRPr="00804397">
        <w:t xml:space="preserve"> </w:t>
      </w:r>
      <w:proofErr w:type="spellStart"/>
      <w:r w:rsidRPr="00804397">
        <w:t>variant</w:t>
      </w:r>
      <w:proofErr w:type="spellEnd"/>
      <w:r w:rsidRPr="00804397">
        <w:t xml:space="preserve"> (</w:t>
      </w:r>
      <w:proofErr w:type="spellStart"/>
      <w:r w:rsidRPr="00804397">
        <w:t>variants</w:t>
      </w:r>
      <w:proofErr w:type="spellEnd"/>
      <w:r w:rsidRPr="00804397">
        <w:t xml:space="preserve"> </w:t>
      </w:r>
      <w:proofErr w:type="spellStart"/>
      <w:r w:rsidRPr="00804397">
        <w:t>are</w:t>
      </w:r>
      <w:proofErr w:type="spellEnd"/>
      <w:r w:rsidRPr="00804397">
        <w:t xml:space="preserve"> </w:t>
      </w:r>
      <w:proofErr w:type="spellStart"/>
      <w:r w:rsidRPr="00804397">
        <w:t>shown</w:t>
      </w:r>
      <w:proofErr w:type="spellEnd"/>
      <w:r w:rsidRPr="00804397">
        <w:t xml:space="preserve"> </w:t>
      </w:r>
      <w:proofErr w:type="spellStart"/>
      <w:r w:rsidRPr="00804397">
        <w:t>in</w:t>
      </w:r>
      <w:proofErr w:type="spellEnd"/>
      <w:r w:rsidRPr="00804397">
        <w:t xml:space="preserve"> </w:t>
      </w:r>
      <w:proofErr w:type="spellStart"/>
      <w:r w:rsidRPr="00804397">
        <w:t>the</w:t>
      </w:r>
      <w:proofErr w:type="spellEnd"/>
      <w:r w:rsidRPr="00804397">
        <w:t xml:space="preserve"> </w:t>
      </w:r>
      <w:proofErr w:type="spellStart"/>
      <w:r w:rsidRPr="00804397">
        <w:t>Table</w:t>
      </w:r>
      <w:proofErr w:type="spellEnd"/>
      <w:r w:rsidRPr="00804397">
        <w:t xml:space="preserve"> 2)</w:t>
      </w:r>
    </w:p>
    <w:p w14:paraId="29F999DB" w14:textId="46922AD4" w:rsidR="00804397" w:rsidRPr="00804397" w:rsidRDefault="00804397" w:rsidP="00804397">
      <w:pPr>
        <w:jc w:val="left"/>
      </w:pPr>
      <w:r w:rsidRPr="00804397">
        <w:t xml:space="preserve">4. </w:t>
      </w:r>
      <w:proofErr w:type="spellStart"/>
      <w:r w:rsidRPr="00804397">
        <w:t>Answer</w:t>
      </w:r>
      <w:proofErr w:type="spellEnd"/>
      <w:r w:rsidRPr="00804397">
        <w:t xml:space="preserve"> </w:t>
      </w:r>
      <w:proofErr w:type="spellStart"/>
      <w:r w:rsidRPr="00804397">
        <w:t>the</w:t>
      </w:r>
      <w:proofErr w:type="spellEnd"/>
      <w:r w:rsidRPr="00804397">
        <w:t xml:space="preserve"> </w:t>
      </w:r>
      <w:proofErr w:type="spellStart"/>
      <w:r w:rsidRPr="00804397">
        <w:t>control</w:t>
      </w:r>
      <w:proofErr w:type="spellEnd"/>
      <w:r w:rsidRPr="00804397">
        <w:t xml:space="preserve"> </w:t>
      </w:r>
      <w:proofErr w:type="spellStart"/>
      <w:r w:rsidRPr="00804397">
        <w:t>questions</w:t>
      </w:r>
      <w:proofErr w:type="spellEnd"/>
    </w:p>
    <w:p w14:paraId="1D31F156" w14:textId="2BC0249D" w:rsidR="00B542D0" w:rsidRPr="0076019C" w:rsidRDefault="00804397" w:rsidP="001275D6">
      <w:pPr>
        <w:jc w:val="center"/>
        <w:rPr>
          <w:b/>
          <w:bCs/>
          <w:sz w:val="32"/>
          <w:szCs w:val="32"/>
          <w:lang w:val="en-US"/>
        </w:rPr>
      </w:pPr>
      <w:r w:rsidRPr="00804397">
        <w:rPr>
          <w:b/>
          <w:bCs/>
          <w:sz w:val="32"/>
          <w:szCs w:val="32"/>
          <w:lang w:val="en-US"/>
        </w:rPr>
        <w:drawing>
          <wp:inline distT="0" distB="0" distL="0" distR="0" wp14:anchorId="054962F8" wp14:editId="5B29C862">
            <wp:extent cx="5943600" cy="713740"/>
            <wp:effectExtent l="0" t="0" r="0" b="0"/>
            <wp:docPr id="37256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60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B6F8" w14:textId="4EA14DC9" w:rsidR="004E192F" w:rsidRDefault="00DC0D9F" w:rsidP="001275D6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75453652" w14:textId="4A33B4EF" w:rsidR="001275D6" w:rsidRDefault="00480EDF" w:rsidP="00443ED2">
      <w:pPr>
        <w:jc w:val="center"/>
        <w:rPr>
          <w:lang w:val="en-UA" w:eastAsia="en-US"/>
        </w:rPr>
      </w:pPr>
      <w:r>
        <w:rPr>
          <w:noProof/>
          <w:lang w:val="en-UA" w:eastAsia="en-US"/>
        </w:rPr>
        <w:drawing>
          <wp:inline distT="0" distB="0" distL="0" distR="0" wp14:anchorId="03382AD9" wp14:editId="35EB73D6">
            <wp:extent cx="2538872" cy="3008671"/>
            <wp:effectExtent l="0" t="0" r="1270" b="1270"/>
            <wp:docPr id="185253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33703" name="Picture 18525337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969" cy="302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A" w:eastAsia="en-US"/>
        </w:rPr>
        <w:br/>
      </w:r>
      <w:hyperlink r:id="rId14" w:history="1">
        <w:r w:rsidR="00443ED2"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1958D236" w14:textId="77777777" w:rsidR="00443ED2" w:rsidRPr="00BD376A" w:rsidRDefault="00443ED2" w:rsidP="00443ED2">
      <w:pPr>
        <w:jc w:val="center"/>
        <w:rPr>
          <w:lang w:val="en-UA" w:eastAsia="en-US"/>
        </w:rPr>
      </w:pPr>
    </w:p>
    <w:p w14:paraId="4533086F" w14:textId="2B6B975A" w:rsidR="00427BDC" w:rsidRDefault="00427BDC" w:rsidP="00D9518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</w:t>
      </w:r>
    </w:p>
    <w:p w14:paraId="1F7CDF13" w14:textId="11A5F27F" w:rsidR="00804397" w:rsidRPr="00804397" w:rsidRDefault="00443ED2" w:rsidP="0080439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HTML,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reinforce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lastRenderedPageBreak/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HTML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  <w:r w:rsidR="00804397" w:rsidRPr="00804397">
        <w:rPr>
          <w:lang w:val="en-UA" w:eastAsia="en-US"/>
        </w:rPr>
        <w:t>1. Name all types of lists that you know:</w:t>
      </w:r>
    </w:p>
    <w:p w14:paraId="1486923A" w14:textId="77777777" w:rsidR="00804397" w:rsidRPr="00804397" w:rsidRDefault="00804397" w:rsidP="00804397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Ordered list</w:t>
      </w:r>
    </w:p>
    <w:p w14:paraId="09A48900" w14:textId="77777777" w:rsidR="00804397" w:rsidRPr="00804397" w:rsidRDefault="00804397" w:rsidP="00804397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Unordered list</w:t>
      </w:r>
    </w:p>
    <w:p w14:paraId="082874E2" w14:textId="77777777" w:rsidR="00804397" w:rsidRPr="00804397" w:rsidRDefault="00804397" w:rsidP="00804397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Definition list</w:t>
      </w:r>
    </w:p>
    <w:p w14:paraId="1318B834" w14:textId="77777777" w:rsidR="00804397" w:rsidRPr="00804397" w:rsidRDefault="00804397" w:rsidP="0080439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2. Name all types of links that you know:</w:t>
      </w:r>
    </w:p>
    <w:p w14:paraId="365F5BE9" w14:textId="77777777" w:rsidR="00804397" w:rsidRPr="00804397" w:rsidRDefault="00804397" w:rsidP="00804397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Hyperlinks</w:t>
      </w:r>
    </w:p>
    <w:p w14:paraId="0355DC41" w14:textId="77777777" w:rsidR="00804397" w:rsidRPr="00804397" w:rsidRDefault="00804397" w:rsidP="00804397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Internal links</w:t>
      </w:r>
    </w:p>
    <w:p w14:paraId="0FEF5E97" w14:textId="77777777" w:rsidR="00804397" w:rsidRPr="00804397" w:rsidRDefault="00804397" w:rsidP="00804397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External links</w:t>
      </w:r>
    </w:p>
    <w:p w14:paraId="6D0C8A70" w14:textId="77777777" w:rsidR="00804397" w:rsidRPr="00804397" w:rsidRDefault="00804397" w:rsidP="00804397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Email links (</w:t>
      </w:r>
      <w:r w:rsidRPr="00804397">
        <w:rPr>
          <w:rFonts w:ascii="Courier New" w:hAnsi="Courier New" w:cs="Courier New"/>
          <w:lang w:val="en-UA" w:eastAsia="en-US"/>
        </w:rPr>
        <w:t>mailto:</w:t>
      </w:r>
      <w:r w:rsidRPr="00804397">
        <w:rPr>
          <w:lang w:val="en-UA" w:eastAsia="en-US"/>
        </w:rPr>
        <w:t>)</w:t>
      </w:r>
    </w:p>
    <w:p w14:paraId="1527E4C0" w14:textId="77777777" w:rsidR="00804397" w:rsidRPr="00804397" w:rsidRDefault="00804397" w:rsidP="00804397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File download links</w:t>
      </w:r>
    </w:p>
    <w:p w14:paraId="367F492E" w14:textId="77777777" w:rsidR="00804397" w:rsidRPr="00804397" w:rsidRDefault="00804397" w:rsidP="00804397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Anchor links</w:t>
      </w:r>
    </w:p>
    <w:p w14:paraId="4C2742BA" w14:textId="77777777" w:rsidR="00804397" w:rsidRPr="00804397" w:rsidRDefault="00804397" w:rsidP="0080439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3. How the unordered lists are implemented in the HTML language?</w:t>
      </w:r>
      <w:r w:rsidRPr="00804397">
        <w:rPr>
          <w:lang w:val="en-UA" w:eastAsia="en-US"/>
        </w:rPr>
        <w:br/>
        <w:t xml:space="preserve">Using the </w:t>
      </w:r>
      <w:r w:rsidRPr="00804397">
        <w:rPr>
          <w:rFonts w:ascii="Courier New" w:hAnsi="Courier New" w:cs="Courier New"/>
          <w:lang w:val="en-UA" w:eastAsia="en-US"/>
        </w:rPr>
        <w:t>&lt;ul&gt;</w:t>
      </w:r>
      <w:r w:rsidRPr="00804397">
        <w:rPr>
          <w:lang w:val="en-UA" w:eastAsia="en-US"/>
        </w:rPr>
        <w:t xml:space="preserve"> tag with </w:t>
      </w:r>
      <w:r w:rsidRPr="00804397">
        <w:rPr>
          <w:rFonts w:ascii="Courier New" w:hAnsi="Courier New" w:cs="Courier New"/>
          <w:lang w:val="en-UA" w:eastAsia="en-US"/>
        </w:rPr>
        <w:t>&lt;li&gt;</w:t>
      </w:r>
      <w:r w:rsidRPr="00804397">
        <w:rPr>
          <w:lang w:val="en-UA" w:eastAsia="en-US"/>
        </w:rPr>
        <w:t xml:space="preserve"> elements.</w:t>
      </w:r>
    </w:p>
    <w:p w14:paraId="1937AB52" w14:textId="77777777" w:rsidR="00804397" w:rsidRPr="00804397" w:rsidRDefault="00804397" w:rsidP="0080439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4. How the ordered lists are implemented in the HTML language?</w:t>
      </w:r>
      <w:r w:rsidRPr="00804397">
        <w:rPr>
          <w:lang w:val="en-UA" w:eastAsia="en-US"/>
        </w:rPr>
        <w:br/>
        <w:t xml:space="preserve">Using the </w:t>
      </w:r>
      <w:r w:rsidRPr="00804397">
        <w:rPr>
          <w:rFonts w:ascii="Courier New" w:hAnsi="Courier New" w:cs="Courier New"/>
          <w:lang w:val="en-UA" w:eastAsia="en-US"/>
        </w:rPr>
        <w:t>&lt;ol&gt;</w:t>
      </w:r>
      <w:r w:rsidRPr="00804397">
        <w:rPr>
          <w:lang w:val="en-UA" w:eastAsia="en-US"/>
        </w:rPr>
        <w:t xml:space="preserve"> tag with </w:t>
      </w:r>
      <w:r w:rsidRPr="00804397">
        <w:rPr>
          <w:rFonts w:ascii="Courier New" w:hAnsi="Courier New" w:cs="Courier New"/>
          <w:lang w:val="en-UA" w:eastAsia="en-US"/>
        </w:rPr>
        <w:t>&lt;li&gt;</w:t>
      </w:r>
      <w:r w:rsidRPr="00804397">
        <w:rPr>
          <w:lang w:val="en-UA" w:eastAsia="en-US"/>
        </w:rPr>
        <w:t xml:space="preserve"> elements.</w:t>
      </w:r>
    </w:p>
    <w:p w14:paraId="07B422CA" w14:textId="77777777" w:rsidR="00804397" w:rsidRPr="00804397" w:rsidRDefault="00804397" w:rsidP="0080439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5. How are the definition lists implemented in the HTML language?</w:t>
      </w:r>
      <w:r w:rsidRPr="00804397">
        <w:rPr>
          <w:lang w:val="en-UA" w:eastAsia="en-US"/>
        </w:rPr>
        <w:br/>
        <w:t xml:space="preserve">Using the </w:t>
      </w:r>
      <w:r w:rsidRPr="00804397">
        <w:rPr>
          <w:rFonts w:ascii="Courier New" w:hAnsi="Courier New" w:cs="Courier New"/>
          <w:lang w:val="en-UA" w:eastAsia="en-US"/>
        </w:rPr>
        <w:t>&lt;dl&gt;</w:t>
      </w:r>
      <w:r w:rsidRPr="00804397">
        <w:rPr>
          <w:lang w:val="en-UA" w:eastAsia="en-US"/>
        </w:rPr>
        <w:t xml:space="preserve"> tag with </w:t>
      </w:r>
      <w:r w:rsidRPr="00804397">
        <w:rPr>
          <w:rFonts w:ascii="Courier New" w:hAnsi="Courier New" w:cs="Courier New"/>
          <w:lang w:val="en-UA" w:eastAsia="en-US"/>
        </w:rPr>
        <w:t>&lt;dt&gt;</w:t>
      </w:r>
      <w:r w:rsidRPr="00804397">
        <w:rPr>
          <w:lang w:val="en-UA" w:eastAsia="en-US"/>
        </w:rPr>
        <w:t xml:space="preserve"> for terms and </w:t>
      </w:r>
      <w:r w:rsidRPr="00804397">
        <w:rPr>
          <w:rFonts w:ascii="Courier New" w:hAnsi="Courier New" w:cs="Courier New"/>
          <w:lang w:val="en-UA" w:eastAsia="en-US"/>
        </w:rPr>
        <w:t>&lt;dd&gt;</w:t>
      </w:r>
      <w:r w:rsidRPr="00804397">
        <w:rPr>
          <w:lang w:val="en-UA" w:eastAsia="en-US"/>
        </w:rPr>
        <w:t xml:space="preserve"> for descriptions.</w:t>
      </w:r>
    </w:p>
    <w:p w14:paraId="24A74320" w14:textId="77777777" w:rsidR="00804397" w:rsidRPr="00804397" w:rsidRDefault="00804397" w:rsidP="0080439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6. How are the hyperlinks implemented in the HTML language?</w:t>
      </w:r>
      <w:r w:rsidRPr="00804397">
        <w:rPr>
          <w:lang w:val="en-UA" w:eastAsia="en-US"/>
        </w:rPr>
        <w:br/>
        <w:t xml:space="preserve">Using the </w:t>
      </w:r>
      <w:r w:rsidRPr="00804397">
        <w:rPr>
          <w:rFonts w:ascii="Courier New" w:hAnsi="Courier New" w:cs="Courier New"/>
          <w:lang w:val="en-UA" w:eastAsia="en-US"/>
        </w:rPr>
        <w:t>&lt;a href="URL"&gt;text&lt;/a&gt;</w:t>
      </w:r>
      <w:r w:rsidRPr="00804397">
        <w:rPr>
          <w:lang w:val="en-UA" w:eastAsia="en-US"/>
        </w:rPr>
        <w:t xml:space="preserve"> tag.</w:t>
      </w:r>
    </w:p>
    <w:p w14:paraId="3FC6EEC1" w14:textId="77777777" w:rsidR="00804397" w:rsidRPr="00804397" w:rsidRDefault="00804397" w:rsidP="0080439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7. What is the anchor?</w:t>
      </w:r>
      <w:r w:rsidRPr="00804397">
        <w:rPr>
          <w:lang w:val="en-UA" w:eastAsia="en-US"/>
        </w:rPr>
        <w:br/>
        <w:t xml:space="preserve">An </w:t>
      </w:r>
      <w:r w:rsidRPr="00804397">
        <w:rPr>
          <w:rFonts w:ascii="Courier New" w:hAnsi="Courier New" w:cs="Courier New"/>
          <w:lang w:val="en-UA" w:eastAsia="en-US"/>
        </w:rPr>
        <w:t>&lt;a&gt;</w:t>
      </w:r>
      <w:r w:rsidRPr="00804397">
        <w:rPr>
          <w:lang w:val="en-UA" w:eastAsia="en-US"/>
        </w:rPr>
        <w:t xml:space="preserve"> tag that defines a hyperlink or a target location within a page.</w:t>
      </w:r>
    </w:p>
    <w:p w14:paraId="4DC22A92" w14:textId="77777777" w:rsidR="00804397" w:rsidRPr="00804397" w:rsidRDefault="00804397" w:rsidP="0080439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804397">
        <w:rPr>
          <w:lang w:val="en-UA" w:eastAsia="en-US"/>
        </w:rPr>
        <w:t>8. How are the internal links implemented in the HTML language?</w:t>
      </w:r>
      <w:r w:rsidRPr="00804397">
        <w:rPr>
          <w:lang w:val="en-UA" w:eastAsia="en-US"/>
        </w:rPr>
        <w:br/>
        <w:t xml:space="preserve">Using </w:t>
      </w:r>
      <w:r w:rsidRPr="00804397">
        <w:rPr>
          <w:rFonts w:ascii="Courier New" w:hAnsi="Courier New" w:cs="Courier New"/>
          <w:lang w:val="en-UA" w:eastAsia="en-US"/>
        </w:rPr>
        <w:t>&lt;a href="#id"&gt;text&lt;/a&gt;</w:t>
      </w:r>
      <w:r w:rsidRPr="00804397">
        <w:rPr>
          <w:lang w:val="en-UA" w:eastAsia="en-US"/>
        </w:rPr>
        <w:t xml:space="preserve"> and an element with </w:t>
      </w:r>
      <w:r w:rsidRPr="00804397">
        <w:rPr>
          <w:rFonts w:ascii="Courier New" w:hAnsi="Courier New" w:cs="Courier New"/>
          <w:lang w:val="en-UA" w:eastAsia="en-US"/>
        </w:rPr>
        <w:t>id="id"</w:t>
      </w:r>
    </w:p>
    <w:p w14:paraId="0885C7C9" w14:textId="77777777" w:rsidR="00443ED2" w:rsidRDefault="00443ED2">
      <w:pPr>
        <w:rPr>
          <w:b/>
          <w:bCs/>
          <w:sz w:val="32"/>
          <w:szCs w:val="32"/>
          <w:shd w:val="clear" w:color="auto" w:fill="FFB2D7"/>
        </w:rPr>
      </w:pPr>
      <w:r>
        <w:rPr>
          <w:b/>
          <w:bCs/>
          <w:sz w:val="32"/>
          <w:szCs w:val="32"/>
          <w:shd w:val="clear" w:color="auto" w:fill="FFB2D7"/>
        </w:rPr>
        <w:br w:type="page"/>
      </w:r>
    </w:p>
    <w:p w14:paraId="11491F42" w14:textId="159A1FFC" w:rsidR="00165D34" w:rsidRDefault="00443ED2" w:rsidP="00D95183">
      <w:pPr>
        <w:jc w:val="center"/>
        <w:rPr>
          <w:b/>
          <w:bCs/>
          <w:sz w:val="32"/>
          <w:szCs w:val="32"/>
          <w:shd w:val="clear" w:color="auto" w:fill="FFB2D7"/>
          <w:lang w:val="en-US"/>
        </w:rPr>
      </w:pPr>
      <w:r w:rsidRPr="0080439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 xml:space="preserve">ART </w:t>
      </w:r>
      <w:r>
        <w:rPr>
          <w:b/>
          <w:bCs/>
          <w:sz w:val="32"/>
          <w:szCs w:val="32"/>
          <w:shd w:val="clear" w:color="auto" w:fill="FFB2D7"/>
          <w:lang w:val="en-US"/>
        </w:rPr>
        <w:t>2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: </w:t>
      </w:r>
      <w:r w:rsidRPr="00443ED2">
        <w:rPr>
          <w:b/>
          <w:bCs/>
          <w:sz w:val="32"/>
          <w:szCs w:val="32"/>
          <w:shd w:val="clear" w:color="auto" w:fill="FFB2D7"/>
          <w:lang w:val="en-US"/>
        </w:rPr>
        <w:t>TABLES</w:t>
      </w:r>
    </w:p>
    <w:p w14:paraId="6AE555FA" w14:textId="77777777" w:rsidR="00443ED2" w:rsidRPr="000C74DF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Task</w:t>
      </w:r>
      <w:proofErr w:type="spellEnd"/>
    </w:p>
    <w:p w14:paraId="731B64CF" w14:textId="77777777" w:rsidR="00443ED2" w:rsidRDefault="00443ED2" w:rsidP="00443ED2">
      <w:pPr>
        <w:jc w:val="left"/>
      </w:pPr>
      <w:r>
        <w:t xml:space="preserve">1.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Web-pages</w:t>
      </w:r>
      <w:proofErr w:type="spellEnd"/>
      <w:r>
        <w:t>.</w:t>
      </w:r>
    </w:p>
    <w:p w14:paraId="7CF73CED" w14:textId="77777777" w:rsidR="00443ED2" w:rsidRDefault="00443ED2" w:rsidP="00443ED2">
      <w:pPr>
        <w:jc w:val="left"/>
      </w:pPr>
      <w:r>
        <w:t xml:space="preserve">2.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33E9474F" w14:textId="77777777" w:rsidR="00443ED2" w:rsidRDefault="00443ED2" w:rsidP="00443ED2">
      <w:pPr>
        <w:jc w:val="left"/>
      </w:pPr>
      <w:r>
        <w:t xml:space="preserve">3.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constructing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17617B3E" w14:textId="77777777" w:rsidR="00443ED2" w:rsidRDefault="00443ED2" w:rsidP="00443ED2">
      <w:pPr>
        <w:jc w:val="left"/>
      </w:pPr>
      <w:r>
        <w:t xml:space="preserve">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11C1AF53" w14:textId="77777777" w:rsidR="00443ED2" w:rsidRDefault="00443ED2" w:rsidP="00443ED2">
      <w:pPr>
        <w:jc w:val="left"/>
      </w:pPr>
      <w:r>
        <w:t xml:space="preserve">- </w:t>
      </w:r>
      <w:proofErr w:type="spellStart"/>
      <w:r>
        <w:t>Deprecated</w:t>
      </w:r>
      <w:proofErr w:type="spellEnd"/>
      <w:r>
        <w:t xml:space="preserve"> </w:t>
      </w:r>
      <w:proofErr w:type="spellStart"/>
      <w:r>
        <w:t>Attributes</w:t>
      </w:r>
      <w:proofErr w:type="spellEnd"/>
    </w:p>
    <w:p w14:paraId="4E6FC6AA" w14:textId="77777777" w:rsidR="00443ED2" w:rsidRDefault="00443ED2" w:rsidP="00443ED2">
      <w:pPr>
        <w:jc w:val="left"/>
      </w:pPr>
      <w:r>
        <w:t xml:space="preserve">-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COLGROUP </w:t>
      </w:r>
      <w:proofErr w:type="spellStart"/>
      <w:r>
        <w:t>and</w:t>
      </w:r>
      <w:proofErr w:type="spellEnd"/>
      <w:r>
        <w:t xml:space="preserve"> COL </w:t>
      </w:r>
      <w:proofErr w:type="spellStart"/>
      <w:r>
        <w:t>elements</w:t>
      </w:r>
      <w:proofErr w:type="spellEnd"/>
    </w:p>
    <w:p w14:paraId="3125347C" w14:textId="77777777" w:rsidR="00443ED2" w:rsidRDefault="00443ED2" w:rsidP="00443ED2">
      <w:pPr>
        <w:jc w:val="left"/>
      </w:pPr>
      <w:r>
        <w:t xml:space="preserve">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TR </w:t>
      </w:r>
      <w:proofErr w:type="spellStart"/>
      <w:r>
        <w:t>element</w:t>
      </w:r>
      <w:proofErr w:type="spellEnd"/>
    </w:p>
    <w:p w14:paraId="7B5B52E2" w14:textId="77777777" w:rsidR="00443ED2" w:rsidRDefault="00443ED2" w:rsidP="00443ED2">
      <w:pPr>
        <w:jc w:val="left"/>
      </w:pPr>
      <w:r>
        <w:t xml:space="preserve">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TH </w:t>
      </w:r>
      <w:proofErr w:type="spellStart"/>
      <w:r>
        <w:t>and</w:t>
      </w:r>
      <w:proofErr w:type="spellEnd"/>
      <w:r>
        <w:t xml:space="preserve"> TD </w:t>
      </w:r>
      <w:proofErr w:type="spellStart"/>
      <w:r>
        <w:t>elements</w:t>
      </w:r>
      <w:proofErr w:type="spellEnd"/>
    </w:p>
    <w:p w14:paraId="7987A022" w14:textId="77777777" w:rsidR="00443ED2" w:rsidRDefault="00443ED2" w:rsidP="00443ED2">
      <w:pPr>
        <w:jc w:val="left"/>
      </w:pPr>
      <w:r>
        <w:t xml:space="preserve">- </w:t>
      </w:r>
      <w:proofErr w:type="spellStart"/>
      <w:r>
        <w:t>Row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THEAD, TFOOT, </w:t>
      </w:r>
      <w:proofErr w:type="spellStart"/>
      <w:r>
        <w:t>and</w:t>
      </w:r>
      <w:proofErr w:type="spellEnd"/>
      <w:r>
        <w:t xml:space="preserve"> TBODY </w:t>
      </w:r>
      <w:proofErr w:type="spellStart"/>
      <w:r>
        <w:t>elements</w:t>
      </w:r>
      <w:proofErr w:type="spellEnd"/>
    </w:p>
    <w:p w14:paraId="6317381A" w14:textId="77777777" w:rsidR="00443ED2" w:rsidRDefault="00443ED2" w:rsidP="00443ED2">
      <w:pPr>
        <w:jc w:val="left"/>
      </w:pPr>
      <w:r>
        <w:t xml:space="preserve">-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0CD0321D" w14:textId="77777777" w:rsidR="00443ED2" w:rsidRDefault="00443ED2" w:rsidP="00443ED2">
      <w:pPr>
        <w:jc w:val="left"/>
      </w:pPr>
      <w:r>
        <w:t xml:space="preserve">- </w:t>
      </w:r>
      <w:proofErr w:type="spellStart"/>
      <w:r>
        <w:t>Borders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rules</w:t>
      </w:r>
      <w:proofErr w:type="spellEnd"/>
    </w:p>
    <w:p w14:paraId="2FF49342" w14:textId="5CB5AD5F" w:rsidR="00443ED2" w:rsidRPr="0076019C" w:rsidRDefault="00443ED2" w:rsidP="00443ED2">
      <w:pPr>
        <w:jc w:val="left"/>
        <w:rPr>
          <w:b/>
          <w:bCs/>
          <w:sz w:val="32"/>
          <w:szCs w:val="32"/>
          <w:lang w:val="en-US"/>
        </w:rPr>
      </w:pPr>
      <w:r>
        <w:t xml:space="preserve">4.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Web-page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variant</w:t>
      </w:r>
      <w:proofErr w:type="spellEnd"/>
      <w:r>
        <w:t>.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B9D6FDD" wp14:editId="40C90DEC">
            <wp:extent cx="5943600" cy="434340"/>
            <wp:effectExtent l="0" t="0" r="0" b="0"/>
            <wp:docPr id="1494532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2639" name="Picture 14945326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AFEE" w14:textId="48242799" w:rsidR="00443ED2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33245153" w14:textId="6B444BE1" w:rsidR="00443ED2" w:rsidRDefault="00443ED2" w:rsidP="00D9518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61FED80" wp14:editId="2E73BD5B">
            <wp:extent cx="3283974" cy="2378074"/>
            <wp:effectExtent l="0" t="0" r="5715" b="0"/>
            <wp:docPr id="283707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07807" name="Picture 28370780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143" cy="238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E4B3" w14:textId="61BB5466" w:rsidR="00443ED2" w:rsidRDefault="00443ED2" w:rsidP="00D95183">
      <w:pPr>
        <w:jc w:val="center"/>
        <w:rPr>
          <w:lang w:val="en-UA" w:eastAsia="en-US"/>
        </w:rPr>
      </w:pPr>
      <w:hyperlink r:id="rId17" w:history="1">
        <w:r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0C9BA9F2" w14:textId="77777777" w:rsidR="00443ED2" w:rsidRDefault="00443ED2" w:rsidP="00443ED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Conclusion</w:t>
      </w:r>
    </w:p>
    <w:p w14:paraId="36597C35" w14:textId="1BE3B717" w:rsidR="00443ED2" w:rsidRDefault="00443ED2" w:rsidP="00443ED2">
      <w:pPr>
        <w:jc w:val="left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—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,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cells</w:t>
      </w:r>
      <w:proofErr w:type="spellEnd"/>
      <w:r>
        <w:t>—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variant</w:t>
      </w:r>
      <w:proofErr w:type="spellEnd"/>
      <w:r>
        <w:t>.</w:t>
      </w:r>
    </w:p>
    <w:p w14:paraId="00612082" w14:textId="77777777" w:rsidR="00443ED2" w:rsidRPr="00443ED2" w:rsidRDefault="00443ED2" w:rsidP="00443ED2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>1. What is a Table? Primary tags for use with tables:</w:t>
      </w:r>
      <w:r w:rsidRPr="00443ED2">
        <w:rPr>
          <w:lang w:val="en-UA" w:eastAsia="en-US"/>
        </w:rPr>
        <w:br/>
        <w:t xml:space="preserve">A table organizes data in rows and columns. Primary tags: </w:t>
      </w:r>
      <w:r w:rsidRPr="00443ED2">
        <w:rPr>
          <w:rFonts w:ascii="Courier New" w:hAnsi="Courier New" w:cs="Courier New"/>
          <w:lang w:val="en-UA" w:eastAsia="en-US"/>
        </w:rPr>
        <w:t>&lt;table&gt;</w:t>
      </w:r>
      <w:r w:rsidRPr="00443ED2">
        <w:rPr>
          <w:lang w:val="en-UA" w:eastAsia="en-US"/>
        </w:rPr>
        <w:t xml:space="preserve">, </w:t>
      </w:r>
      <w:r w:rsidRPr="00443ED2">
        <w:rPr>
          <w:rFonts w:ascii="Courier New" w:hAnsi="Courier New" w:cs="Courier New"/>
          <w:lang w:val="en-UA" w:eastAsia="en-US"/>
        </w:rPr>
        <w:t>&lt;tr&gt;</w:t>
      </w:r>
      <w:r w:rsidRPr="00443ED2">
        <w:rPr>
          <w:lang w:val="en-UA" w:eastAsia="en-US"/>
        </w:rPr>
        <w:t xml:space="preserve">, </w:t>
      </w:r>
      <w:r w:rsidRPr="00443ED2">
        <w:rPr>
          <w:rFonts w:ascii="Courier New" w:hAnsi="Courier New" w:cs="Courier New"/>
          <w:lang w:val="en-UA" w:eastAsia="en-US"/>
        </w:rPr>
        <w:t>&lt;th&gt;</w:t>
      </w:r>
      <w:r w:rsidRPr="00443ED2">
        <w:rPr>
          <w:lang w:val="en-UA" w:eastAsia="en-US"/>
        </w:rPr>
        <w:t xml:space="preserve">, </w:t>
      </w:r>
      <w:r w:rsidRPr="00443ED2">
        <w:rPr>
          <w:rFonts w:ascii="Courier New" w:hAnsi="Courier New" w:cs="Courier New"/>
          <w:lang w:val="en-UA" w:eastAsia="en-US"/>
        </w:rPr>
        <w:t>&lt;td&gt;</w:t>
      </w:r>
      <w:r w:rsidRPr="00443ED2">
        <w:rPr>
          <w:lang w:val="en-UA" w:eastAsia="en-US"/>
        </w:rPr>
        <w:t>.</w:t>
      </w:r>
    </w:p>
    <w:p w14:paraId="2928CF9A" w14:textId="77777777" w:rsidR="00443ED2" w:rsidRPr="00443ED2" w:rsidRDefault="00443ED2" w:rsidP="00443ED2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>2. Describe the steps for creating the table:</w:t>
      </w:r>
    </w:p>
    <w:p w14:paraId="1DB11F84" w14:textId="77777777" w:rsidR="00443ED2" w:rsidRPr="00443ED2" w:rsidRDefault="00443ED2" w:rsidP="00443ED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 xml:space="preserve">Start with </w:t>
      </w:r>
      <w:r w:rsidRPr="00443ED2">
        <w:rPr>
          <w:rFonts w:ascii="Courier New" w:hAnsi="Courier New" w:cs="Courier New"/>
          <w:lang w:val="en-UA" w:eastAsia="en-US"/>
        </w:rPr>
        <w:t>&lt;table&gt;</w:t>
      </w:r>
      <w:r w:rsidRPr="00443ED2">
        <w:rPr>
          <w:lang w:val="en-UA" w:eastAsia="en-US"/>
        </w:rPr>
        <w:t>.</w:t>
      </w:r>
    </w:p>
    <w:p w14:paraId="2F12C147" w14:textId="77777777" w:rsidR="00443ED2" w:rsidRPr="00443ED2" w:rsidRDefault="00443ED2" w:rsidP="00443ED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 xml:space="preserve">Add rows using </w:t>
      </w:r>
      <w:r w:rsidRPr="00443ED2">
        <w:rPr>
          <w:rFonts w:ascii="Courier New" w:hAnsi="Courier New" w:cs="Courier New"/>
          <w:lang w:val="en-UA" w:eastAsia="en-US"/>
        </w:rPr>
        <w:t>&lt;tr&gt;</w:t>
      </w:r>
      <w:r w:rsidRPr="00443ED2">
        <w:rPr>
          <w:lang w:val="en-UA" w:eastAsia="en-US"/>
        </w:rPr>
        <w:t>.</w:t>
      </w:r>
    </w:p>
    <w:p w14:paraId="7D8D8EB7" w14:textId="77777777" w:rsidR="00443ED2" w:rsidRPr="00443ED2" w:rsidRDefault="00443ED2" w:rsidP="00443ED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 xml:space="preserve">Define header cells with </w:t>
      </w:r>
      <w:r w:rsidRPr="00443ED2">
        <w:rPr>
          <w:rFonts w:ascii="Courier New" w:hAnsi="Courier New" w:cs="Courier New"/>
          <w:lang w:val="en-UA" w:eastAsia="en-US"/>
        </w:rPr>
        <w:t>&lt;th&gt;</w:t>
      </w:r>
      <w:r w:rsidRPr="00443ED2">
        <w:rPr>
          <w:lang w:val="en-UA" w:eastAsia="en-US"/>
        </w:rPr>
        <w:t>.</w:t>
      </w:r>
    </w:p>
    <w:p w14:paraId="3AA8FF16" w14:textId="77777777" w:rsidR="00443ED2" w:rsidRPr="00443ED2" w:rsidRDefault="00443ED2" w:rsidP="00443ED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 xml:space="preserve">Define data cells with </w:t>
      </w:r>
      <w:r w:rsidRPr="00443ED2">
        <w:rPr>
          <w:rFonts w:ascii="Courier New" w:hAnsi="Courier New" w:cs="Courier New"/>
          <w:lang w:val="en-UA" w:eastAsia="en-US"/>
        </w:rPr>
        <w:t>&lt;td&gt;</w:t>
      </w:r>
      <w:r w:rsidRPr="00443ED2">
        <w:rPr>
          <w:lang w:val="en-UA" w:eastAsia="en-US"/>
        </w:rPr>
        <w:t>.</w:t>
      </w:r>
    </w:p>
    <w:p w14:paraId="004ECB88" w14:textId="77777777" w:rsidR="00443ED2" w:rsidRPr="00443ED2" w:rsidRDefault="00443ED2" w:rsidP="00443ED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>Close tags properly.</w:t>
      </w:r>
    </w:p>
    <w:p w14:paraId="69E2E065" w14:textId="77777777" w:rsidR="00443ED2" w:rsidRPr="00443ED2" w:rsidRDefault="00443ED2" w:rsidP="00443ED2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>3. Name all Table Attributes and describe their properties:</w:t>
      </w:r>
    </w:p>
    <w:p w14:paraId="3FC7612E" w14:textId="77777777" w:rsidR="00443ED2" w:rsidRPr="00443ED2" w:rsidRDefault="00443ED2" w:rsidP="00443ED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border</w:t>
      </w:r>
      <w:r w:rsidRPr="00443ED2">
        <w:rPr>
          <w:lang w:val="en-UA" w:eastAsia="en-US"/>
        </w:rPr>
        <w:t xml:space="preserve"> — adds border thickness.</w:t>
      </w:r>
    </w:p>
    <w:p w14:paraId="5EE7E572" w14:textId="77777777" w:rsidR="00443ED2" w:rsidRPr="00443ED2" w:rsidRDefault="00443ED2" w:rsidP="00443ED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cellpadding</w:t>
      </w:r>
      <w:r w:rsidRPr="00443ED2">
        <w:rPr>
          <w:lang w:val="en-UA" w:eastAsia="en-US"/>
        </w:rPr>
        <w:t xml:space="preserve"> — space inside cells.</w:t>
      </w:r>
    </w:p>
    <w:p w14:paraId="015A280D" w14:textId="77777777" w:rsidR="00443ED2" w:rsidRPr="00443ED2" w:rsidRDefault="00443ED2" w:rsidP="00443ED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cellspacing</w:t>
      </w:r>
      <w:r w:rsidRPr="00443ED2">
        <w:rPr>
          <w:lang w:val="en-UA" w:eastAsia="en-US"/>
        </w:rPr>
        <w:t xml:space="preserve"> — space between cells.</w:t>
      </w:r>
    </w:p>
    <w:p w14:paraId="7ABF21D5" w14:textId="77777777" w:rsidR="00443ED2" w:rsidRPr="00443ED2" w:rsidRDefault="00443ED2" w:rsidP="00443ED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width</w:t>
      </w:r>
      <w:r w:rsidRPr="00443ED2">
        <w:rPr>
          <w:lang w:val="en-UA" w:eastAsia="en-US"/>
        </w:rPr>
        <w:t xml:space="preserve"> — table width.</w:t>
      </w:r>
    </w:p>
    <w:p w14:paraId="1181E18B" w14:textId="77777777" w:rsidR="00443ED2" w:rsidRPr="00443ED2" w:rsidRDefault="00443ED2" w:rsidP="00443ED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height</w:t>
      </w:r>
      <w:r w:rsidRPr="00443ED2">
        <w:rPr>
          <w:lang w:val="en-UA" w:eastAsia="en-US"/>
        </w:rPr>
        <w:t xml:space="preserve"> — table height.</w:t>
      </w:r>
    </w:p>
    <w:p w14:paraId="3EB6456C" w14:textId="77777777" w:rsidR="00443ED2" w:rsidRPr="00443ED2" w:rsidRDefault="00443ED2" w:rsidP="00443ED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align</w:t>
      </w:r>
      <w:r w:rsidRPr="00443ED2">
        <w:rPr>
          <w:lang w:val="en-UA" w:eastAsia="en-US"/>
        </w:rPr>
        <w:t xml:space="preserve"> — table alignment.</w:t>
      </w:r>
    </w:p>
    <w:p w14:paraId="7192155A" w14:textId="77777777" w:rsidR="00443ED2" w:rsidRPr="00443ED2" w:rsidRDefault="00443ED2" w:rsidP="00443ED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bgcolor</w:t>
      </w:r>
      <w:r w:rsidRPr="00443ED2">
        <w:rPr>
          <w:lang w:val="en-UA" w:eastAsia="en-US"/>
        </w:rPr>
        <w:t xml:space="preserve"> — background color.</w:t>
      </w:r>
    </w:p>
    <w:p w14:paraId="0C4A04BA" w14:textId="77777777" w:rsidR="00443ED2" w:rsidRPr="00443ED2" w:rsidRDefault="00443ED2" w:rsidP="00443ED2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>4. Name all Deprecated Attributes and describe their properties:</w:t>
      </w:r>
    </w:p>
    <w:p w14:paraId="0EA3FDC2" w14:textId="77777777" w:rsidR="00443ED2" w:rsidRPr="00443ED2" w:rsidRDefault="00443ED2" w:rsidP="00443ED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border</w:t>
      </w:r>
      <w:r w:rsidRPr="00443ED2">
        <w:rPr>
          <w:lang w:val="en-UA" w:eastAsia="en-US"/>
        </w:rPr>
        <w:t xml:space="preserve"> (use CSS instead).</w:t>
      </w:r>
    </w:p>
    <w:p w14:paraId="444AB911" w14:textId="77777777" w:rsidR="00443ED2" w:rsidRPr="00443ED2" w:rsidRDefault="00443ED2" w:rsidP="00443ED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bgcolor</w:t>
      </w:r>
      <w:r w:rsidRPr="00443ED2">
        <w:rPr>
          <w:lang w:val="en-UA" w:eastAsia="en-US"/>
        </w:rPr>
        <w:t xml:space="preserve"> (use CSS).</w:t>
      </w:r>
    </w:p>
    <w:p w14:paraId="01AAA6DC" w14:textId="77777777" w:rsidR="00443ED2" w:rsidRPr="00443ED2" w:rsidRDefault="00443ED2" w:rsidP="00443ED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align</w:t>
      </w:r>
      <w:r w:rsidRPr="00443ED2">
        <w:rPr>
          <w:lang w:val="en-UA" w:eastAsia="en-US"/>
        </w:rPr>
        <w:t xml:space="preserve"> (use CSS).</w:t>
      </w:r>
    </w:p>
    <w:p w14:paraId="0ACFE5B2" w14:textId="77777777" w:rsidR="00443ED2" w:rsidRPr="00443ED2" w:rsidRDefault="00443ED2" w:rsidP="00443ED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cellpadding</w:t>
      </w:r>
      <w:r w:rsidRPr="00443ED2">
        <w:rPr>
          <w:lang w:val="en-UA" w:eastAsia="en-US"/>
        </w:rPr>
        <w:t xml:space="preserve"> and </w:t>
      </w:r>
      <w:r w:rsidRPr="00443ED2">
        <w:rPr>
          <w:rFonts w:ascii="Courier New" w:hAnsi="Courier New" w:cs="Courier New"/>
          <w:lang w:val="en-UA" w:eastAsia="en-US"/>
        </w:rPr>
        <w:t>cellspacing</w:t>
      </w:r>
      <w:r w:rsidRPr="00443ED2">
        <w:rPr>
          <w:lang w:val="en-UA" w:eastAsia="en-US"/>
        </w:rPr>
        <w:t xml:space="preserve"> (use CSS).</w:t>
      </w:r>
    </w:p>
    <w:p w14:paraId="64AB91BD" w14:textId="77777777" w:rsidR="00443ED2" w:rsidRPr="00443ED2" w:rsidRDefault="00443ED2" w:rsidP="00443ED2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>Deprecated means replaced by CSS styling.</w:t>
      </w:r>
    </w:p>
    <w:p w14:paraId="2502F9B6" w14:textId="77777777" w:rsidR="00443ED2" w:rsidRPr="00443ED2" w:rsidRDefault="00443ED2" w:rsidP="00443ED2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lastRenderedPageBreak/>
        <w:t>5. What are the COLGROUP and COL elements?</w:t>
      </w:r>
      <w:r w:rsidRPr="00443ED2">
        <w:rPr>
          <w:lang w:val="en-UA" w:eastAsia="en-US"/>
        </w:rPr>
        <w:br/>
      </w:r>
      <w:r w:rsidRPr="00443ED2">
        <w:rPr>
          <w:rFonts w:ascii="Courier New" w:hAnsi="Courier New" w:cs="Courier New"/>
          <w:lang w:val="en-UA" w:eastAsia="en-US"/>
        </w:rPr>
        <w:t>&lt;colgroup&gt;</w:t>
      </w:r>
      <w:r w:rsidRPr="00443ED2">
        <w:rPr>
          <w:lang w:val="en-UA" w:eastAsia="en-US"/>
        </w:rPr>
        <w:t xml:space="preserve"> groups columns; </w:t>
      </w:r>
      <w:r w:rsidRPr="00443ED2">
        <w:rPr>
          <w:rFonts w:ascii="Courier New" w:hAnsi="Courier New" w:cs="Courier New"/>
          <w:lang w:val="en-UA" w:eastAsia="en-US"/>
        </w:rPr>
        <w:t>&lt;col&gt;</w:t>
      </w:r>
      <w:r w:rsidRPr="00443ED2">
        <w:rPr>
          <w:lang w:val="en-UA" w:eastAsia="en-US"/>
        </w:rPr>
        <w:t xml:space="preserve"> defines attributes for individual columns (like width, style).</w:t>
      </w:r>
    </w:p>
    <w:p w14:paraId="7E32818C" w14:textId="77777777" w:rsidR="00443ED2" w:rsidRPr="00443ED2" w:rsidRDefault="00443ED2" w:rsidP="00443ED2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>6. What is the SPAN attribute and its advantages?</w:t>
      </w:r>
      <w:r w:rsidRPr="00443ED2">
        <w:rPr>
          <w:lang w:val="en-UA" w:eastAsia="en-US"/>
        </w:rPr>
        <w:br/>
      </w:r>
      <w:r w:rsidRPr="00443ED2">
        <w:rPr>
          <w:rFonts w:ascii="Courier New" w:hAnsi="Courier New" w:cs="Courier New"/>
          <w:lang w:val="en-UA" w:eastAsia="en-US"/>
        </w:rPr>
        <w:t>colspan</w:t>
      </w:r>
      <w:r w:rsidRPr="00443ED2">
        <w:rPr>
          <w:lang w:val="en-UA" w:eastAsia="en-US"/>
        </w:rPr>
        <w:t xml:space="preserve"> and </w:t>
      </w:r>
      <w:r w:rsidRPr="00443ED2">
        <w:rPr>
          <w:rFonts w:ascii="Courier New" w:hAnsi="Courier New" w:cs="Courier New"/>
          <w:lang w:val="en-UA" w:eastAsia="en-US"/>
        </w:rPr>
        <w:t>rowspan</w:t>
      </w:r>
      <w:r w:rsidRPr="00443ED2">
        <w:rPr>
          <w:lang w:val="en-UA" w:eastAsia="en-US"/>
        </w:rPr>
        <w:t xml:space="preserve"> allow a cell to span multiple columns or rows, making complex table layouts easier.</w:t>
      </w:r>
    </w:p>
    <w:p w14:paraId="72A0CE2B" w14:textId="77777777" w:rsidR="00443ED2" w:rsidRPr="00443ED2" w:rsidRDefault="00443ED2" w:rsidP="00443ED2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>7. What are THEAD, TFOOT, and TBODY elements?</w:t>
      </w:r>
      <w:r w:rsidRPr="00443ED2">
        <w:rPr>
          <w:lang w:val="en-UA" w:eastAsia="en-US"/>
        </w:rPr>
        <w:br/>
        <w:t>They divide a table into header (</w:t>
      </w:r>
      <w:r w:rsidRPr="00443ED2">
        <w:rPr>
          <w:rFonts w:ascii="Courier New" w:hAnsi="Courier New" w:cs="Courier New"/>
          <w:lang w:val="en-UA" w:eastAsia="en-US"/>
        </w:rPr>
        <w:t>&lt;thead&gt;</w:t>
      </w:r>
      <w:r w:rsidRPr="00443ED2">
        <w:rPr>
          <w:lang w:val="en-UA" w:eastAsia="en-US"/>
        </w:rPr>
        <w:t>), footer (</w:t>
      </w:r>
      <w:r w:rsidRPr="00443ED2">
        <w:rPr>
          <w:rFonts w:ascii="Courier New" w:hAnsi="Courier New" w:cs="Courier New"/>
          <w:lang w:val="en-UA" w:eastAsia="en-US"/>
        </w:rPr>
        <w:t>&lt;tfoot&gt;</w:t>
      </w:r>
      <w:r w:rsidRPr="00443ED2">
        <w:rPr>
          <w:lang w:val="en-UA" w:eastAsia="en-US"/>
        </w:rPr>
        <w:t>), and body (</w:t>
      </w:r>
      <w:r w:rsidRPr="00443ED2">
        <w:rPr>
          <w:rFonts w:ascii="Courier New" w:hAnsi="Courier New" w:cs="Courier New"/>
          <w:lang w:val="en-UA" w:eastAsia="en-US"/>
        </w:rPr>
        <w:t>&lt;tbody&gt;</w:t>
      </w:r>
      <w:r w:rsidRPr="00443ED2">
        <w:rPr>
          <w:lang w:val="en-UA" w:eastAsia="en-US"/>
        </w:rPr>
        <w:t>) sections for better structure and styling.</w:t>
      </w:r>
    </w:p>
    <w:p w14:paraId="1E1240A2" w14:textId="77777777" w:rsidR="00443ED2" w:rsidRPr="00443ED2" w:rsidRDefault="00443ED2" w:rsidP="00443ED2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43ED2">
        <w:rPr>
          <w:lang w:val="en-UA" w:eastAsia="en-US"/>
        </w:rPr>
        <w:t>8. Write an example of table using some attributes and describe the result:</w:t>
      </w:r>
    </w:p>
    <w:p w14:paraId="7D36D125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&lt;table border="1" cellpadding="5" cellspacing="2" width="50%"&gt;</w:t>
      </w:r>
    </w:p>
    <w:p w14:paraId="3B0263BD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&lt;thead&gt;</w:t>
      </w:r>
    </w:p>
    <w:p w14:paraId="65B927B1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  &lt;tr&gt;</w:t>
      </w:r>
    </w:p>
    <w:p w14:paraId="0B34AFEF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    &lt;th&gt;Name&lt;/th&gt;</w:t>
      </w:r>
    </w:p>
    <w:p w14:paraId="7F4E163F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    &lt;th&gt;Age&lt;/th&gt;</w:t>
      </w:r>
    </w:p>
    <w:p w14:paraId="71B87874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  &lt;/tr&gt;</w:t>
      </w:r>
    </w:p>
    <w:p w14:paraId="4CF1E6DC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&lt;/thead&gt;</w:t>
      </w:r>
    </w:p>
    <w:p w14:paraId="77327556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&lt;tbody&gt;</w:t>
      </w:r>
    </w:p>
    <w:p w14:paraId="65CC6844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  &lt;tr&gt;</w:t>
      </w:r>
    </w:p>
    <w:p w14:paraId="6DC8D47D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    &lt;td colspan="2" bgcolor="#f0f0f0"&gt;Group 1&lt;/td&gt;</w:t>
      </w:r>
    </w:p>
    <w:p w14:paraId="4C8CACCE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  &lt;/tr&gt;</w:t>
      </w:r>
    </w:p>
    <w:p w14:paraId="4BCE3C2B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  &lt;tr&gt;</w:t>
      </w:r>
    </w:p>
    <w:p w14:paraId="41E71596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    &lt;td&gt;Ivan&lt;/td&gt;</w:t>
      </w:r>
    </w:p>
    <w:p w14:paraId="5933FEC5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    &lt;td&gt;25&lt;/td&gt;</w:t>
      </w:r>
    </w:p>
    <w:p w14:paraId="3AC1BF42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  &lt;/tr&gt;</w:t>
      </w:r>
    </w:p>
    <w:p w14:paraId="35D30BD6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 xml:space="preserve">  &lt;/tbody&gt;</w:t>
      </w:r>
    </w:p>
    <w:p w14:paraId="7C79E7CE" w14:textId="77777777" w:rsidR="00443ED2" w:rsidRPr="00443ED2" w:rsidRDefault="00443ED2" w:rsidP="00443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43ED2">
        <w:rPr>
          <w:rFonts w:ascii="Courier New" w:hAnsi="Courier New" w:cs="Courier New"/>
          <w:lang w:val="en-UA" w:eastAsia="en-US"/>
        </w:rPr>
        <w:t>&lt;/table&gt;</w:t>
      </w:r>
    </w:p>
    <w:p w14:paraId="470BBD23" w14:textId="77777777" w:rsidR="00443ED2" w:rsidRDefault="00443ED2">
      <w:pPr>
        <w:rPr>
          <w:b/>
          <w:bCs/>
          <w:sz w:val="32"/>
          <w:szCs w:val="32"/>
          <w:shd w:val="clear" w:color="auto" w:fill="FFB2D7"/>
        </w:rPr>
      </w:pPr>
      <w:r>
        <w:rPr>
          <w:b/>
          <w:bCs/>
          <w:sz w:val="32"/>
          <w:szCs w:val="32"/>
          <w:shd w:val="clear" w:color="auto" w:fill="FFB2D7"/>
        </w:rPr>
        <w:br w:type="page"/>
      </w:r>
    </w:p>
    <w:p w14:paraId="137CC493" w14:textId="6F261526" w:rsidR="00443ED2" w:rsidRDefault="00443ED2" w:rsidP="00443ED2">
      <w:pPr>
        <w:jc w:val="center"/>
        <w:rPr>
          <w:b/>
          <w:bCs/>
          <w:sz w:val="32"/>
          <w:szCs w:val="32"/>
          <w:shd w:val="clear" w:color="auto" w:fill="FFB2D7"/>
          <w:lang w:val="en-US"/>
        </w:rPr>
      </w:pPr>
      <w:r w:rsidRPr="0080439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 xml:space="preserve">ART </w:t>
      </w:r>
      <w:r>
        <w:rPr>
          <w:b/>
          <w:bCs/>
          <w:sz w:val="32"/>
          <w:szCs w:val="32"/>
          <w:shd w:val="clear" w:color="auto" w:fill="FFB2D7"/>
          <w:lang w:val="en-US"/>
        </w:rPr>
        <w:t>3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: </w:t>
      </w:r>
      <w:r w:rsidRPr="00443ED2">
        <w:rPr>
          <w:b/>
          <w:bCs/>
          <w:sz w:val="32"/>
          <w:szCs w:val="32"/>
          <w:shd w:val="clear" w:color="auto" w:fill="FFB2D7"/>
          <w:lang w:val="en-US"/>
        </w:rPr>
        <w:t>OBJECTS AND IMAGE MAPS</w:t>
      </w:r>
    </w:p>
    <w:p w14:paraId="3D7D5172" w14:textId="77777777" w:rsidR="00443ED2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Task</w:t>
      </w:r>
      <w:proofErr w:type="spellEnd"/>
    </w:p>
    <w:p w14:paraId="310633C5" w14:textId="77777777" w:rsidR="00443ED2" w:rsidRDefault="00443ED2" w:rsidP="00443ED2">
      <w:r>
        <w:t xml:space="preserve">1.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acquainted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applet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HTML.</w:t>
      </w:r>
    </w:p>
    <w:p w14:paraId="55FCCCB4" w14:textId="77777777" w:rsidR="00443ED2" w:rsidRDefault="00443ED2" w:rsidP="00443ED2">
      <w:r>
        <w:t xml:space="preserve">2.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appets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14:paraId="456D8464" w14:textId="56A719C1" w:rsidR="00443ED2" w:rsidRPr="00443ED2" w:rsidRDefault="00443ED2" w:rsidP="00443ED2">
      <w:r>
        <w:t xml:space="preserve">3. </w:t>
      </w:r>
      <w:proofErr w:type="spellStart"/>
      <w:r>
        <w:t>Construct</w:t>
      </w:r>
      <w:proofErr w:type="spellEnd"/>
      <w:r>
        <w:t xml:space="preserve"> HTML-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variant</w:t>
      </w:r>
      <w:proofErr w:type="spellEnd"/>
      <w:r>
        <w:t>.</w:t>
      </w:r>
      <w:r>
        <w:br/>
      </w:r>
      <w:r w:rsidRPr="00443ED2">
        <w:drawing>
          <wp:inline distT="0" distB="0" distL="0" distR="0" wp14:anchorId="6393E777" wp14:editId="748EBA85">
            <wp:extent cx="5943600" cy="474345"/>
            <wp:effectExtent l="0" t="0" r="0" b="0"/>
            <wp:docPr id="7619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46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D894" w14:textId="77777777" w:rsidR="00443ED2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52D662D9" w14:textId="55346E07" w:rsidR="00443ED2" w:rsidRDefault="00443ED2" w:rsidP="00443ED2">
      <w:pPr>
        <w:jc w:val="center"/>
        <w:rPr>
          <w:b/>
          <w:bCs/>
          <w:lang w:val="en-US"/>
        </w:rPr>
      </w:pPr>
      <w:r w:rsidRPr="00443ED2">
        <w:rPr>
          <w:b/>
          <w:bCs/>
          <w:lang w:val="en-US"/>
        </w:rPr>
        <w:drawing>
          <wp:inline distT="0" distB="0" distL="0" distR="0" wp14:anchorId="576DD556" wp14:editId="4E0244BA">
            <wp:extent cx="5883938" cy="4955458"/>
            <wp:effectExtent l="0" t="0" r="0" b="0"/>
            <wp:docPr id="203238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88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0556" cy="498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34CC" w14:textId="77777777" w:rsidR="00443ED2" w:rsidRDefault="00443ED2" w:rsidP="00443ED2">
      <w:pPr>
        <w:jc w:val="center"/>
        <w:rPr>
          <w:lang w:val="en-UA" w:eastAsia="en-US"/>
        </w:rPr>
      </w:pPr>
      <w:hyperlink r:id="rId20" w:history="1">
        <w:r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043D06EC" w14:textId="77777777" w:rsidR="00443ED2" w:rsidRDefault="00443ED2" w:rsidP="00443ED2">
      <w:pPr>
        <w:jc w:val="center"/>
        <w:rPr>
          <w:b/>
          <w:bCs/>
          <w:lang w:val="en-US"/>
        </w:rPr>
      </w:pPr>
    </w:p>
    <w:p w14:paraId="0B82CE01" w14:textId="77777777" w:rsidR="00443ED2" w:rsidRDefault="00443ED2" w:rsidP="00443ED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Conclusion</w:t>
      </w:r>
    </w:p>
    <w:p w14:paraId="32D0B37F" w14:textId="633F2583" w:rsidR="00443ED2" w:rsidRDefault="00443ED2" w:rsidP="00443ED2">
      <w:pPr>
        <w:jc w:val="left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r w:rsidR="00AC2F47">
        <w:t xml:space="preserve">I </w:t>
      </w:r>
      <w:proofErr w:type="spellStart"/>
      <w:r w:rsidR="00AC2F47">
        <w:t>got</w:t>
      </w:r>
      <w:proofErr w:type="spellEnd"/>
      <w:r w:rsidR="00AC2F47">
        <w:t xml:space="preserve"> </w:t>
      </w:r>
      <w:proofErr w:type="spellStart"/>
      <w:r w:rsidR="00AC2F47">
        <w:t>acquainted</w:t>
      </w:r>
      <w:proofErr w:type="spellEnd"/>
      <w:r w:rsidR="00AC2F47">
        <w:t xml:space="preserve"> </w:t>
      </w:r>
      <w:proofErr w:type="spellStart"/>
      <w:r w:rsidR="00AC2F47">
        <w:t>with</w:t>
      </w:r>
      <w:proofErr w:type="spellEnd"/>
      <w:r w:rsidR="00AC2F47">
        <w:t xml:space="preserve"> </w:t>
      </w:r>
      <w:proofErr w:type="spellStart"/>
      <w:r w:rsidR="00AC2F47">
        <w:t>the</w:t>
      </w:r>
      <w:proofErr w:type="spellEnd"/>
      <w:r w:rsidR="00AC2F47">
        <w:t xml:space="preserve"> </w:t>
      </w:r>
      <w:proofErr w:type="spellStart"/>
      <w:r w:rsidR="00AC2F47">
        <w:t>concepts</w:t>
      </w:r>
      <w:proofErr w:type="spellEnd"/>
      <w:r w:rsidR="00AC2F47">
        <w:t xml:space="preserve"> </w:t>
      </w:r>
      <w:proofErr w:type="spellStart"/>
      <w:r w:rsidR="00AC2F47">
        <w:t>of</w:t>
      </w:r>
      <w:proofErr w:type="spellEnd"/>
      <w:r w:rsidR="00AC2F47">
        <w:t xml:space="preserve"> </w:t>
      </w:r>
      <w:proofErr w:type="spellStart"/>
      <w:r w:rsidR="00AC2F47">
        <w:t>object</w:t>
      </w:r>
      <w:proofErr w:type="spellEnd"/>
      <w:r w:rsidR="00AC2F47">
        <w:t xml:space="preserve">, </w:t>
      </w:r>
      <w:proofErr w:type="spellStart"/>
      <w:r w:rsidR="00AC2F47">
        <w:t>applet</w:t>
      </w:r>
      <w:proofErr w:type="spellEnd"/>
      <w:r w:rsidR="00AC2F47">
        <w:t xml:space="preserve">, </w:t>
      </w:r>
      <w:proofErr w:type="spellStart"/>
      <w:r w:rsidR="00AC2F47">
        <w:t>and</w:t>
      </w:r>
      <w:proofErr w:type="spellEnd"/>
      <w:r w:rsidR="00AC2F47">
        <w:t xml:space="preserve"> </w:t>
      </w:r>
      <w:proofErr w:type="spellStart"/>
      <w:r w:rsidR="00AC2F47">
        <w:t>image</w:t>
      </w:r>
      <w:proofErr w:type="spellEnd"/>
      <w:r w:rsidR="00AC2F47">
        <w:t xml:space="preserve"> </w:t>
      </w:r>
      <w:proofErr w:type="spellStart"/>
      <w:r w:rsidR="00AC2F47">
        <w:t>map</w:t>
      </w:r>
      <w:proofErr w:type="spellEnd"/>
      <w:r w:rsidR="00AC2F47">
        <w:t xml:space="preserve"> </w:t>
      </w:r>
      <w:proofErr w:type="spellStart"/>
      <w:r w:rsidR="00AC2F47">
        <w:t>in</w:t>
      </w:r>
      <w:proofErr w:type="spellEnd"/>
      <w:r w:rsidR="00AC2F47">
        <w:t xml:space="preserve"> HTML, </w:t>
      </w:r>
      <w:proofErr w:type="spellStart"/>
      <w:r w:rsidR="00AC2F47">
        <w:t>studied</w:t>
      </w:r>
      <w:proofErr w:type="spellEnd"/>
      <w:r w:rsidR="00AC2F47">
        <w:t xml:space="preserve"> </w:t>
      </w:r>
      <w:proofErr w:type="spellStart"/>
      <w:r w:rsidR="00AC2F47">
        <w:t>their</w:t>
      </w:r>
      <w:proofErr w:type="spellEnd"/>
      <w:r w:rsidR="00AC2F47">
        <w:t xml:space="preserve"> </w:t>
      </w:r>
      <w:proofErr w:type="spellStart"/>
      <w:r w:rsidR="00AC2F47">
        <w:t>declaration</w:t>
      </w:r>
      <w:proofErr w:type="spellEnd"/>
      <w:r w:rsidR="00AC2F47">
        <w:t xml:space="preserve"> </w:t>
      </w:r>
      <w:proofErr w:type="spellStart"/>
      <w:r w:rsidR="00AC2F47">
        <w:t>syntax</w:t>
      </w:r>
      <w:proofErr w:type="spellEnd"/>
      <w:r w:rsidR="00AC2F47">
        <w:t xml:space="preserve">, </w:t>
      </w:r>
      <w:proofErr w:type="spellStart"/>
      <w:r w:rsidR="00AC2F47">
        <w:t>and</w:t>
      </w:r>
      <w:proofErr w:type="spellEnd"/>
      <w:r w:rsidR="00AC2F47">
        <w:t xml:space="preserve"> </w:t>
      </w:r>
      <w:proofErr w:type="spellStart"/>
      <w:r w:rsidR="00AC2F47">
        <w:t>created</w:t>
      </w:r>
      <w:proofErr w:type="spellEnd"/>
      <w:r w:rsidR="00AC2F47">
        <w:t xml:space="preserve"> </w:t>
      </w:r>
      <w:proofErr w:type="spellStart"/>
      <w:r w:rsidR="00AC2F47">
        <w:t>an</w:t>
      </w:r>
      <w:proofErr w:type="spellEnd"/>
      <w:r w:rsidR="00AC2F47">
        <w:t xml:space="preserve"> HTML </w:t>
      </w:r>
      <w:proofErr w:type="spellStart"/>
      <w:r w:rsidR="00AC2F47">
        <w:t>page</w:t>
      </w:r>
      <w:proofErr w:type="spellEnd"/>
      <w:r w:rsidR="00AC2F47">
        <w:t xml:space="preserve"> </w:t>
      </w:r>
      <w:proofErr w:type="spellStart"/>
      <w:r w:rsidR="00AC2F47">
        <w:t>displaying</w:t>
      </w:r>
      <w:proofErr w:type="spellEnd"/>
      <w:r w:rsidR="00AC2F47">
        <w:t xml:space="preserve"> </w:t>
      </w:r>
      <w:proofErr w:type="spellStart"/>
      <w:r w:rsidR="00AC2F47">
        <w:t>the</w:t>
      </w:r>
      <w:proofErr w:type="spellEnd"/>
      <w:r w:rsidR="00AC2F47">
        <w:t xml:space="preserve"> </w:t>
      </w:r>
      <w:proofErr w:type="spellStart"/>
      <w:r w:rsidR="00AC2F47">
        <w:t>task</w:t>
      </w:r>
      <w:proofErr w:type="spellEnd"/>
      <w:r w:rsidR="00AC2F47">
        <w:t xml:space="preserve"> </w:t>
      </w:r>
      <w:proofErr w:type="spellStart"/>
      <w:r w:rsidR="00AC2F47">
        <w:t>according</w:t>
      </w:r>
      <w:proofErr w:type="spellEnd"/>
      <w:r w:rsidR="00AC2F47">
        <w:t xml:space="preserve"> </w:t>
      </w:r>
      <w:proofErr w:type="spellStart"/>
      <w:r w:rsidR="00AC2F47">
        <w:t>to</w:t>
      </w:r>
      <w:proofErr w:type="spellEnd"/>
      <w:r w:rsidR="00AC2F47">
        <w:t xml:space="preserve"> </w:t>
      </w:r>
      <w:proofErr w:type="spellStart"/>
      <w:r w:rsidR="00AC2F47">
        <w:t>my</w:t>
      </w:r>
      <w:proofErr w:type="spellEnd"/>
      <w:r w:rsidR="00AC2F47">
        <w:t xml:space="preserve"> </w:t>
      </w:r>
      <w:proofErr w:type="spellStart"/>
      <w:r w:rsidR="00AC2F47">
        <w:t>assigned</w:t>
      </w:r>
      <w:proofErr w:type="spellEnd"/>
      <w:r w:rsidR="00AC2F47">
        <w:t xml:space="preserve"> </w:t>
      </w:r>
      <w:proofErr w:type="spellStart"/>
      <w:r w:rsidR="00AC2F47">
        <w:t>variant</w:t>
      </w:r>
      <w:proofErr w:type="spellEnd"/>
      <w:r w:rsidR="00AC2F47">
        <w:t>.</w:t>
      </w:r>
    </w:p>
    <w:p w14:paraId="0A478817" w14:textId="77777777" w:rsidR="00AC2F47" w:rsidRPr="00AC2F47" w:rsidRDefault="00AC2F47" w:rsidP="00AC2F4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>1. Definitions of object, applet, and image map in HTML:</w:t>
      </w:r>
    </w:p>
    <w:p w14:paraId="753C93C0" w14:textId="77777777" w:rsidR="00AC2F47" w:rsidRPr="00AC2F47" w:rsidRDefault="00AC2F47" w:rsidP="00AC2F47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>Object: An HTML element (</w:t>
      </w:r>
      <w:r w:rsidRPr="00AC2F47">
        <w:rPr>
          <w:rFonts w:ascii="Courier New" w:hAnsi="Courier New" w:cs="Courier New"/>
          <w:lang w:val="en-UA" w:eastAsia="en-US"/>
        </w:rPr>
        <w:t>&lt;object&gt;</w:t>
      </w:r>
      <w:r w:rsidRPr="00AC2F47">
        <w:rPr>
          <w:lang w:val="en-UA" w:eastAsia="en-US"/>
        </w:rPr>
        <w:t>) to embed multimedia, applets, or other resources.</w:t>
      </w:r>
    </w:p>
    <w:p w14:paraId="2FFD1756" w14:textId="77777777" w:rsidR="00AC2F47" w:rsidRPr="00AC2F47" w:rsidRDefault="00AC2F47" w:rsidP="00AC2F47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Applet: A small Java program embedded in a web page using </w:t>
      </w:r>
      <w:r w:rsidRPr="00AC2F47">
        <w:rPr>
          <w:rFonts w:ascii="Courier New" w:hAnsi="Courier New" w:cs="Courier New"/>
          <w:lang w:val="en-UA" w:eastAsia="en-US"/>
        </w:rPr>
        <w:t>&lt;applet&gt;</w:t>
      </w:r>
      <w:r w:rsidRPr="00AC2F47">
        <w:rPr>
          <w:lang w:val="en-UA" w:eastAsia="en-US"/>
        </w:rPr>
        <w:t xml:space="preserve"> (deprecated).</w:t>
      </w:r>
    </w:p>
    <w:p w14:paraId="1B751397" w14:textId="77777777" w:rsidR="00AC2F47" w:rsidRPr="00AC2F47" w:rsidRDefault="00AC2F47" w:rsidP="00AC2F47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Image map: An image with clickable areas linked to different destinations, defined by </w:t>
      </w:r>
      <w:r w:rsidRPr="00AC2F47">
        <w:rPr>
          <w:rFonts w:ascii="Courier New" w:hAnsi="Courier New" w:cs="Courier New"/>
          <w:lang w:val="en-UA" w:eastAsia="en-US"/>
        </w:rPr>
        <w:t>&lt;map&gt;</w:t>
      </w:r>
      <w:r w:rsidRPr="00AC2F47">
        <w:rPr>
          <w:lang w:val="en-UA" w:eastAsia="en-US"/>
        </w:rPr>
        <w:t xml:space="preserve"> and </w:t>
      </w:r>
      <w:r w:rsidRPr="00AC2F47">
        <w:rPr>
          <w:rFonts w:ascii="Courier New" w:hAnsi="Courier New" w:cs="Courier New"/>
          <w:lang w:val="en-UA" w:eastAsia="en-US"/>
        </w:rPr>
        <w:t>&lt;area&gt;</w:t>
      </w:r>
      <w:r w:rsidRPr="00AC2F47">
        <w:rPr>
          <w:lang w:val="en-UA" w:eastAsia="en-US"/>
        </w:rPr>
        <w:t xml:space="preserve"> tags.</w:t>
      </w:r>
    </w:p>
    <w:p w14:paraId="757D370F" w14:textId="77777777" w:rsidR="00AC2F47" w:rsidRPr="00AC2F47" w:rsidRDefault="00AC2F47" w:rsidP="00AC2F4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>2. Ways to download (display) images in an HTML page:</w:t>
      </w:r>
    </w:p>
    <w:p w14:paraId="5FB624EC" w14:textId="77777777" w:rsidR="00AC2F47" w:rsidRPr="00AC2F47" w:rsidRDefault="00AC2F47" w:rsidP="00AC2F47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Using </w:t>
      </w:r>
      <w:r w:rsidRPr="00AC2F47">
        <w:rPr>
          <w:rFonts w:ascii="Courier New" w:hAnsi="Courier New" w:cs="Courier New"/>
          <w:lang w:val="en-UA" w:eastAsia="en-US"/>
        </w:rPr>
        <w:t>&lt;img src="URL"&gt;</w:t>
      </w:r>
      <w:r w:rsidRPr="00AC2F47">
        <w:rPr>
          <w:lang w:val="en-UA" w:eastAsia="en-US"/>
        </w:rPr>
        <w:t xml:space="preserve"> tag.</w:t>
      </w:r>
    </w:p>
    <w:p w14:paraId="69B34FEB" w14:textId="77777777" w:rsidR="00AC2F47" w:rsidRPr="00AC2F47" w:rsidRDefault="00AC2F47" w:rsidP="00AC2F47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Using CSS </w:t>
      </w:r>
      <w:r w:rsidRPr="00AC2F47">
        <w:rPr>
          <w:rFonts w:ascii="Courier New" w:hAnsi="Courier New" w:cs="Courier New"/>
          <w:lang w:val="en-UA" w:eastAsia="en-US"/>
        </w:rPr>
        <w:t>background-image</w:t>
      </w:r>
      <w:r w:rsidRPr="00AC2F47">
        <w:rPr>
          <w:lang w:val="en-UA" w:eastAsia="en-US"/>
        </w:rPr>
        <w:t xml:space="preserve"> property.</w:t>
      </w:r>
    </w:p>
    <w:p w14:paraId="1F0DD093" w14:textId="77777777" w:rsidR="00AC2F47" w:rsidRPr="00AC2F47" w:rsidRDefault="00AC2F47" w:rsidP="00AC2F47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Embedding in </w:t>
      </w:r>
      <w:r w:rsidRPr="00AC2F47">
        <w:rPr>
          <w:rFonts w:ascii="Courier New" w:hAnsi="Courier New" w:cs="Courier New"/>
          <w:lang w:val="en-UA" w:eastAsia="en-US"/>
        </w:rPr>
        <w:t>&lt;object&gt;</w:t>
      </w:r>
      <w:r w:rsidRPr="00AC2F47">
        <w:rPr>
          <w:lang w:val="en-UA" w:eastAsia="en-US"/>
        </w:rPr>
        <w:t xml:space="preserve"> or </w:t>
      </w:r>
      <w:r w:rsidRPr="00AC2F47">
        <w:rPr>
          <w:rFonts w:ascii="Courier New" w:hAnsi="Courier New" w:cs="Courier New"/>
          <w:lang w:val="en-UA" w:eastAsia="en-US"/>
        </w:rPr>
        <w:t>&lt;embed&gt;</w:t>
      </w:r>
      <w:r w:rsidRPr="00AC2F47">
        <w:rPr>
          <w:lang w:val="en-UA" w:eastAsia="en-US"/>
        </w:rPr>
        <w:t xml:space="preserve"> tags.</w:t>
      </w:r>
    </w:p>
    <w:p w14:paraId="700767F3" w14:textId="77777777" w:rsidR="00AC2F47" w:rsidRPr="00AC2F47" w:rsidRDefault="00AC2F47" w:rsidP="00AC2F4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>3. Object’s attributes:</w:t>
      </w:r>
    </w:p>
    <w:p w14:paraId="672BB93B" w14:textId="77777777" w:rsidR="00AC2F47" w:rsidRPr="00AC2F47" w:rsidRDefault="00AC2F47" w:rsidP="00AC2F47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data</w:t>
      </w:r>
      <w:r w:rsidRPr="00AC2F47">
        <w:rPr>
          <w:lang w:val="en-UA" w:eastAsia="en-US"/>
        </w:rPr>
        <w:t xml:space="preserve"> — URL of the resource.</w:t>
      </w:r>
    </w:p>
    <w:p w14:paraId="136DF21D" w14:textId="77777777" w:rsidR="00AC2F47" w:rsidRPr="00AC2F47" w:rsidRDefault="00AC2F47" w:rsidP="00AC2F47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type</w:t>
      </w:r>
      <w:r w:rsidRPr="00AC2F47">
        <w:rPr>
          <w:lang w:val="en-UA" w:eastAsia="en-US"/>
        </w:rPr>
        <w:t xml:space="preserve"> — MIME type of the resource.</w:t>
      </w:r>
    </w:p>
    <w:p w14:paraId="7BEE08AA" w14:textId="77777777" w:rsidR="00AC2F47" w:rsidRPr="00AC2F47" w:rsidRDefault="00AC2F47" w:rsidP="00AC2F47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width</w:t>
      </w:r>
      <w:r w:rsidRPr="00AC2F47">
        <w:rPr>
          <w:lang w:val="en-UA" w:eastAsia="en-US"/>
        </w:rPr>
        <w:t xml:space="preserve"> and </w:t>
      </w:r>
      <w:r w:rsidRPr="00AC2F47">
        <w:rPr>
          <w:rFonts w:ascii="Courier New" w:hAnsi="Courier New" w:cs="Courier New"/>
          <w:lang w:val="en-UA" w:eastAsia="en-US"/>
        </w:rPr>
        <w:t>height</w:t>
      </w:r>
      <w:r w:rsidRPr="00AC2F47">
        <w:rPr>
          <w:lang w:val="en-UA" w:eastAsia="en-US"/>
        </w:rPr>
        <w:t xml:space="preserve"> — size.</w:t>
      </w:r>
    </w:p>
    <w:p w14:paraId="75CF628E" w14:textId="77777777" w:rsidR="00AC2F47" w:rsidRPr="00AC2F47" w:rsidRDefault="00AC2F47" w:rsidP="00AC2F47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name</w:t>
      </w:r>
      <w:r w:rsidRPr="00AC2F47">
        <w:rPr>
          <w:lang w:val="en-UA" w:eastAsia="en-US"/>
        </w:rPr>
        <w:t xml:space="preserve"> — name of the object.</w:t>
      </w:r>
    </w:p>
    <w:p w14:paraId="3004EB15" w14:textId="77777777" w:rsidR="00AC2F47" w:rsidRPr="00AC2F47" w:rsidRDefault="00AC2F47" w:rsidP="00AC2F47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form</w:t>
      </w:r>
      <w:r w:rsidRPr="00AC2F47">
        <w:rPr>
          <w:lang w:val="en-UA" w:eastAsia="en-US"/>
        </w:rPr>
        <w:t xml:space="preserve"> — associate with a form.</w:t>
      </w:r>
    </w:p>
    <w:p w14:paraId="47BB4418" w14:textId="77777777" w:rsidR="00AC2F47" w:rsidRPr="00AC2F47" w:rsidRDefault="00AC2F47" w:rsidP="00AC2F47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usemap</w:t>
      </w:r>
      <w:r w:rsidRPr="00AC2F47">
        <w:rPr>
          <w:lang w:val="en-UA" w:eastAsia="en-US"/>
        </w:rPr>
        <w:t xml:space="preserve"> — reference to an image map.</w:t>
      </w:r>
    </w:p>
    <w:p w14:paraId="763020C9" w14:textId="77777777" w:rsidR="00AC2F47" w:rsidRPr="00AC2F47" w:rsidRDefault="00AC2F47" w:rsidP="00AC2F4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>4. Attributes of image maps:</w:t>
      </w:r>
    </w:p>
    <w:p w14:paraId="2F66B795" w14:textId="77777777" w:rsidR="00AC2F47" w:rsidRPr="00AC2F47" w:rsidRDefault="00AC2F47" w:rsidP="00AC2F47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&lt;map&gt;</w:t>
      </w:r>
      <w:r w:rsidRPr="00AC2F47">
        <w:rPr>
          <w:lang w:val="en-UA" w:eastAsia="en-US"/>
        </w:rPr>
        <w:t xml:space="preserve"> has </w:t>
      </w:r>
      <w:r w:rsidRPr="00AC2F47">
        <w:rPr>
          <w:rFonts w:ascii="Courier New" w:hAnsi="Courier New" w:cs="Courier New"/>
          <w:lang w:val="en-UA" w:eastAsia="en-US"/>
        </w:rPr>
        <w:t>name</w:t>
      </w:r>
      <w:r w:rsidRPr="00AC2F47">
        <w:rPr>
          <w:lang w:val="en-UA" w:eastAsia="en-US"/>
        </w:rPr>
        <w:t xml:space="preserve"> attribute (identifier).</w:t>
      </w:r>
    </w:p>
    <w:p w14:paraId="129D8CA6" w14:textId="77777777" w:rsidR="00AC2F47" w:rsidRPr="00AC2F47" w:rsidRDefault="00AC2F47" w:rsidP="00AC2F47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&lt;area&gt;</w:t>
      </w:r>
      <w:r w:rsidRPr="00AC2F47">
        <w:rPr>
          <w:lang w:val="en-UA" w:eastAsia="en-US"/>
        </w:rPr>
        <w:t xml:space="preserve"> has </w:t>
      </w:r>
      <w:r w:rsidRPr="00AC2F47">
        <w:rPr>
          <w:rFonts w:ascii="Courier New" w:hAnsi="Courier New" w:cs="Courier New"/>
          <w:lang w:val="en-UA" w:eastAsia="en-US"/>
        </w:rPr>
        <w:t>shape</w:t>
      </w:r>
      <w:r w:rsidRPr="00AC2F47">
        <w:rPr>
          <w:lang w:val="en-UA" w:eastAsia="en-US"/>
        </w:rPr>
        <w:t xml:space="preserve"> (rect, circle, poly), </w:t>
      </w:r>
      <w:r w:rsidRPr="00AC2F47">
        <w:rPr>
          <w:rFonts w:ascii="Courier New" w:hAnsi="Courier New" w:cs="Courier New"/>
          <w:lang w:val="en-UA" w:eastAsia="en-US"/>
        </w:rPr>
        <w:t>coords</w:t>
      </w:r>
      <w:r w:rsidRPr="00AC2F47">
        <w:rPr>
          <w:lang w:val="en-UA" w:eastAsia="en-US"/>
        </w:rPr>
        <w:t xml:space="preserve"> (coordinates), </w:t>
      </w:r>
      <w:r w:rsidRPr="00AC2F47">
        <w:rPr>
          <w:rFonts w:ascii="Courier New" w:hAnsi="Courier New" w:cs="Courier New"/>
          <w:lang w:val="en-UA" w:eastAsia="en-US"/>
        </w:rPr>
        <w:t>href</w:t>
      </w:r>
      <w:r w:rsidRPr="00AC2F47">
        <w:rPr>
          <w:lang w:val="en-UA" w:eastAsia="en-US"/>
        </w:rPr>
        <w:t xml:space="preserve"> (link), </w:t>
      </w:r>
      <w:r w:rsidRPr="00AC2F47">
        <w:rPr>
          <w:rFonts w:ascii="Courier New" w:hAnsi="Courier New" w:cs="Courier New"/>
          <w:lang w:val="en-UA" w:eastAsia="en-US"/>
        </w:rPr>
        <w:t>alt</w:t>
      </w:r>
      <w:r w:rsidRPr="00AC2F47">
        <w:rPr>
          <w:lang w:val="en-UA" w:eastAsia="en-US"/>
        </w:rPr>
        <w:t xml:space="preserve"> (alternative text).</w:t>
      </w:r>
    </w:p>
    <w:p w14:paraId="412974A7" w14:textId="77777777" w:rsidR="00AC2F47" w:rsidRPr="00AC2F47" w:rsidRDefault="00AC2F47" w:rsidP="00AC2F4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>5. Types of image maps and their peculiarities:</w:t>
      </w:r>
    </w:p>
    <w:p w14:paraId="6E6CF4EB" w14:textId="77777777" w:rsidR="00AC2F47" w:rsidRPr="00AC2F47" w:rsidRDefault="00AC2F47" w:rsidP="00AC2F47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lastRenderedPageBreak/>
        <w:t>Client-side image maps: Defined in HTML (</w:t>
      </w:r>
      <w:r w:rsidRPr="00AC2F47">
        <w:rPr>
          <w:rFonts w:ascii="Courier New" w:hAnsi="Courier New" w:cs="Courier New"/>
          <w:lang w:val="en-UA" w:eastAsia="en-US"/>
        </w:rPr>
        <w:t>&lt;map&gt;</w:t>
      </w:r>
      <w:r w:rsidRPr="00AC2F47">
        <w:rPr>
          <w:lang w:val="en-UA" w:eastAsia="en-US"/>
        </w:rPr>
        <w:t xml:space="preserve"> and </w:t>
      </w:r>
      <w:r w:rsidRPr="00AC2F47">
        <w:rPr>
          <w:rFonts w:ascii="Courier New" w:hAnsi="Courier New" w:cs="Courier New"/>
          <w:lang w:val="en-UA" w:eastAsia="en-US"/>
        </w:rPr>
        <w:t>&lt;area&gt;</w:t>
      </w:r>
      <w:r w:rsidRPr="00AC2F47">
        <w:rPr>
          <w:lang w:val="en-UA" w:eastAsia="en-US"/>
        </w:rPr>
        <w:t>), processed by browser.</w:t>
      </w:r>
    </w:p>
    <w:p w14:paraId="64FCDBCC" w14:textId="77777777" w:rsidR="00AC2F47" w:rsidRPr="00AC2F47" w:rsidRDefault="00AC2F47" w:rsidP="00AC2F47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>Server-side image maps: Click coordinates sent to server for processing.</w:t>
      </w:r>
    </w:p>
    <w:p w14:paraId="538907AF" w14:textId="77777777" w:rsidR="00AC2F47" w:rsidRPr="00AC2F47" w:rsidRDefault="00AC2F47" w:rsidP="00AC2F4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>6. Means of visual representation of images, applets, and objects; basic tags:</w:t>
      </w:r>
    </w:p>
    <w:p w14:paraId="4AF8B7F7" w14:textId="77777777" w:rsidR="00AC2F47" w:rsidRPr="00AC2F47" w:rsidRDefault="00AC2F47" w:rsidP="00AC2F47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Images: </w:t>
      </w:r>
      <w:r w:rsidRPr="00AC2F47">
        <w:rPr>
          <w:rFonts w:ascii="Courier New" w:hAnsi="Courier New" w:cs="Courier New"/>
          <w:lang w:val="en-UA" w:eastAsia="en-US"/>
        </w:rPr>
        <w:t>&lt;img&gt;</w:t>
      </w:r>
    </w:p>
    <w:p w14:paraId="42B64E14" w14:textId="77777777" w:rsidR="00AC2F47" w:rsidRPr="00AC2F47" w:rsidRDefault="00AC2F47" w:rsidP="00AC2F47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Applets: </w:t>
      </w:r>
      <w:r w:rsidRPr="00AC2F47">
        <w:rPr>
          <w:rFonts w:ascii="Courier New" w:hAnsi="Courier New" w:cs="Courier New"/>
          <w:lang w:val="en-UA" w:eastAsia="en-US"/>
        </w:rPr>
        <w:t>&lt;applet&gt;</w:t>
      </w:r>
      <w:r w:rsidRPr="00AC2F47">
        <w:rPr>
          <w:lang w:val="en-UA" w:eastAsia="en-US"/>
        </w:rPr>
        <w:t xml:space="preserve"> (deprecated), replaced by </w:t>
      </w:r>
      <w:r w:rsidRPr="00AC2F47">
        <w:rPr>
          <w:rFonts w:ascii="Courier New" w:hAnsi="Courier New" w:cs="Courier New"/>
          <w:lang w:val="en-UA" w:eastAsia="en-US"/>
        </w:rPr>
        <w:t>&lt;object&gt;</w:t>
      </w:r>
      <w:r w:rsidRPr="00AC2F47">
        <w:rPr>
          <w:lang w:val="en-UA" w:eastAsia="en-US"/>
        </w:rPr>
        <w:t xml:space="preserve"> or </w:t>
      </w:r>
      <w:r w:rsidRPr="00AC2F47">
        <w:rPr>
          <w:rFonts w:ascii="Courier New" w:hAnsi="Courier New" w:cs="Courier New"/>
          <w:lang w:val="en-UA" w:eastAsia="en-US"/>
        </w:rPr>
        <w:t>&lt;embed&gt;</w:t>
      </w:r>
    </w:p>
    <w:p w14:paraId="2CEEA018" w14:textId="4F01635E" w:rsidR="00AC2F47" w:rsidRDefault="00AC2F47" w:rsidP="00443ED2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Objects: </w:t>
      </w:r>
      <w:r w:rsidRPr="00AC2F47">
        <w:rPr>
          <w:rFonts w:ascii="Courier New" w:hAnsi="Courier New" w:cs="Courier New"/>
          <w:lang w:val="en-UA" w:eastAsia="en-US"/>
        </w:rPr>
        <w:t>&lt;object&gt;</w:t>
      </w:r>
      <w:r>
        <w:rPr>
          <w:rFonts w:ascii="Courier New" w:hAnsi="Courier New" w:cs="Courier New"/>
          <w:lang w:val="en-UA" w:eastAsia="en-US"/>
        </w:rPr>
        <w:br/>
      </w:r>
      <w:r>
        <w:rPr>
          <w:rFonts w:ascii="Courier New" w:hAnsi="Courier New" w:cs="Courier New"/>
          <w:lang w:val="en-UA" w:eastAsia="en-US"/>
        </w:rPr>
        <w:br/>
      </w:r>
      <w:r>
        <w:rPr>
          <w:rFonts w:ascii="Courier New" w:hAnsi="Courier New" w:cs="Courier New"/>
          <w:lang w:val="en-UA" w:eastAsia="en-US"/>
        </w:rPr>
        <w:br/>
      </w:r>
      <w:r>
        <w:rPr>
          <w:rFonts w:ascii="Courier New" w:hAnsi="Courier New" w:cs="Courier New"/>
          <w:lang w:val="en-UA" w:eastAsia="en-US"/>
        </w:rPr>
        <w:br/>
      </w:r>
    </w:p>
    <w:p w14:paraId="3AB0C40B" w14:textId="77777777" w:rsidR="00AC2F47" w:rsidRDefault="00AC2F47">
      <w:pPr>
        <w:rPr>
          <w:b/>
          <w:bCs/>
          <w:sz w:val="32"/>
          <w:szCs w:val="32"/>
          <w:shd w:val="clear" w:color="auto" w:fill="FFB2D7"/>
        </w:rPr>
      </w:pPr>
      <w:r>
        <w:rPr>
          <w:b/>
          <w:bCs/>
          <w:sz w:val="32"/>
          <w:szCs w:val="32"/>
          <w:shd w:val="clear" w:color="auto" w:fill="FFB2D7"/>
        </w:rPr>
        <w:br w:type="page"/>
      </w:r>
    </w:p>
    <w:p w14:paraId="17E61924" w14:textId="72E79E4C" w:rsidR="00AC2F47" w:rsidRPr="00AC2F47" w:rsidRDefault="00AC2F47" w:rsidP="00AC2F47">
      <w:pPr>
        <w:jc w:val="center"/>
        <w:rPr>
          <w:b/>
          <w:bCs/>
          <w:sz w:val="32"/>
          <w:szCs w:val="32"/>
          <w:shd w:val="clear" w:color="auto" w:fill="FFB2D7"/>
          <w:lang w:val="en-US"/>
        </w:rPr>
      </w:pPr>
      <w:r w:rsidRPr="00AC2F4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AC2F47">
        <w:rPr>
          <w:b/>
          <w:bCs/>
          <w:sz w:val="32"/>
          <w:szCs w:val="32"/>
          <w:shd w:val="clear" w:color="auto" w:fill="FFB2D7"/>
          <w:lang w:val="en-US"/>
        </w:rPr>
        <w:t xml:space="preserve">ART </w:t>
      </w:r>
      <w:r>
        <w:rPr>
          <w:b/>
          <w:bCs/>
          <w:sz w:val="32"/>
          <w:szCs w:val="32"/>
          <w:shd w:val="clear" w:color="auto" w:fill="FFB2D7"/>
          <w:lang w:val="en-US"/>
        </w:rPr>
        <w:t>4</w:t>
      </w:r>
      <w:r w:rsidRPr="00AC2F47">
        <w:rPr>
          <w:b/>
          <w:bCs/>
          <w:sz w:val="32"/>
          <w:szCs w:val="32"/>
          <w:shd w:val="clear" w:color="auto" w:fill="FFB2D7"/>
          <w:lang w:val="en-US"/>
        </w:rPr>
        <w:t xml:space="preserve">: </w:t>
      </w:r>
      <w:r w:rsidRPr="00AC2F47">
        <w:rPr>
          <w:b/>
          <w:bCs/>
          <w:sz w:val="32"/>
          <w:szCs w:val="32"/>
          <w:shd w:val="clear" w:color="auto" w:fill="FFB2D7"/>
          <w:lang w:val="en-US"/>
        </w:rPr>
        <w:t>FRAMES</w:t>
      </w:r>
    </w:p>
    <w:p w14:paraId="715F44B4" w14:textId="77777777" w:rsidR="00AC2F47" w:rsidRPr="00AC2F47" w:rsidRDefault="00AC2F47" w:rsidP="00AC2F47">
      <w:pPr>
        <w:jc w:val="center"/>
        <w:rPr>
          <w:b/>
          <w:bCs/>
          <w:sz w:val="32"/>
          <w:szCs w:val="32"/>
        </w:rPr>
      </w:pPr>
      <w:proofErr w:type="spellStart"/>
      <w:r w:rsidRPr="00AC2F47">
        <w:rPr>
          <w:b/>
          <w:bCs/>
          <w:sz w:val="32"/>
          <w:szCs w:val="32"/>
        </w:rPr>
        <w:t>Task</w:t>
      </w:r>
      <w:proofErr w:type="spellEnd"/>
    </w:p>
    <w:p w14:paraId="17C9BDFA" w14:textId="27CE0B0D" w:rsidR="00AC2F47" w:rsidRPr="00443ED2" w:rsidRDefault="00AC2F47" w:rsidP="00AC2F47">
      <w:proofErr w:type="spellStart"/>
      <w:r w:rsidRPr="00AC2F47">
        <w:t>Create</w:t>
      </w:r>
      <w:proofErr w:type="spellEnd"/>
      <w:r w:rsidRPr="00AC2F47">
        <w:t xml:space="preserve"> </w:t>
      </w:r>
      <w:proofErr w:type="spellStart"/>
      <w:r w:rsidRPr="00AC2F47">
        <w:t>an</w:t>
      </w:r>
      <w:proofErr w:type="spellEnd"/>
      <w:r w:rsidRPr="00AC2F47">
        <w:t xml:space="preserve"> XHTML </w:t>
      </w:r>
      <w:proofErr w:type="spellStart"/>
      <w:r w:rsidRPr="00AC2F47">
        <w:t>document</w:t>
      </w:r>
      <w:proofErr w:type="spellEnd"/>
      <w:r w:rsidRPr="00AC2F47">
        <w:t xml:space="preserve"> </w:t>
      </w:r>
      <w:proofErr w:type="spellStart"/>
      <w:r w:rsidRPr="00AC2F47">
        <w:t>containing</w:t>
      </w:r>
      <w:proofErr w:type="spellEnd"/>
      <w:r w:rsidRPr="00AC2F47">
        <w:t xml:space="preserve"> </w:t>
      </w:r>
      <w:proofErr w:type="spellStart"/>
      <w:r w:rsidRPr="00AC2F47">
        <w:t>frames</w:t>
      </w:r>
      <w:proofErr w:type="spellEnd"/>
      <w:r w:rsidRPr="00AC2F47">
        <w:t xml:space="preserve"> </w:t>
      </w:r>
      <w:proofErr w:type="spellStart"/>
      <w:r w:rsidRPr="00AC2F47">
        <w:t>with</w:t>
      </w:r>
      <w:proofErr w:type="spellEnd"/>
      <w:r w:rsidRPr="00AC2F47">
        <w:t xml:space="preserve"> </w:t>
      </w:r>
      <w:proofErr w:type="spellStart"/>
      <w:r w:rsidRPr="00AC2F47">
        <w:t>properties</w:t>
      </w:r>
      <w:proofErr w:type="spellEnd"/>
      <w:r w:rsidRPr="00AC2F47">
        <w:t xml:space="preserve"> </w:t>
      </w:r>
      <w:proofErr w:type="spellStart"/>
      <w:r w:rsidRPr="00AC2F47">
        <w:t>specified</w:t>
      </w:r>
      <w:proofErr w:type="spellEnd"/>
      <w:r w:rsidRPr="00AC2F47">
        <w:t xml:space="preserve"> </w:t>
      </w:r>
      <w:proofErr w:type="spellStart"/>
      <w:r w:rsidRPr="00AC2F47">
        <w:t>in</w:t>
      </w:r>
      <w:proofErr w:type="spellEnd"/>
      <w:r w:rsidRPr="00AC2F47">
        <w:t xml:space="preserve"> </w:t>
      </w:r>
      <w:proofErr w:type="spellStart"/>
      <w:r w:rsidRPr="00AC2F47">
        <w:t>Table</w:t>
      </w:r>
      <w:proofErr w:type="spellEnd"/>
      <w:r w:rsidRPr="00AC2F47">
        <w:t xml:space="preserve"> 1.</w:t>
      </w:r>
      <w:r>
        <w:br/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30 </w:t>
      </w:r>
      <w:proofErr w:type="spellStart"/>
      <w:r>
        <w:t>pixel</w:t>
      </w:r>
      <w:proofErr w:type="spellEnd"/>
      <w:r>
        <w:rPr>
          <w:lang w:val="en-US"/>
        </w:rPr>
        <w:t xml:space="preserve"> </w:t>
      </w:r>
      <w:proofErr w:type="spellStart"/>
      <w:r>
        <w:t>margin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rPr>
          <w:lang w:val="en-US"/>
        </w:rP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frame</w:t>
      </w:r>
      <w:proofErr w:type="spellEnd"/>
      <w:r>
        <w:t>.</w:t>
      </w:r>
    </w:p>
    <w:p w14:paraId="3189E07C" w14:textId="77777777" w:rsidR="00AC2F47" w:rsidRPr="00AC2F47" w:rsidRDefault="00AC2F47" w:rsidP="00AC2F47">
      <w:pPr>
        <w:jc w:val="center"/>
        <w:rPr>
          <w:b/>
          <w:bCs/>
          <w:sz w:val="32"/>
          <w:szCs w:val="32"/>
        </w:rPr>
      </w:pPr>
      <w:proofErr w:type="spellStart"/>
      <w:r w:rsidRPr="00AC2F47">
        <w:rPr>
          <w:b/>
          <w:bCs/>
          <w:sz w:val="32"/>
          <w:szCs w:val="32"/>
        </w:rPr>
        <w:t>Solution</w:t>
      </w:r>
      <w:proofErr w:type="spellEnd"/>
    </w:p>
    <w:p w14:paraId="1175C586" w14:textId="0A2F5E8A" w:rsidR="00AC2F47" w:rsidRPr="00AC2F47" w:rsidRDefault="006C1034" w:rsidP="00AC2F4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64A97A4" wp14:editId="7BB0D205">
            <wp:extent cx="5943600" cy="3430270"/>
            <wp:effectExtent l="0" t="0" r="0" b="0"/>
            <wp:docPr id="1205990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90852" name="Picture 120599085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5C4D" w14:textId="77777777" w:rsidR="00AC2F47" w:rsidRPr="00AC2F47" w:rsidRDefault="00AC2F47" w:rsidP="00AC2F47">
      <w:pPr>
        <w:jc w:val="center"/>
        <w:rPr>
          <w:lang w:val="en-UA" w:eastAsia="en-US"/>
        </w:rPr>
      </w:pPr>
      <w:hyperlink r:id="rId22" w:history="1">
        <w:r w:rsidRPr="00AC2F47">
          <w:rPr>
            <w:rStyle w:val="Hyperlink"/>
            <w:lang w:val="en-UA" w:eastAsia="en-US"/>
          </w:rPr>
          <w:t>https://github.com/Jasokaa/IP-Olenin</w:t>
        </w:r>
      </w:hyperlink>
    </w:p>
    <w:p w14:paraId="770CDFC5" w14:textId="77777777" w:rsidR="00AC2F47" w:rsidRPr="00AC2F47" w:rsidRDefault="00AC2F47" w:rsidP="00AC2F47">
      <w:pPr>
        <w:jc w:val="center"/>
        <w:rPr>
          <w:b/>
          <w:bCs/>
          <w:lang w:val="en-US"/>
        </w:rPr>
      </w:pPr>
    </w:p>
    <w:p w14:paraId="43F174B0" w14:textId="77777777" w:rsidR="00AC2F47" w:rsidRPr="00AC2F47" w:rsidRDefault="00AC2F47" w:rsidP="00AC2F47">
      <w:pPr>
        <w:jc w:val="center"/>
        <w:rPr>
          <w:b/>
          <w:bCs/>
          <w:sz w:val="32"/>
          <w:szCs w:val="32"/>
          <w:lang w:val="en-US"/>
        </w:rPr>
      </w:pPr>
      <w:r w:rsidRPr="00AC2F47">
        <w:rPr>
          <w:b/>
          <w:bCs/>
          <w:sz w:val="32"/>
          <w:szCs w:val="32"/>
          <w:lang w:val="en-US"/>
        </w:rPr>
        <w:t>Conclusion</w:t>
      </w:r>
    </w:p>
    <w:p w14:paraId="5C894ADA" w14:textId="5D17DEA1" w:rsidR="00AC2F47" w:rsidRDefault="00AC2F47" w:rsidP="00AC2F47">
      <w:pPr>
        <w:spacing w:before="100" w:beforeAutospacing="1" w:after="100" w:afterAutospacing="1" w:line="240" w:lineRule="auto"/>
        <w:jc w:val="left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XHTML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,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margins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3374B0F2" w14:textId="77777777" w:rsidR="00AC2F47" w:rsidRPr="00AC2F47" w:rsidRDefault="00AC2F47" w:rsidP="00AC2F4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lastRenderedPageBreak/>
        <w:t>1. Purpose of using frames in HTML and XHTML:</w:t>
      </w:r>
      <w:r w:rsidRPr="00AC2F47">
        <w:rPr>
          <w:lang w:val="en-UA" w:eastAsia="en-US"/>
        </w:rPr>
        <w:br/>
        <w:t>To divide the browser window into multiple sections, each displaying a separate HTML document simultaneously.</w:t>
      </w:r>
    </w:p>
    <w:p w14:paraId="1EB5098F" w14:textId="77777777" w:rsidR="00AC2F47" w:rsidRPr="00AC2F47" w:rsidRDefault="00AC2F47" w:rsidP="00AC2F4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2. Purpose and use of the </w:t>
      </w:r>
      <w:r w:rsidRPr="00AC2F47">
        <w:rPr>
          <w:rFonts w:ascii="Courier New" w:hAnsi="Courier New" w:cs="Courier New"/>
          <w:lang w:val="en-UA" w:eastAsia="en-US"/>
        </w:rPr>
        <w:t>&lt;frameset&gt;</w:t>
      </w:r>
      <w:r w:rsidRPr="00AC2F47">
        <w:rPr>
          <w:lang w:val="en-UA" w:eastAsia="en-US"/>
        </w:rPr>
        <w:t xml:space="preserve"> element:</w:t>
      </w:r>
      <w:r w:rsidRPr="00AC2F47">
        <w:rPr>
          <w:lang w:val="en-UA" w:eastAsia="en-US"/>
        </w:rPr>
        <w:br/>
        <w:t xml:space="preserve">It replaces the </w:t>
      </w:r>
      <w:r w:rsidRPr="00AC2F47">
        <w:rPr>
          <w:rFonts w:ascii="Courier New" w:hAnsi="Courier New" w:cs="Courier New"/>
          <w:lang w:val="en-UA" w:eastAsia="en-US"/>
        </w:rPr>
        <w:t>&lt;body&gt;</w:t>
      </w:r>
      <w:r w:rsidRPr="00AC2F47">
        <w:rPr>
          <w:lang w:val="en-UA" w:eastAsia="en-US"/>
        </w:rPr>
        <w:t xml:space="preserve"> tag to define a set of frames and their layout (rows or columns).</w:t>
      </w:r>
    </w:p>
    <w:p w14:paraId="223C7E08" w14:textId="77777777" w:rsidR="00AC2F47" w:rsidRPr="00AC2F47" w:rsidRDefault="00AC2F47" w:rsidP="00AC2F4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3. How frame sizes are specified via </w:t>
      </w:r>
      <w:r w:rsidRPr="00AC2F47">
        <w:rPr>
          <w:rFonts w:ascii="Courier New" w:hAnsi="Courier New" w:cs="Courier New"/>
          <w:lang w:val="en-UA" w:eastAsia="en-US"/>
        </w:rPr>
        <w:t>rows</w:t>
      </w:r>
      <w:r w:rsidRPr="00AC2F47">
        <w:rPr>
          <w:lang w:val="en-UA" w:eastAsia="en-US"/>
        </w:rPr>
        <w:t xml:space="preserve"> and </w:t>
      </w:r>
      <w:r w:rsidRPr="00AC2F47">
        <w:rPr>
          <w:rFonts w:ascii="Courier New" w:hAnsi="Courier New" w:cs="Courier New"/>
          <w:lang w:val="en-UA" w:eastAsia="en-US"/>
        </w:rPr>
        <w:t>cols</w:t>
      </w:r>
      <w:r w:rsidRPr="00AC2F47">
        <w:rPr>
          <w:lang w:val="en-UA" w:eastAsia="en-US"/>
        </w:rPr>
        <w:t xml:space="preserve"> attributes:</w:t>
      </w:r>
    </w:p>
    <w:p w14:paraId="05BBAC89" w14:textId="77777777" w:rsidR="00AC2F47" w:rsidRPr="00AC2F47" w:rsidRDefault="00AC2F47" w:rsidP="00AC2F47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rows</w:t>
      </w:r>
      <w:r w:rsidRPr="00AC2F47">
        <w:rPr>
          <w:lang w:val="en-UA" w:eastAsia="en-US"/>
        </w:rPr>
        <w:t xml:space="preserve"> defines horizontal divisions with sizes (pixels, %, or </w:t>
      </w:r>
      <w:r w:rsidRPr="00AC2F47">
        <w:rPr>
          <w:rFonts w:ascii="Courier New" w:hAnsi="Courier New" w:cs="Courier New"/>
          <w:lang w:val="en-UA" w:eastAsia="en-US"/>
        </w:rPr>
        <w:t>*</w:t>
      </w:r>
      <w:r w:rsidRPr="00AC2F47">
        <w:rPr>
          <w:lang w:val="en-UA" w:eastAsia="en-US"/>
        </w:rPr>
        <w:t>).</w:t>
      </w:r>
    </w:p>
    <w:p w14:paraId="0BD6BD05" w14:textId="77777777" w:rsidR="00AC2F47" w:rsidRPr="00AC2F47" w:rsidRDefault="00AC2F47" w:rsidP="00AC2F47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cols</w:t>
      </w:r>
      <w:r w:rsidRPr="00AC2F47">
        <w:rPr>
          <w:lang w:val="en-UA" w:eastAsia="en-US"/>
        </w:rPr>
        <w:t xml:space="preserve"> defines vertical divisions similarly.</w:t>
      </w:r>
      <w:r w:rsidRPr="00AC2F47">
        <w:rPr>
          <w:lang w:val="en-UA" w:eastAsia="en-US"/>
        </w:rPr>
        <w:br/>
        <w:t xml:space="preserve">Example: </w:t>
      </w:r>
      <w:r w:rsidRPr="00AC2F47">
        <w:rPr>
          <w:rFonts w:ascii="Courier New" w:hAnsi="Courier New" w:cs="Courier New"/>
          <w:lang w:val="en-UA" w:eastAsia="en-US"/>
        </w:rPr>
        <w:t>rows="100,*,200"</w:t>
      </w:r>
      <w:r w:rsidRPr="00AC2F47">
        <w:rPr>
          <w:lang w:val="en-UA" w:eastAsia="en-US"/>
        </w:rPr>
        <w:t xml:space="preserve"> means top frame 100px, middle fills remaining, bottom 200px.</w:t>
      </w:r>
    </w:p>
    <w:p w14:paraId="481E139A" w14:textId="77777777" w:rsidR="00AC2F47" w:rsidRPr="00AC2F47" w:rsidRDefault="00AC2F47" w:rsidP="00AC2F4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4. Attributes of </w:t>
      </w:r>
      <w:r w:rsidRPr="00AC2F47">
        <w:rPr>
          <w:rFonts w:ascii="Courier New" w:hAnsi="Courier New" w:cs="Courier New"/>
          <w:lang w:val="en-UA" w:eastAsia="en-US"/>
        </w:rPr>
        <w:t>&lt;frame&gt;</w:t>
      </w:r>
      <w:r w:rsidRPr="00AC2F47">
        <w:rPr>
          <w:lang w:val="en-UA" w:eastAsia="en-US"/>
        </w:rPr>
        <w:t xml:space="preserve"> element:</w:t>
      </w:r>
    </w:p>
    <w:p w14:paraId="44E2C9EB" w14:textId="77777777" w:rsidR="00AC2F47" w:rsidRPr="00AC2F47" w:rsidRDefault="00AC2F47" w:rsidP="00AC2F47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src</w:t>
      </w:r>
      <w:r w:rsidRPr="00AC2F47">
        <w:rPr>
          <w:lang w:val="en-UA" w:eastAsia="en-US"/>
        </w:rPr>
        <w:t xml:space="preserve"> — URL of content.</w:t>
      </w:r>
    </w:p>
    <w:p w14:paraId="4B692771" w14:textId="77777777" w:rsidR="00AC2F47" w:rsidRPr="00AC2F47" w:rsidRDefault="00AC2F47" w:rsidP="00AC2F47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name</w:t>
      </w:r>
      <w:r w:rsidRPr="00AC2F47">
        <w:rPr>
          <w:lang w:val="en-UA" w:eastAsia="en-US"/>
        </w:rPr>
        <w:t xml:space="preserve"> — frame name (for targets).</w:t>
      </w:r>
    </w:p>
    <w:p w14:paraId="1C1B098C" w14:textId="77777777" w:rsidR="00AC2F47" w:rsidRPr="00AC2F47" w:rsidRDefault="00AC2F47" w:rsidP="00AC2F47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scrolling</w:t>
      </w:r>
      <w:r w:rsidRPr="00AC2F47">
        <w:rPr>
          <w:lang w:val="en-UA" w:eastAsia="en-US"/>
        </w:rPr>
        <w:t xml:space="preserve"> — auto, yes, no (scrollbar behavior).</w:t>
      </w:r>
    </w:p>
    <w:p w14:paraId="5449FE20" w14:textId="77777777" w:rsidR="00AC2F47" w:rsidRPr="00AC2F47" w:rsidRDefault="00AC2F47" w:rsidP="00AC2F47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noresize</w:t>
      </w:r>
      <w:r w:rsidRPr="00AC2F47">
        <w:rPr>
          <w:lang w:val="en-UA" w:eastAsia="en-US"/>
        </w:rPr>
        <w:t xml:space="preserve"> — prevent resizing.</w:t>
      </w:r>
    </w:p>
    <w:p w14:paraId="35A6E94B" w14:textId="77777777" w:rsidR="00AC2F47" w:rsidRPr="00AC2F47" w:rsidRDefault="00AC2F47" w:rsidP="00AC2F47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marginwidth</w:t>
      </w:r>
      <w:r w:rsidRPr="00AC2F47">
        <w:rPr>
          <w:lang w:val="en-UA" w:eastAsia="en-US"/>
        </w:rPr>
        <w:t xml:space="preserve"> and </w:t>
      </w:r>
      <w:r w:rsidRPr="00AC2F47">
        <w:rPr>
          <w:rFonts w:ascii="Courier New" w:hAnsi="Courier New" w:cs="Courier New"/>
          <w:lang w:val="en-UA" w:eastAsia="en-US"/>
        </w:rPr>
        <w:t>marginheight</w:t>
      </w:r>
      <w:r w:rsidRPr="00AC2F47">
        <w:rPr>
          <w:lang w:val="en-UA" w:eastAsia="en-US"/>
        </w:rPr>
        <w:t xml:space="preserve"> — margins inside frame.</w:t>
      </w:r>
    </w:p>
    <w:p w14:paraId="5F50A9A7" w14:textId="77777777" w:rsidR="00AC2F47" w:rsidRPr="00AC2F47" w:rsidRDefault="00AC2F47" w:rsidP="00AC2F47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frameborder</w:t>
      </w:r>
      <w:r w:rsidRPr="00AC2F47">
        <w:rPr>
          <w:lang w:val="en-UA" w:eastAsia="en-US"/>
        </w:rPr>
        <w:t xml:space="preserve"> — show border (1 or 0).</w:t>
      </w:r>
    </w:p>
    <w:p w14:paraId="3489497B" w14:textId="77777777" w:rsidR="00AC2F47" w:rsidRPr="00AC2F47" w:rsidRDefault="00AC2F47" w:rsidP="00AC2F47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rFonts w:ascii="Courier New" w:hAnsi="Courier New" w:cs="Courier New"/>
          <w:lang w:val="en-UA" w:eastAsia="en-US"/>
        </w:rPr>
        <w:t>longdesc</w:t>
      </w:r>
      <w:r w:rsidRPr="00AC2F47">
        <w:rPr>
          <w:lang w:val="en-UA" w:eastAsia="en-US"/>
        </w:rPr>
        <w:t xml:space="preserve"> — URL for long description.</w:t>
      </w:r>
    </w:p>
    <w:p w14:paraId="11D4B70C" w14:textId="77777777" w:rsidR="00AC2F47" w:rsidRPr="00AC2F47" w:rsidRDefault="00AC2F47" w:rsidP="00AC2F4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>5. How to set initial contents and targets for links:</w:t>
      </w:r>
    </w:p>
    <w:p w14:paraId="287F0627" w14:textId="77777777" w:rsidR="00AC2F47" w:rsidRPr="00AC2F47" w:rsidRDefault="00AC2F47" w:rsidP="00AC2F47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Use </w:t>
      </w:r>
      <w:r w:rsidRPr="00AC2F47">
        <w:rPr>
          <w:rFonts w:ascii="Courier New" w:hAnsi="Courier New" w:cs="Courier New"/>
          <w:lang w:val="en-UA" w:eastAsia="en-US"/>
        </w:rPr>
        <w:t>src</w:t>
      </w:r>
      <w:r w:rsidRPr="00AC2F47">
        <w:rPr>
          <w:lang w:val="en-UA" w:eastAsia="en-US"/>
        </w:rPr>
        <w:t xml:space="preserve"> attribute in </w:t>
      </w:r>
      <w:r w:rsidRPr="00AC2F47">
        <w:rPr>
          <w:rFonts w:ascii="Courier New" w:hAnsi="Courier New" w:cs="Courier New"/>
          <w:lang w:val="en-UA" w:eastAsia="en-US"/>
        </w:rPr>
        <w:t>&lt;frame&gt;</w:t>
      </w:r>
      <w:r w:rsidRPr="00AC2F47">
        <w:rPr>
          <w:lang w:val="en-UA" w:eastAsia="en-US"/>
        </w:rPr>
        <w:t xml:space="preserve"> to set initial page.</w:t>
      </w:r>
    </w:p>
    <w:p w14:paraId="2C1BC1E3" w14:textId="77777777" w:rsidR="00AC2F47" w:rsidRPr="00AC2F47" w:rsidRDefault="00AC2F47" w:rsidP="00AC2F47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Use </w:t>
      </w:r>
      <w:r w:rsidRPr="00AC2F47">
        <w:rPr>
          <w:rFonts w:ascii="Courier New" w:hAnsi="Courier New" w:cs="Courier New"/>
          <w:lang w:val="en-UA" w:eastAsia="en-US"/>
        </w:rPr>
        <w:t>target</w:t>
      </w:r>
      <w:r w:rsidRPr="00AC2F47">
        <w:rPr>
          <w:lang w:val="en-UA" w:eastAsia="en-US"/>
        </w:rPr>
        <w:t xml:space="preserve"> attribute in links to specify which frame loads the linked page (</w:t>
      </w:r>
      <w:r w:rsidRPr="00AC2F47">
        <w:rPr>
          <w:rFonts w:ascii="Courier New" w:hAnsi="Courier New" w:cs="Courier New"/>
          <w:lang w:val="en-UA" w:eastAsia="en-US"/>
        </w:rPr>
        <w:t>target="framename"</w:t>
      </w:r>
      <w:r w:rsidRPr="00AC2F47">
        <w:rPr>
          <w:lang w:val="en-UA" w:eastAsia="en-US"/>
        </w:rPr>
        <w:t>).</w:t>
      </w:r>
    </w:p>
    <w:p w14:paraId="3FE9F263" w14:textId="77777777" w:rsidR="00AC2F47" w:rsidRPr="00AC2F47" w:rsidRDefault="00AC2F47" w:rsidP="00AC2F47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AC2F47">
        <w:rPr>
          <w:lang w:val="en-UA" w:eastAsia="en-US"/>
        </w:rPr>
        <w:t xml:space="preserve">6. Usage and purpose of </w:t>
      </w:r>
      <w:r w:rsidRPr="00AC2F47">
        <w:rPr>
          <w:rFonts w:ascii="Courier New" w:hAnsi="Courier New" w:cs="Courier New"/>
          <w:lang w:val="en-UA" w:eastAsia="en-US"/>
        </w:rPr>
        <w:t>&lt;noframes&gt;</w:t>
      </w:r>
      <w:r w:rsidRPr="00AC2F47">
        <w:rPr>
          <w:lang w:val="en-UA" w:eastAsia="en-US"/>
        </w:rPr>
        <w:t xml:space="preserve"> element:</w:t>
      </w:r>
      <w:r w:rsidRPr="00AC2F47">
        <w:rPr>
          <w:lang w:val="en-UA" w:eastAsia="en-US"/>
        </w:rPr>
        <w:br/>
        <w:t>Provides alternative content for browsers that do not support frames, ensuring accessibility.</w:t>
      </w:r>
    </w:p>
    <w:p w14:paraId="5C4A4BDE" w14:textId="77777777" w:rsidR="00AC2F47" w:rsidRPr="00AC2F47" w:rsidRDefault="00AC2F47" w:rsidP="00AC2F47">
      <w:pPr>
        <w:spacing w:before="100" w:beforeAutospacing="1" w:after="100" w:afterAutospacing="1" w:line="240" w:lineRule="auto"/>
        <w:ind w:left="360"/>
        <w:jc w:val="left"/>
        <w:rPr>
          <w:lang w:val="en-UA" w:eastAsia="en-US"/>
        </w:rPr>
      </w:pPr>
    </w:p>
    <w:sectPr w:rsidR="00AC2F47" w:rsidRPr="00AC2F47" w:rsidSect="00C77AA6"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31BB" w14:textId="77777777" w:rsidR="00703A93" w:rsidRDefault="00703A93" w:rsidP="001A2D3D">
      <w:pPr>
        <w:pStyle w:val="InfoBlue"/>
      </w:pPr>
      <w:r>
        <w:separator/>
      </w:r>
    </w:p>
  </w:endnote>
  <w:endnote w:type="continuationSeparator" w:id="0">
    <w:p w14:paraId="3F25C6AE" w14:textId="77777777" w:rsidR="00703A93" w:rsidRDefault="00703A93" w:rsidP="001A2D3D">
      <w:pPr>
        <w:pStyle w:val="InfoBlu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48C3" w:rsidRPr="00D95183" w14:paraId="496A64B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A7D3C5" w14:textId="77777777" w:rsidR="00AA48C3" w:rsidRPr="00D95183" w:rsidRDefault="00AA48C3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73F733" w14:textId="537E916A" w:rsidR="00AA48C3" w:rsidRPr="00D95183" w:rsidRDefault="00AA48C3" w:rsidP="00963857">
          <w:pPr>
            <w:jc w:val="center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>K</w:t>
          </w:r>
          <w:r w:rsidR="00156C2A" w:rsidRPr="00D95183">
            <w:rPr>
              <w:sz w:val="24"/>
              <w:szCs w:val="24"/>
            </w:rPr>
            <w:t>y</w:t>
          </w:r>
          <w:r w:rsidRPr="00D95183">
            <w:rPr>
              <w:sz w:val="24"/>
              <w:szCs w:val="24"/>
            </w:rPr>
            <w:t xml:space="preserve">iv, </w:t>
          </w:r>
          <w:r w:rsidR="00051DE5" w:rsidRPr="00D95183">
            <w:rPr>
              <w:sz w:val="24"/>
              <w:szCs w:val="24"/>
            </w:rPr>
            <w:fldChar w:fldCharType="begin"/>
          </w:r>
          <w:r w:rsidRPr="00D95183">
            <w:rPr>
              <w:sz w:val="24"/>
              <w:szCs w:val="24"/>
            </w:rPr>
            <w:instrText xml:space="preserve"> DATE \@ "yyyy" </w:instrText>
          </w:r>
          <w:r w:rsidR="00051DE5" w:rsidRPr="00D95183">
            <w:rPr>
              <w:sz w:val="24"/>
              <w:szCs w:val="24"/>
            </w:rPr>
            <w:fldChar w:fldCharType="separate"/>
          </w:r>
          <w:r w:rsidR="00804397">
            <w:rPr>
              <w:noProof/>
              <w:sz w:val="24"/>
              <w:szCs w:val="24"/>
            </w:rPr>
            <w:t>2025</w:t>
          </w:r>
          <w:r w:rsidR="00051DE5" w:rsidRPr="00D95183">
            <w:rPr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DF0FB5" w14:textId="77777777" w:rsidR="00AA48C3" w:rsidRPr="00D95183" w:rsidRDefault="00AA48C3">
          <w:pPr>
            <w:jc w:val="right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 xml:space="preserve">Page </w:t>
          </w:r>
          <w:r w:rsidR="00051DE5" w:rsidRPr="00D95183">
            <w:rPr>
              <w:rStyle w:val="PageNumber"/>
              <w:sz w:val="24"/>
              <w:szCs w:val="24"/>
            </w:rPr>
            <w:fldChar w:fldCharType="begin"/>
          </w:r>
          <w:r w:rsidRPr="00D95183">
            <w:rPr>
              <w:rStyle w:val="PageNumber"/>
              <w:sz w:val="24"/>
              <w:szCs w:val="24"/>
            </w:rPr>
            <w:instrText xml:space="preserve"> PAGE </w:instrText>
          </w:r>
          <w:r w:rsidR="00051DE5" w:rsidRPr="00D95183">
            <w:rPr>
              <w:rStyle w:val="PageNumber"/>
              <w:sz w:val="24"/>
              <w:szCs w:val="24"/>
            </w:rPr>
            <w:fldChar w:fldCharType="separate"/>
          </w:r>
          <w:r w:rsidR="00B30B07" w:rsidRPr="00D95183">
            <w:rPr>
              <w:rStyle w:val="PageNumber"/>
              <w:noProof/>
              <w:sz w:val="24"/>
              <w:szCs w:val="24"/>
            </w:rPr>
            <w:t>2</w:t>
          </w:r>
          <w:r w:rsidR="00051DE5" w:rsidRPr="00D95183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11A7197A" w14:textId="77777777" w:rsidR="00AA48C3" w:rsidRPr="00D95183" w:rsidRDefault="00AA48C3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1087" w14:textId="77777777" w:rsidR="00D95183" w:rsidRPr="00D95183" w:rsidRDefault="00D95183" w:rsidP="00AA48C3">
    <w:pPr>
      <w:pStyle w:val="Footer"/>
      <w:jc w:val="center"/>
      <w:rPr>
        <w:sz w:val="24"/>
        <w:szCs w:val="24"/>
      </w:rPr>
    </w:pPr>
  </w:p>
  <w:p w14:paraId="176FBED8" w14:textId="1410C986" w:rsidR="00AA48C3" w:rsidRPr="00D95183" w:rsidRDefault="00AA48C3" w:rsidP="00AA48C3">
    <w:pPr>
      <w:pStyle w:val="Footer"/>
      <w:jc w:val="center"/>
      <w:rPr>
        <w:sz w:val="24"/>
        <w:szCs w:val="24"/>
      </w:rPr>
    </w:pPr>
    <w:proofErr w:type="spellStart"/>
    <w:r w:rsidRPr="00D95183">
      <w:rPr>
        <w:sz w:val="24"/>
        <w:szCs w:val="24"/>
      </w:rPr>
      <w:t>K</w:t>
    </w:r>
    <w:r w:rsidR="00156C2A" w:rsidRPr="00D95183">
      <w:rPr>
        <w:sz w:val="24"/>
        <w:szCs w:val="24"/>
      </w:rPr>
      <w:t>y</w:t>
    </w:r>
    <w:r w:rsidRPr="00D95183">
      <w:rPr>
        <w:sz w:val="24"/>
        <w:szCs w:val="24"/>
      </w:rPr>
      <w:t>iv</w:t>
    </w:r>
    <w:proofErr w:type="spellEnd"/>
    <w:r w:rsidRPr="00D95183">
      <w:rPr>
        <w:sz w:val="24"/>
        <w:szCs w:val="24"/>
      </w:rPr>
      <w:t xml:space="preserve">, </w:t>
    </w:r>
    <w:r w:rsidR="00051DE5" w:rsidRPr="00D95183">
      <w:rPr>
        <w:sz w:val="24"/>
        <w:szCs w:val="24"/>
      </w:rPr>
      <w:fldChar w:fldCharType="begin"/>
    </w:r>
    <w:r w:rsidRPr="00D95183">
      <w:rPr>
        <w:sz w:val="24"/>
        <w:szCs w:val="24"/>
      </w:rPr>
      <w:instrText xml:space="preserve"> DATE \@ "yyyy" </w:instrText>
    </w:r>
    <w:r w:rsidR="00051DE5" w:rsidRPr="00D95183">
      <w:rPr>
        <w:sz w:val="24"/>
        <w:szCs w:val="24"/>
      </w:rPr>
      <w:fldChar w:fldCharType="separate"/>
    </w:r>
    <w:r w:rsidR="00804397">
      <w:rPr>
        <w:noProof/>
        <w:sz w:val="24"/>
        <w:szCs w:val="24"/>
      </w:rPr>
      <w:t>2025</w:t>
    </w:r>
    <w:r w:rsidR="00051DE5" w:rsidRPr="00D95183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D2DB" w14:textId="77777777" w:rsidR="00703A93" w:rsidRDefault="00703A93" w:rsidP="001A2D3D">
      <w:pPr>
        <w:pStyle w:val="InfoBlue"/>
      </w:pPr>
      <w:r>
        <w:separator/>
      </w:r>
    </w:p>
  </w:footnote>
  <w:footnote w:type="continuationSeparator" w:id="0">
    <w:p w14:paraId="03E01ED6" w14:textId="77777777" w:rsidR="00703A93" w:rsidRDefault="00703A93" w:rsidP="001A2D3D">
      <w:pPr>
        <w:pStyle w:val="InfoBlu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713" w14:textId="75908A86" w:rsidR="00255288" w:rsidRPr="00255288" w:rsidRDefault="00255288" w:rsidP="00255288">
    <w:pPr>
      <w:pStyle w:val="Header"/>
      <w:jc w:val="center"/>
      <w:rPr>
        <w:b/>
        <w:lang w:val="en-US"/>
      </w:rPr>
    </w:pPr>
    <w:r>
      <w:rPr>
        <w:b/>
        <w:lang w:val="en-US"/>
      </w:rPr>
      <w:t>Kyiv</w:t>
    </w:r>
    <w:r w:rsidR="00A13D2A">
      <w:rPr>
        <w:b/>
      </w:rPr>
      <w:t xml:space="preserve"> </w:t>
    </w:r>
    <w:proofErr w:type="spellStart"/>
    <w:r w:rsidR="00A13D2A">
      <w:rPr>
        <w:b/>
      </w:rPr>
      <w:t>Aviation</w:t>
    </w:r>
    <w:proofErr w:type="spellEnd"/>
    <w:r>
      <w:rPr>
        <w:b/>
        <w:lang w:val="en-US"/>
      </w:rPr>
      <w:t xml:space="preserve"> Institute</w:t>
    </w:r>
  </w:p>
  <w:p w14:paraId="3D73F74C" w14:textId="0504C291" w:rsidR="00C472EA" w:rsidRPr="00DB13B2" w:rsidRDefault="00C472EA" w:rsidP="00A13D2A">
    <w:pPr>
      <w:pStyle w:val="Header"/>
      <w:jc w:val="center"/>
      <w:rPr>
        <w:b/>
        <w:lang w:val="en-US"/>
      </w:rPr>
    </w:pPr>
    <w:proofErr w:type="spellStart"/>
    <w:r>
      <w:rPr>
        <w:b/>
      </w:rPr>
      <w:t>Faculty</w:t>
    </w:r>
    <w:proofErr w:type="spellEnd"/>
    <w:r>
      <w:rPr>
        <w:b/>
      </w:rPr>
      <w:t xml:space="preserve"> </w:t>
    </w:r>
    <w:proofErr w:type="spellStart"/>
    <w:r>
      <w:rPr>
        <w:b/>
      </w:rPr>
      <w:t>of</w:t>
    </w:r>
    <w:proofErr w:type="spellEnd"/>
    <w:r>
      <w:rPr>
        <w:b/>
      </w:rPr>
      <w:t xml:space="preserve"> </w:t>
    </w:r>
    <w:r w:rsidR="00DB13B2">
      <w:rPr>
        <w:b/>
        <w:lang w:val="en-US"/>
      </w:rPr>
      <w:t>Computer Science</w:t>
    </w:r>
    <w:r>
      <w:rPr>
        <w:b/>
      </w:rPr>
      <w:t xml:space="preserve"> </w:t>
    </w:r>
    <w:proofErr w:type="spellStart"/>
    <w:r>
      <w:rPr>
        <w:b/>
      </w:rPr>
      <w:t>and</w:t>
    </w:r>
    <w:proofErr w:type="spellEnd"/>
    <w:r>
      <w:rPr>
        <w:b/>
      </w:rPr>
      <w:t xml:space="preserve"> </w:t>
    </w:r>
    <w:r w:rsidR="00DB13B2">
      <w:rPr>
        <w:b/>
        <w:lang w:val="en-US"/>
      </w:rPr>
      <w:t>Technologies</w:t>
    </w:r>
  </w:p>
  <w:p w14:paraId="24E2F2E8" w14:textId="77777777" w:rsidR="00C77AA6" w:rsidRPr="00C77AA6" w:rsidRDefault="00C77AA6" w:rsidP="00A13D2A">
    <w:pPr>
      <w:pStyle w:val="Header"/>
      <w:jc w:val="center"/>
      <w:rPr>
        <w:b/>
      </w:rPr>
    </w:pPr>
    <w:proofErr w:type="spellStart"/>
    <w:r>
      <w:rPr>
        <w:b/>
      </w:rPr>
      <w:t>Software</w:t>
    </w:r>
    <w:proofErr w:type="spellEnd"/>
    <w:r>
      <w:rPr>
        <w:b/>
      </w:rPr>
      <w:t xml:space="preserve"> </w:t>
    </w:r>
    <w:proofErr w:type="spellStart"/>
    <w:r>
      <w:rPr>
        <w:b/>
      </w:rPr>
      <w:t>engineering</w:t>
    </w:r>
    <w:proofErr w:type="spellEnd"/>
    <w:r>
      <w:rPr>
        <w:b/>
      </w:rPr>
      <w:t xml:space="preserve"> </w:t>
    </w:r>
    <w:proofErr w:type="spellStart"/>
    <w:r>
      <w:rPr>
        <w:b/>
      </w:rPr>
      <w:t>department</w:t>
    </w:r>
    <w:proofErr w:type="spellEnd"/>
  </w:p>
  <w:p w14:paraId="318D6F05" w14:textId="77777777" w:rsidR="00A13D2A" w:rsidRPr="00A13D2A" w:rsidRDefault="00A13D2A" w:rsidP="00A13D2A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8A8992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3CC69E6"/>
    <w:multiLevelType w:val="multilevel"/>
    <w:tmpl w:val="D3D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32065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D0401"/>
    <w:multiLevelType w:val="hybridMultilevel"/>
    <w:tmpl w:val="F3B02694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80F23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B120B"/>
    <w:multiLevelType w:val="multilevel"/>
    <w:tmpl w:val="C36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A1301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77BAF"/>
    <w:multiLevelType w:val="multilevel"/>
    <w:tmpl w:val="9BAC8A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0653EFF"/>
    <w:multiLevelType w:val="multilevel"/>
    <w:tmpl w:val="E79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41579"/>
    <w:multiLevelType w:val="hybridMultilevel"/>
    <w:tmpl w:val="EDEAAB2C"/>
    <w:lvl w:ilvl="0" w:tplc="1F30F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9C0238"/>
    <w:multiLevelType w:val="multilevel"/>
    <w:tmpl w:val="B90A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432E7"/>
    <w:multiLevelType w:val="multilevel"/>
    <w:tmpl w:val="209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76D73"/>
    <w:multiLevelType w:val="hybridMultilevel"/>
    <w:tmpl w:val="C3623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74F70"/>
    <w:multiLevelType w:val="multilevel"/>
    <w:tmpl w:val="93B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27C48"/>
    <w:multiLevelType w:val="hybridMultilevel"/>
    <w:tmpl w:val="54361108"/>
    <w:lvl w:ilvl="0" w:tplc="C7C45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A3525C"/>
    <w:multiLevelType w:val="hybridMultilevel"/>
    <w:tmpl w:val="E38AE6EE"/>
    <w:lvl w:ilvl="0" w:tplc="32123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3F12FE"/>
    <w:multiLevelType w:val="multilevel"/>
    <w:tmpl w:val="BDE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D5FC4"/>
    <w:multiLevelType w:val="multilevel"/>
    <w:tmpl w:val="5A3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95D62"/>
    <w:multiLevelType w:val="multilevel"/>
    <w:tmpl w:val="795E6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C0504D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6A65926"/>
    <w:multiLevelType w:val="multilevel"/>
    <w:tmpl w:val="9FE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016D4"/>
    <w:multiLevelType w:val="multilevel"/>
    <w:tmpl w:val="04C4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D1B3C"/>
    <w:multiLevelType w:val="multilevel"/>
    <w:tmpl w:val="F58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96C8A"/>
    <w:multiLevelType w:val="hybridMultilevel"/>
    <w:tmpl w:val="6630D7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A7755"/>
    <w:multiLevelType w:val="hybridMultilevel"/>
    <w:tmpl w:val="2E2CAEA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214A54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5A297F"/>
    <w:multiLevelType w:val="hybridMultilevel"/>
    <w:tmpl w:val="E5BC21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97958"/>
    <w:multiLevelType w:val="hybridMultilevel"/>
    <w:tmpl w:val="33F49B1E"/>
    <w:lvl w:ilvl="0" w:tplc="058AE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202601"/>
    <w:multiLevelType w:val="hybridMultilevel"/>
    <w:tmpl w:val="024429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54630"/>
    <w:multiLevelType w:val="multilevel"/>
    <w:tmpl w:val="AF5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00D12"/>
    <w:multiLevelType w:val="hybridMultilevel"/>
    <w:tmpl w:val="487088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08247">
    <w:abstractNumId w:val="0"/>
  </w:num>
  <w:num w:numId="2" w16cid:durableId="1440834338">
    <w:abstractNumId w:val="20"/>
  </w:num>
  <w:num w:numId="3" w16cid:durableId="874776708">
    <w:abstractNumId w:val="8"/>
  </w:num>
  <w:num w:numId="4" w16cid:durableId="223688321">
    <w:abstractNumId w:val="13"/>
  </w:num>
  <w:num w:numId="5" w16cid:durableId="542714865">
    <w:abstractNumId w:val="10"/>
  </w:num>
  <w:num w:numId="6" w16cid:durableId="1216309063">
    <w:abstractNumId w:val="15"/>
  </w:num>
  <w:num w:numId="7" w16cid:durableId="41831840">
    <w:abstractNumId w:val="28"/>
  </w:num>
  <w:num w:numId="8" w16cid:durableId="2030371155">
    <w:abstractNumId w:val="4"/>
  </w:num>
  <w:num w:numId="9" w16cid:durableId="1837914332">
    <w:abstractNumId w:val="25"/>
  </w:num>
  <w:num w:numId="10" w16cid:durableId="1978996653">
    <w:abstractNumId w:val="27"/>
  </w:num>
  <w:num w:numId="11" w16cid:durableId="1409426374">
    <w:abstractNumId w:val="16"/>
  </w:num>
  <w:num w:numId="12" w16cid:durableId="497186130">
    <w:abstractNumId w:val="29"/>
  </w:num>
  <w:num w:numId="13" w16cid:durableId="673998456">
    <w:abstractNumId w:val="24"/>
  </w:num>
  <w:num w:numId="14" w16cid:durableId="683167793">
    <w:abstractNumId w:val="31"/>
  </w:num>
  <w:num w:numId="15" w16cid:durableId="1027829387">
    <w:abstractNumId w:val="17"/>
  </w:num>
  <w:num w:numId="16" w16cid:durableId="1348093188">
    <w:abstractNumId w:val="6"/>
  </w:num>
  <w:num w:numId="17" w16cid:durableId="494616257">
    <w:abstractNumId w:val="19"/>
  </w:num>
  <w:num w:numId="18" w16cid:durableId="1885023841">
    <w:abstractNumId w:val="9"/>
  </w:num>
  <w:num w:numId="19" w16cid:durableId="227810248">
    <w:abstractNumId w:val="30"/>
  </w:num>
  <w:num w:numId="20" w16cid:durableId="1070276754">
    <w:abstractNumId w:val="2"/>
  </w:num>
  <w:num w:numId="21" w16cid:durableId="2091392690">
    <w:abstractNumId w:val="12"/>
  </w:num>
  <w:num w:numId="22" w16cid:durableId="177890629">
    <w:abstractNumId w:val="18"/>
  </w:num>
  <w:num w:numId="23" w16cid:durableId="1509053561">
    <w:abstractNumId w:val="22"/>
  </w:num>
  <w:num w:numId="24" w16cid:durableId="615452644">
    <w:abstractNumId w:val="23"/>
  </w:num>
  <w:num w:numId="25" w16cid:durableId="1820224323">
    <w:abstractNumId w:val="14"/>
  </w:num>
  <w:num w:numId="26" w16cid:durableId="606237188">
    <w:abstractNumId w:val="11"/>
  </w:num>
  <w:num w:numId="27" w16cid:durableId="1178888725">
    <w:abstractNumId w:val="21"/>
  </w:num>
  <w:num w:numId="28" w16cid:durableId="1427850007">
    <w:abstractNumId w:val="26"/>
  </w:num>
  <w:num w:numId="29" w16cid:durableId="1833451924">
    <w:abstractNumId w:val="3"/>
  </w:num>
  <w:num w:numId="30" w16cid:durableId="846561085">
    <w:abstractNumId w:val="7"/>
  </w:num>
  <w:num w:numId="31" w16cid:durableId="175485908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de" w:val="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\n\n\n\n\n\n\n\n\n\n\n\n\n\n\n\n\n\n\n\n\n\n\n\n\n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#include &lt;stdio.h&gt;\n#include &lt;stdlib.h&gt;\n#include &lt;stdbool.h&gt;\n\nint main()\n{\n\n    bool bRes;\n    bool bRes2;\n    int     iOp1 = 17,\n            iOp2 = 11,\n            iOp3 = 47,\n            iOp4 = 59;\n\n    double  dOp1 = 34.5,\n            dOp2 = 34.5,\n            dOp3 = 43,\n            dOp4 = 56;\n\n    bRes    = (!(iOp1 == iOp2)) || (!(iOp3 &gt;= iOp4));\n    bRes2   = (!(dOp1 == dOp2)) || (!(dOp3 &gt;= dOp4));\n\n\n    return 0;\n}\n#include &lt;stdio.h&gt;_x000d__x000a_#include &lt;stdlib.h&gt;_x000d__x000a_#include &lt;stdbool.h&gt;_x000d__x000a__x000d__x000a_int main()_x000d__x000a_{_x000d__x000a__x000d__x000a_    bool bRes;_x000d__x000a_    bool bRes2;_x000d__x000a_    int     iOp1 = 17,_x000d__x000a_            iOp2 = 11,_x000d__x000a_            iOp3 = 47,_x000d__x000a_            iOp4 = 59;_x000d__x000a__x000d__x000a_    double  dOp1 = 34.5,_x000d__x000a_            dOp2 = 34.5,_x000d__x000a_            dOp3 = 43,_x000d__x000a_            dOp4 = 56;_x000d__x000a__x000d__x000a_    bRes    = (!(iOp1 == iOp2)) || (!(iOp3 &gt;= iOp4));_x000d__x000a_    bRes2   = (!(dOp1 == dOp2)) || (!(dOp3 &gt;= dOp4));_x000d__x000a__x000d__x000a__x000d__x000a_    return 0;_x000d__x000a_}_x000d__x000a_"/>
    <w:docVar w:name="filename" w:val="C:\Users\dksat\Projects\main.c"/>
    <w:docVar w:name="LabName" w:val="&lt;LabName&gt;"/>
    <w:docVar w:name="LabNumber" w:val="&lt;LabNum&gt;"/>
    <w:docVar w:name="StudentGroup" w:val="&lt;StudentGroup&gt;"/>
    <w:docVar w:name="StudentName" w:val="&lt;SudentName&gt;"/>
  </w:docVars>
  <w:rsids>
    <w:rsidRoot w:val="00190367"/>
    <w:rsid w:val="00002D2D"/>
    <w:rsid w:val="00006DB6"/>
    <w:rsid w:val="00015E89"/>
    <w:rsid w:val="0002082F"/>
    <w:rsid w:val="00021402"/>
    <w:rsid w:val="00022916"/>
    <w:rsid w:val="000306B4"/>
    <w:rsid w:val="00032CE7"/>
    <w:rsid w:val="00032E9E"/>
    <w:rsid w:val="00033B46"/>
    <w:rsid w:val="00036D6D"/>
    <w:rsid w:val="000408B8"/>
    <w:rsid w:val="000429F5"/>
    <w:rsid w:val="0004389D"/>
    <w:rsid w:val="00043BB5"/>
    <w:rsid w:val="0004469D"/>
    <w:rsid w:val="00045243"/>
    <w:rsid w:val="000506EB"/>
    <w:rsid w:val="00051DE5"/>
    <w:rsid w:val="00053803"/>
    <w:rsid w:val="00055BE8"/>
    <w:rsid w:val="0005729E"/>
    <w:rsid w:val="0007141D"/>
    <w:rsid w:val="00074907"/>
    <w:rsid w:val="00080CCC"/>
    <w:rsid w:val="00080DD9"/>
    <w:rsid w:val="00082780"/>
    <w:rsid w:val="00082C8C"/>
    <w:rsid w:val="000843F8"/>
    <w:rsid w:val="00084C28"/>
    <w:rsid w:val="000901B4"/>
    <w:rsid w:val="00092E18"/>
    <w:rsid w:val="000A1A1C"/>
    <w:rsid w:val="000B388E"/>
    <w:rsid w:val="000B3998"/>
    <w:rsid w:val="000B4BDA"/>
    <w:rsid w:val="000B4DE0"/>
    <w:rsid w:val="000B6125"/>
    <w:rsid w:val="000C083A"/>
    <w:rsid w:val="000C1D26"/>
    <w:rsid w:val="000C470F"/>
    <w:rsid w:val="000C74DF"/>
    <w:rsid w:val="000E4FD3"/>
    <w:rsid w:val="000F6BB8"/>
    <w:rsid w:val="000F7598"/>
    <w:rsid w:val="00112057"/>
    <w:rsid w:val="00112E6D"/>
    <w:rsid w:val="001155FA"/>
    <w:rsid w:val="00120AF7"/>
    <w:rsid w:val="0012636D"/>
    <w:rsid w:val="001275D6"/>
    <w:rsid w:val="00134148"/>
    <w:rsid w:val="001366FC"/>
    <w:rsid w:val="00140B0A"/>
    <w:rsid w:val="00143F72"/>
    <w:rsid w:val="001458CE"/>
    <w:rsid w:val="00150FC8"/>
    <w:rsid w:val="00156C2A"/>
    <w:rsid w:val="001600C4"/>
    <w:rsid w:val="0016249A"/>
    <w:rsid w:val="001624C1"/>
    <w:rsid w:val="00164614"/>
    <w:rsid w:val="00165D34"/>
    <w:rsid w:val="001670A6"/>
    <w:rsid w:val="00177988"/>
    <w:rsid w:val="00183B00"/>
    <w:rsid w:val="001902B2"/>
    <w:rsid w:val="00190367"/>
    <w:rsid w:val="001922E0"/>
    <w:rsid w:val="001A2D3D"/>
    <w:rsid w:val="001A7564"/>
    <w:rsid w:val="001B18B2"/>
    <w:rsid w:val="001B1B45"/>
    <w:rsid w:val="001B2E73"/>
    <w:rsid w:val="001B59A7"/>
    <w:rsid w:val="001D2B67"/>
    <w:rsid w:val="001D3917"/>
    <w:rsid w:val="001D4C75"/>
    <w:rsid w:val="001D7694"/>
    <w:rsid w:val="001D7FF8"/>
    <w:rsid w:val="001E0879"/>
    <w:rsid w:val="001E7530"/>
    <w:rsid w:val="001F102C"/>
    <w:rsid w:val="001F4EE3"/>
    <w:rsid w:val="001F59A3"/>
    <w:rsid w:val="001F60E2"/>
    <w:rsid w:val="001F7B4A"/>
    <w:rsid w:val="00207CB7"/>
    <w:rsid w:val="00214E34"/>
    <w:rsid w:val="00217E22"/>
    <w:rsid w:val="002307F8"/>
    <w:rsid w:val="00233334"/>
    <w:rsid w:val="00241414"/>
    <w:rsid w:val="00243BEE"/>
    <w:rsid w:val="00251EA1"/>
    <w:rsid w:val="00253589"/>
    <w:rsid w:val="00253FCB"/>
    <w:rsid w:val="00254025"/>
    <w:rsid w:val="00255288"/>
    <w:rsid w:val="0025531A"/>
    <w:rsid w:val="00255A41"/>
    <w:rsid w:val="00256144"/>
    <w:rsid w:val="00256504"/>
    <w:rsid w:val="002646AB"/>
    <w:rsid w:val="002650D8"/>
    <w:rsid w:val="00266BD0"/>
    <w:rsid w:val="00270E3F"/>
    <w:rsid w:val="0027142D"/>
    <w:rsid w:val="00273D5F"/>
    <w:rsid w:val="0027429E"/>
    <w:rsid w:val="00274CDC"/>
    <w:rsid w:val="00277264"/>
    <w:rsid w:val="00282CE1"/>
    <w:rsid w:val="00284CA4"/>
    <w:rsid w:val="00290604"/>
    <w:rsid w:val="00292D26"/>
    <w:rsid w:val="00293326"/>
    <w:rsid w:val="00294E76"/>
    <w:rsid w:val="002A2DBD"/>
    <w:rsid w:val="002A2FB8"/>
    <w:rsid w:val="002A30BE"/>
    <w:rsid w:val="002B0308"/>
    <w:rsid w:val="002B0EE6"/>
    <w:rsid w:val="002B5D34"/>
    <w:rsid w:val="002C7FA9"/>
    <w:rsid w:val="002D319F"/>
    <w:rsid w:val="002D7238"/>
    <w:rsid w:val="002E1BA5"/>
    <w:rsid w:val="002E1D16"/>
    <w:rsid w:val="002F290C"/>
    <w:rsid w:val="002F3293"/>
    <w:rsid w:val="002F4471"/>
    <w:rsid w:val="00303558"/>
    <w:rsid w:val="00303CF7"/>
    <w:rsid w:val="00307E05"/>
    <w:rsid w:val="00315644"/>
    <w:rsid w:val="00321A65"/>
    <w:rsid w:val="003241D1"/>
    <w:rsid w:val="00330AD8"/>
    <w:rsid w:val="003329C7"/>
    <w:rsid w:val="00334DE3"/>
    <w:rsid w:val="003351E2"/>
    <w:rsid w:val="0035318D"/>
    <w:rsid w:val="00353607"/>
    <w:rsid w:val="0035541F"/>
    <w:rsid w:val="0035734A"/>
    <w:rsid w:val="00360FAA"/>
    <w:rsid w:val="00367362"/>
    <w:rsid w:val="003717FC"/>
    <w:rsid w:val="00382B38"/>
    <w:rsid w:val="003864D9"/>
    <w:rsid w:val="00386C9D"/>
    <w:rsid w:val="0038743C"/>
    <w:rsid w:val="003910FC"/>
    <w:rsid w:val="00392DF6"/>
    <w:rsid w:val="003935F3"/>
    <w:rsid w:val="00394075"/>
    <w:rsid w:val="00394E24"/>
    <w:rsid w:val="003A3615"/>
    <w:rsid w:val="003A4BD3"/>
    <w:rsid w:val="003A5CC8"/>
    <w:rsid w:val="003B153A"/>
    <w:rsid w:val="003B3BF3"/>
    <w:rsid w:val="003B6236"/>
    <w:rsid w:val="003B6AEE"/>
    <w:rsid w:val="003C0006"/>
    <w:rsid w:val="003C0318"/>
    <w:rsid w:val="003C1DB4"/>
    <w:rsid w:val="003C211A"/>
    <w:rsid w:val="003C62C4"/>
    <w:rsid w:val="003C7A54"/>
    <w:rsid w:val="003D6C1A"/>
    <w:rsid w:val="003F1112"/>
    <w:rsid w:val="003F178F"/>
    <w:rsid w:val="003F52D5"/>
    <w:rsid w:val="003F5989"/>
    <w:rsid w:val="003F5FA2"/>
    <w:rsid w:val="003F7F47"/>
    <w:rsid w:val="004047C4"/>
    <w:rsid w:val="00404B7F"/>
    <w:rsid w:val="00404DA7"/>
    <w:rsid w:val="00406182"/>
    <w:rsid w:val="00406F42"/>
    <w:rsid w:val="00413EA2"/>
    <w:rsid w:val="004148AF"/>
    <w:rsid w:val="0041763D"/>
    <w:rsid w:val="00417C5A"/>
    <w:rsid w:val="00427BDC"/>
    <w:rsid w:val="00427DD8"/>
    <w:rsid w:val="004344F6"/>
    <w:rsid w:val="00443ED2"/>
    <w:rsid w:val="00452D42"/>
    <w:rsid w:val="00454049"/>
    <w:rsid w:val="00457075"/>
    <w:rsid w:val="00460513"/>
    <w:rsid w:val="00467697"/>
    <w:rsid w:val="0047026D"/>
    <w:rsid w:val="00480EDF"/>
    <w:rsid w:val="00483B4A"/>
    <w:rsid w:val="00493DB6"/>
    <w:rsid w:val="004A0917"/>
    <w:rsid w:val="004A69A6"/>
    <w:rsid w:val="004B5035"/>
    <w:rsid w:val="004C451F"/>
    <w:rsid w:val="004C6566"/>
    <w:rsid w:val="004D10DC"/>
    <w:rsid w:val="004D25FE"/>
    <w:rsid w:val="004D5476"/>
    <w:rsid w:val="004D6833"/>
    <w:rsid w:val="004E04A3"/>
    <w:rsid w:val="004E192F"/>
    <w:rsid w:val="004E4EFD"/>
    <w:rsid w:val="004E55E4"/>
    <w:rsid w:val="004E7DDF"/>
    <w:rsid w:val="004F0275"/>
    <w:rsid w:val="004F26A8"/>
    <w:rsid w:val="004F4372"/>
    <w:rsid w:val="00500FF0"/>
    <w:rsid w:val="005062B8"/>
    <w:rsid w:val="005065AA"/>
    <w:rsid w:val="005068C4"/>
    <w:rsid w:val="00507719"/>
    <w:rsid w:val="00507813"/>
    <w:rsid w:val="00513D8A"/>
    <w:rsid w:val="00516204"/>
    <w:rsid w:val="005164CE"/>
    <w:rsid w:val="00516FDB"/>
    <w:rsid w:val="0052115C"/>
    <w:rsid w:val="00521418"/>
    <w:rsid w:val="0052686C"/>
    <w:rsid w:val="00526F37"/>
    <w:rsid w:val="00530770"/>
    <w:rsid w:val="0053646D"/>
    <w:rsid w:val="0053790D"/>
    <w:rsid w:val="00545C7A"/>
    <w:rsid w:val="005479AB"/>
    <w:rsid w:val="00547A86"/>
    <w:rsid w:val="005514D5"/>
    <w:rsid w:val="00552A63"/>
    <w:rsid w:val="00557549"/>
    <w:rsid w:val="00560725"/>
    <w:rsid w:val="00572B1B"/>
    <w:rsid w:val="0057734C"/>
    <w:rsid w:val="00580666"/>
    <w:rsid w:val="00580F55"/>
    <w:rsid w:val="005843B2"/>
    <w:rsid w:val="00584A5B"/>
    <w:rsid w:val="005855B8"/>
    <w:rsid w:val="005939A8"/>
    <w:rsid w:val="00593BE7"/>
    <w:rsid w:val="00594D88"/>
    <w:rsid w:val="00595302"/>
    <w:rsid w:val="005A6103"/>
    <w:rsid w:val="005A7D14"/>
    <w:rsid w:val="005B605B"/>
    <w:rsid w:val="005B7949"/>
    <w:rsid w:val="005C4900"/>
    <w:rsid w:val="005C6A0D"/>
    <w:rsid w:val="005D5CD3"/>
    <w:rsid w:val="005D683D"/>
    <w:rsid w:val="005E6134"/>
    <w:rsid w:val="005F053C"/>
    <w:rsid w:val="005F1125"/>
    <w:rsid w:val="005F60F1"/>
    <w:rsid w:val="005F7FF3"/>
    <w:rsid w:val="006006B0"/>
    <w:rsid w:val="00602D18"/>
    <w:rsid w:val="00603393"/>
    <w:rsid w:val="00604405"/>
    <w:rsid w:val="00612CCF"/>
    <w:rsid w:val="00616F1B"/>
    <w:rsid w:val="00617BBD"/>
    <w:rsid w:val="00622A08"/>
    <w:rsid w:val="0062345F"/>
    <w:rsid w:val="006300E2"/>
    <w:rsid w:val="00630E8D"/>
    <w:rsid w:val="00635749"/>
    <w:rsid w:val="00636A3C"/>
    <w:rsid w:val="006411D1"/>
    <w:rsid w:val="006464A8"/>
    <w:rsid w:val="006500C7"/>
    <w:rsid w:val="00650D73"/>
    <w:rsid w:val="006535F8"/>
    <w:rsid w:val="0065598E"/>
    <w:rsid w:val="00657ECD"/>
    <w:rsid w:val="00661DFD"/>
    <w:rsid w:val="00671D8F"/>
    <w:rsid w:val="00671E66"/>
    <w:rsid w:val="00672003"/>
    <w:rsid w:val="006726A7"/>
    <w:rsid w:val="00675A8C"/>
    <w:rsid w:val="00677F03"/>
    <w:rsid w:val="00682F9D"/>
    <w:rsid w:val="006869B6"/>
    <w:rsid w:val="00691112"/>
    <w:rsid w:val="00691988"/>
    <w:rsid w:val="006944D0"/>
    <w:rsid w:val="0069493D"/>
    <w:rsid w:val="006962E6"/>
    <w:rsid w:val="006970A0"/>
    <w:rsid w:val="006A0EB4"/>
    <w:rsid w:val="006A145D"/>
    <w:rsid w:val="006A1E00"/>
    <w:rsid w:val="006B0E17"/>
    <w:rsid w:val="006B15B5"/>
    <w:rsid w:val="006B24DB"/>
    <w:rsid w:val="006B4BA8"/>
    <w:rsid w:val="006B5F3A"/>
    <w:rsid w:val="006B625C"/>
    <w:rsid w:val="006B7D1E"/>
    <w:rsid w:val="006C1034"/>
    <w:rsid w:val="006C1A99"/>
    <w:rsid w:val="006D0436"/>
    <w:rsid w:val="006D765E"/>
    <w:rsid w:val="006E3B3C"/>
    <w:rsid w:val="006E7CF3"/>
    <w:rsid w:val="006F5D83"/>
    <w:rsid w:val="007016E9"/>
    <w:rsid w:val="0070285F"/>
    <w:rsid w:val="00703A93"/>
    <w:rsid w:val="00703B30"/>
    <w:rsid w:val="007044FC"/>
    <w:rsid w:val="00705198"/>
    <w:rsid w:val="007052E5"/>
    <w:rsid w:val="007118C1"/>
    <w:rsid w:val="0071564E"/>
    <w:rsid w:val="00715E8F"/>
    <w:rsid w:val="00730457"/>
    <w:rsid w:val="007340A4"/>
    <w:rsid w:val="007364C3"/>
    <w:rsid w:val="00737F72"/>
    <w:rsid w:val="007425E8"/>
    <w:rsid w:val="00747A33"/>
    <w:rsid w:val="00753085"/>
    <w:rsid w:val="00754653"/>
    <w:rsid w:val="0075504A"/>
    <w:rsid w:val="007552F0"/>
    <w:rsid w:val="0076019C"/>
    <w:rsid w:val="00760940"/>
    <w:rsid w:val="00763F8C"/>
    <w:rsid w:val="0076451E"/>
    <w:rsid w:val="0077588D"/>
    <w:rsid w:val="00796D0B"/>
    <w:rsid w:val="00797969"/>
    <w:rsid w:val="007A3240"/>
    <w:rsid w:val="007A6CB8"/>
    <w:rsid w:val="007B30D7"/>
    <w:rsid w:val="007B5A6A"/>
    <w:rsid w:val="007B63BD"/>
    <w:rsid w:val="007B7666"/>
    <w:rsid w:val="007C03CA"/>
    <w:rsid w:val="007C42C9"/>
    <w:rsid w:val="007C4F29"/>
    <w:rsid w:val="007D11AD"/>
    <w:rsid w:val="007E0FC0"/>
    <w:rsid w:val="007E5390"/>
    <w:rsid w:val="007F05F7"/>
    <w:rsid w:val="007F231C"/>
    <w:rsid w:val="007F4CFD"/>
    <w:rsid w:val="007F6F29"/>
    <w:rsid w:val="00800576"/>
    <w:rsid w:val="00801340"/>
    <w:rsid w:val="00802B48"/>
    <w:rsid w:val="00803D56"/>
    <w:rsid w:val="00804397"/>
    <w:rsid w:val="00804B72"/>
    <w:rsid w:val="0080581C"/>
    <w:rsid w:val="0080681A"/>
    <w:rsid w:val="00806E10"/>
    <w:rsid w:val="00814C3A"/>
    <w:rsid w:val="00817CA5"/>
    <w:rsid w:val="00830EE9"/>
    <w:rsid w:val="00831A49"/>
    <w:rsid w:val="00832220"/>
    <w:rsid w:val="00833F04"/>
    <w:rsid w:val="00846286"/>
    <w:rsid w:val="0084729C"/>
    <w:rsid w:val="00850C56"/>
    <w:rsid w:val="00852146"/>
    <w:rsid w:val="00853F4A"/>
    <w:rsid w:val="0085440D"/>
    <w:rsid w:val="00854537"/>
    <w:rsid w:val="008627BF"/>
    <w:rsid w:val="00866F9E"/>
    <w:rsid w:val="00867435"/>
    <w:rsid w:val="008726C9"/>
    <w:rsid w:val="00881629"/>
    <w:rsid w:val="008830CC"/>
    <w:rsid w:val="008865BF"/>
    <w:rsid w:val="00892FD9"/>
    <w:rsid w:val="008946DE"/>
    <w:rsid w:val="008A2CFC"/>
    <w:rsid w:val="008A3315"/>
    <w:rsid w:val="008B5A30"/>
    <w:rsid w:val="008B7157"/>
    <w:rsid w:val="008C19F3"/>
    <w:rsid w:val="008C3510"/>
    <w:rsid w:val="008C3985"/>
    <w:rsid w:val="008D7A1A"/>
    <w:rsid w:val="008D7E17"/>
    <w:rsid w:val="008E2C30"/>
    <w:rsid w:val="008E3912"/>
    <w:rsid w:val="008E3F37"/>
    <w:rsid w:val="008E635F"/>
    <w:rsid w:val="008F3819"/>
    <w:rsid w:val="008F3829"/>
    <w:rsid w:val="008F3DDD"/>
    <w:rsid w:val="008F4392"/>
    <w:rsid w:val="008F4AF5"/>
    <w:rsid w:val="00906C0E"/>
    <w:rsid w:val="009111BC"/>
    <w:rsid w:val="0091299D"/>
    <w:rsid w:val="00916DD7"/>
    <w:rsid w:val="0092081D"/>
    <w:rsid w:val="00921416"/>
    <w:rsid w:val="00923187"/>
    <w:rsid w:val="00924669"/>
    <w:rsid w:val="009339F5"/>
    <w:rsid w:val="00933EF9"/>
    <w:rsid w:val="00941923"/>
    <w:rsid w:val="00941C85"/>
    <w:rsid w:val="0094486B"/>
    <w:rsid w:val="00946C05"/>
    <w:rsid w:val="00947787"/>
    <w:rsid w:val="00955961"/>
    <w:rsid w:val="00961FE7"/>
    <w:rsid w:val="00962F88"/>
    <w:rsid w:val="00963857"/>
    <w:rsid w:val="00963F2A"/>
    <w:rsid w:val="0096678A"/>
    <w:rsid w:val="00966B41"/>
    <w:rsid w:val="00971A2B"/>
    <w:rsid w:val="00977B7D"/>
    <w:rsid w:val="009811E9"/>
    <w:rsid w:val="009B07E4"/>
    <w:rsid w:val="009B0F53"/>
    <w:rsid w:val="009B413C"/>
    <w:rsid w:val="009C1A7A"/>
    <w:rsid w:val="009C1ED8"/>
    <w:rsid w:val="009C3240"/>
    <w:rsid w:val="009C3827"/>
    <w:rsid w:val="009C4988"/>
    <w:rsid w:val="009D25A0"/>
    <w:rsid w:val="009D3239"/>
    <w:rsid w:val="009D6DD0"/>
    <w:rsid w:val="009E0369"/>
    <w:rsid w:val="009E464F"/>
    <w:rsid w:val="009E51FE"/>
    <w:rsid w:val="009E529A"/>
    <w:rsid w:val="009F01A9"/>
    <w:rsid w:val="00A012CF"/>
    <w:rsid w:val="00A03242"/>
    <w:rsid w:val="00A059C8"/>
    <w:rsid w:val="00A102DC"/>
    <w:rsid w:val="00A13AB9"/>
    <w:rsid w:val="00A13D2A"/>
    <w:rsid w:val="00A14A3E"/>
    <w:rsid w:val="00A1585D"/>
    <w:rsid w:val="00A222E2"/>
    <w:rsid w:val="00A24A61"/>
    <w:rsid w:val="00A24F55"/>
    <w:rsid w:val="00A27031"/>
    <w:rsid w:val="00A3545C"/>
    <w:rsid w:val="00A41ED2"/>
    <w:rsid w:val="00A4666A"/>
    <w:rsid w:val="00A50498"/>
    <w:rsid w:val="00A54470"/>
    <w:rsid w:val="00A560BF"/>
    <w:rsid w:val="00A61460"/>
    <w:rsid w:val="00A65741"/>
    <w:rsid w:val="00A756B9"/>
    <w:rsid w:val="00A7778C"/>
    <w:rsid w:val="00A82025"/>
    <w:rsid w:val="00A85B47"/>
    <w:rsid w:val="00A860A3"/>
    <w:rsid w:val="00A87370"/>
    <w:rsid w:val="00A87816"/>
    <w:rsid w:val="00A91D31"/>
    <w:rsid w:val="00A9697E"/>
    <w:rsid w:val="00A97EE7"/>
    <w:rsid w:val="00AA239C"/>
    <w:rsid w:val="00AA2FC4"/>
    <w:rsid w:val="00AA48C3"/>
    <w:rsid w:val="00AA6847"/>
    <w:rsid w:val="00AB0DE0"/>
    <w:rsid w:val="00AC081B"/>
    <w:rsid w:val="00AC2F47"/>
    <w:rsid w:val="00AC365F"/>
    <w:rsid w:val="00AC60F5"/>
    <w:rsid w:val="00AD52BA"/>
    <w:rsid w:val="00AE0401"/>
    <w:rsid w:val="00AE1287"/>
    <w:rsid w:val="00AF0C8C"/>
    <w:rsid w:val="00AF0D6A"/>
    <w:rsid w:val="00AF261E"/>
    <w:rsid w:val="00AF36DF"/>
    <w:rsid w:val="00AF5A5D"/>
    <w:rsid w:val="00B02ECA"/>
    <w:rsid w:val="00B03B3F"/>
    <w:rsid w:val="00B139B9"/>
    <w:rsid w:val="00B21BB4"/>
    <w:rsid w:val="00B2539B"/>
    <w:rsid w:val="00B25F4A"/>
    <w:rsid w:val="00B26C18"/>
    <w:rsid w:val="00B279EB"/>
    <w:rsid w:val="00B30B07"/>
    <w:rsid w:val="00B40820"/>
    <w:rsid w:val="00B4234C"/>
    <w:rsid w:val="00B42F92"/>
    <w:rsid w:val="00B4440D"/>
    <w:rsid w:val="00B5147B"/>
    <w:rsid w:val="00B542D0"/>
    <w:rsid w:val="00B57C60"/>
    <w:rsid w:val="00B61EDE"/>
    <w:rsid w:val="00B651BD"/>
    <w:rsid w:val="00B66D9E"/>
    <w:rsid w:val="00B76BD3"/>
    <w:rsid w:val="00B808A2"/>
    <w:rsid w:val="00B83287"/>
    <w:rsid w:val="00B90206"/>
    <w:rsid w:val="00B925B8"/>
    <w:rsid w:val="00B94F8F"/>
    <w:rsid w:val="00B96566"/>
    <w:rsid w:val="00B97860"/>
    <w:rsid w:val="00BA73C7"/>
    <w:rsid w:val="00BB4E99"/>
    <w:rsid w:val="00BC5398"/>
    <w:rsid w:val="00BC6486"/>
    <w:rsid w:val="00BD376A"/>
    <w:rsid w:val="00BD6B7E"/>
    <w:rsid w:val="00BE333E"/>
    <w:rsid w:val="00BE52B3"/>
    <w:rsid w:val="00BE5B7C"/>
    <w:rsid w:val="00BF1023"/>
    <w:rsid w:val="00BF279B"/>
    <w:rsid w:val="00BF7983"/>
    <w:rsid w:val="00C056C2"/>
    <w:rsid w:val="00C13228"/>
    <w:rsid w:val="00C27D16"/>
    <w:rsid w:val="00C33D61"/>
    <w:rsid w:val="00C35419"/>
    <w:rsid w:val="00C360B6"/>
    <w:rsid w:val="00C36168"/>
    <w:rsid w:val="00C43D71"/>
    <w:rsid w:val="00C472EA"/>
    <w:rsid w:val="00C52BD9"/>
    <w:rsid w:val="00C575B4"/>
    <w:rsid w:val="00C61C92"/>
    <w:rsid w:val="00C73B9B"/>
    <w:rsid w:val="00C77AA6"/>
    <w:rsid w:val="00C8095F"/>
    <w:rsid w:val="00C82B63"/>
    <w:rsid w:val="00C83514"/>
    <w:rsid w:val="00C9109B"/>
    <w:rsid w:val="00C9195A"/>
    <w:rsid w:val="00CA6D0A"/>
    <w:rsid w:val="00CC17BD"/>
    <w:rsid w:val="00CC4369"/>
    <w:rsid w:val="00CD4C2A"/>
    <w:rsid w:val="00CD7CA8"/>
    <w:rsid w:val="00CE092E"/>
    <w:rsid w:val="00CE3F0A"/>
    <w:rsid w:val="00CF2E33"/>
    <w:rsid w:val="00CF63E3"/>
    <w:rsid w:val="00D007D1"/>
    <w:rsid w:val="00D007E8"/>
    <w:rsid w:val="00D04EFD"/>
    <w:rsid w:val="00D058F4"/>
    <w:rsid w:val="00D130AA"/>
    <w:rsid w:val="00D22A4F"/>
    <w:rsid w:val="00D27ED0"/>
    <w:rsid w:val="00D32C06"/>
    <w:rsid w:val="00D3465C"/>
    <w:rsid w:val="00D359D3"/>
    <w:rsid w:val="00D4100E"/>
    <w:rsid w:val="00D445DA"/>
    <w:rsid w:val="00D532D1"/>
    <w:rsid w:val="00D57AE7"/>
    <w:rsid w:val="00D62C30"/>
    <w:rsid w:val="00D66AE3"/>
    <w:rsid w:val="00D672BC"/>
    <w:rsid w:val="00D71AD8"/>
    <w:rsid w:val="00D80567"/>
    <w:rsid w:val="00D87131"/>
    <w:rsid w:val="00D91614"/>
    <w:rsid w:val="00D91E33"/>
    <w:rsid w:val="00D930A1"/>
    <w:rsid w:val="00D95183"/>
    <w:rsid w:val="00D95892"/>
    <w:rsid w:val="00DA2811"/>
    <w:rsid w:val="00DA35CD"/>
    <w:rsid w:val="00DA54F1"/>
    <w:rsid w:val="00DA72F0"/>
    <w:rsid w:val="00DA778C"/>
    <w:rsid w:val="00DB13B2"/>
    <w:rsid w:val="00DB6227"/>
    <w:rsid w:val="00DB66DC"/>
    <w:rsid w:val="00DC0D9F"/>
    <w:rsid w:val="00DC522A"/>
    <w:rsid w:val="00DD0546"/>
    <w:rsid w:val="00DD2CC1"/>
    <w:rsid w:val="00DE0C97"/>
    <w:rsid w:val="00DE4DB0"/>
    <w:rsid w:val="00DE5BF2"/>
    <w:rsid w:val="00DE709C"/>
    <w:rsid w:val="00DF1DD2"/>
    <w:rsid w:val="00DF2186"/>
    <w:rsid w:val="00DF5713"/>
    <w:rsid w:val="00DF60B8"/>
    <w:rsid w:val="00E02760"/>
    <w:rsid w:val="00E072D4"/>
    <w:rsid w:val="00E07EC2"/>
    <w:rsid w:val="00E20887"/>
    <w:rsid w:val="00E232A4"/>
    <w:rsid w:val="00E26B4F"/>
    <w:rsid w:val="00E305A0"/>
    <w:rsid w:val="00E3336E"/>
    <w:rsid w:val="00E37A6F"/>
    <w:rsid w:val="00E41167"/>
    <w:rsid w:val="00E4422A"/>
    <w:rsid w:val="00E51D31"/>
    <w:rsid w:val="00E67203"/>
    <w:rsid w:val="00E701E3"/>
    <w:rsid w:val="00E83BD2"/>
    <w:rsid w:val="00E86AA3"/>
    <w:rsid w:val="00E90842"/>
    <w:rsid w:val="00E91658"/>
    <w:rsid w:val="00E93E05"/>
    <w:rsid w:val="00EA2F31"/>
    <w:rsid w:val="00EA4206"/>
    <w:rsid w:val="00EA5572"/>
    <w:rsid w:val="00EA6B72"/>
    <w:rsid w:val="00EB0FC2"/>
    <w:rsid w:val="00EB1394"/>
    <w:rsid w:val="00EB2A05"/>
    <w:rsid w:val="00EB3035"/>
    <w:rsid w:val="00EB36EA"/>
    <w:rsid w:val="00EB602D"/>
    <w:rsid w:val="00EC196D"/>
    <w:rsid w:val="00EC2DCF"/>
    <w:rsid w:val="00EC3F9B"/>
    <w:rsid w:val="00ED07D8"/>
    <w:rsid w:val="00ED094F"/>
    <w:rsid w:val="00ED4C40"/>
    <w:rsid w:val="00EE46A1"/>
    <w:rsid w:val="00EE62F9"/>
    <w:rsid w:val="00EF30AD"/>
    <w:rsid w:val="00EF4810"/>
    <w:rsid w:val="00EF6058"/>
    <w:rsid w:val="00F0214C"/>
    <w:rsid w:val="00F05321"/>
    <w:rsid w:val="00F155B5"/>
    <w:rsid w:val="00F17259"/>
    <w:rsid w:val="00F21569"/>
    <w:rsid w:val="00F23CA5"/>
    <w:rsid w:val="00F35FA2"/>
    <w:rsid w:val="00F427E1"/>
    <w:rsid w:val="00F437D3"/>
    <w:rsid w:val="00F46FB5"/>
    <w:rsid w:val="00F61F93"/>
    <w:rsid w:val="00F63D0F"/>
    <w:rsid w:val="00F663EF"/>
    <w:rsid w:val="00F66A2C"/>
    <w:rsid w:val="00F72360"/>
    <w:rsid w:val="00F773EE"/>
    <w:rsid w:val="00F776A8"/>
    <w:rsid w:val="00F77D04"/>
    <w:rsid w:val="00F87ABB"/>
    <w:rsid w:val="00F87EEA"/>
    <w:rsid w:val="00F90B5B"/>
    <w:rsid w:val="00F9740A"/>
    <w:rsid w:val="00FA6757"/>
    <w:rsid w:val="00FB5B3B"/>
    <w:rsid w:val="00FB6AA4"/>
    <w:rsid w:val="00FC6499"/>
    <w:rsid w:val="00FC6539"/>
    <w:rsid w:val="00FD59B1"/>
    <w:rsid w:val="00FE13D7"/>
    <w:rsid w:val="00FE1D8F"/>
    <w:rsid w:val="00FE3626"/>
    <w:rsid w:val="00FF1768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D320F87"/>
  <w15:docId w15:val="{F57159DC-EBAB-458A-A589-52EFD8B4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83"/>
  </w:style>
  <w:style w:type="paragraph" w:styleId="Heading1">
    <w:name w:val="heading 1"/>
    <w:basedOn w:val="Normal"/>
    <w:next w:val="Normal"/>
    <w:qFormat/>
    <w:rsid w:val="005077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0771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0771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0771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077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77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77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077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077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07719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077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077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07719"/>
    <w:pPr>
      <w:ind w:left="900" w:hanging="900"/>
    </w:pPr>
  </w:style>
  <w:style w:type="paragraph" w:styleId="TOC1">
    <w:name w:val="toc 1"/>
    <w:basedOn w:val="Normal"/>
    <w:next w:val="Normal"/>
    <w:semiHidden/>
    <w:rsid w:val="0050771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0771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0771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07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077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07719"/>
  </w:style>
  <w:style w:type="paragraph" w:customStyle="1" w:styleId="Bullet1">
    <w:name w:val="Bullet1"/>
    <w:basedOn w:val="Normal"/>
    <w:rsid w:val="00507719"/>
    <w:pPr>
      <w:ind w:left="720" w:hanging="432"/>
    </w:pPr>
  </w:style>
  <w:style w:type="paragraph" w:customStyle="1" w:styleId="Bullet2">
    <w:name w:val="Bullet2"/>
    <w:basedOn w:val="Normal"/>
    <w:rsid w:val="0050771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07719"/>
    <w:pPr>
      <w:keepLines/>
      <w:spacing w:after="120"/>
    </w:pPr>
  </w:style>
  <w:style w:type="paragraph" w:styleId="BodyText">
    <w:name w:val="Body Text"/>
    <w:basedOn w:val="Normal"/>
    <w:semiHidden/>
    <w:rsid w:val="0050771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0771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507719"/>
    <w:rPr>
      <w:sz w:val="20"/>
      <w:vertAlign w:val="superscript"/>
    </w:rPr>
  </w:style>
  <w:style w:type="paragraph" w:styleId="FootnoteText">
    <w:name w:val="footnote text"/>
    <w:basedOn w:val="Normal"/>
    <w:semiHidden/>
    <w:rsid w:val="005077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077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07719"/>
    <w:pPr>
      <w:spacing w:before="80" w:line="240" w:lineRule="auto"/>
    </w:pPr>
  </w:style>
  <w:style w:type="paragraph" w:customStyle="1" w:styleId="Paragraph3">
    <w:name w:val="Paragraph3"/>
    <w:basedOn w:val="Normal"/>
    <w:rsid w:val="00507719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07719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507719"/>
    <w:pPr>
      <w:ind w:left="600"/>
    </w:pPr>
  </w:style>
  <w:style w:type="paragraph" w:styleId="TOC5">
    <w:name w:val="toc 5"/>
    <w:basedOn w:val="Normal"/>
    <w:next w:val="Normal"/>
    <w:semiHidden/>
    <w:rsid w:val="00507719"/>
    <w:pPr>
      <w:ind w:left="800"/>
    </w:pPr>
  </w:style>
  <w:style w:type="paragraph" w:styleId="TOC6">
    <w:name w:val="toc 6"/>
    <w:basedOn w:val="Normal"/>
    <w:next w:val="Normal"/>
    <w:semiHidden/>
    <w:rsid w:val="00507719"/>
    <w:pPr>
      <w:ind w:left="1000"/>
    </w:pPr>
  </w:style>
  <w:style w:type="paragraph" w:styleId="TOC7">
    <w:name w:val="toc 7"/>
    <w:basedOn w:val="Normal"/>
    <w:next w:val="Normal"/>
    <w:semiHidden/>
    <w:rsid w:val="00507719"/>
    <w:pPr>
      <w:ind w:left="1200"/>
    </w:pPr>
  </w:style>
  <w:style w:type="paragraph" w:styleId="TOC8">
    <w:name w:val="toc 8"/>
    <w:basedOn w:val="Normal"/>
    <w:next w:val="Normal"/>
    <w:semiHidden/>
    <w:rsid w:val="00507719"/>
    <w:pPr>
      <w:ind w:left="1400"/>
    </w:pPr>
  </w:style>
  <w:style w:type="paragraph" w:styleId="TOC9">
    <w:name w:val="toc 9"/>
    <w:basedOn w:val="Normal"/>
    <w:next w:val="Normal"/>
    <w:semiHidden/>
    <w:rsid w:val="00507719"/>
    <w:pPr>
      <w:ind w:left="1600"/>
    </w:pPr>
  </w:style>
  <w:style w:type="paragraph" w:styleId="BodyText2">
    <w:name w:val="Body Text 2"/>
    <w:basedOn w:val="Normal"/>
    <w:semiHidden/>
    <w:rsid w:val="00507719"/>
    <w:rPr>
      <w:i/>
      <w:color w:val="0000FF"/>
    </w:rPr>
  </w:style>
  <w:style w:type="paragraph" w:styleId="BodyTextIndent">
    <w:name w:val="Body Text Indent"/>
    <w:basedOn w:val="Normal"/>
    <w:semiHidden/>
    <w:rsid w:val="005077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07719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07719"/>
    <w:pPr>
      <w:numPr>
        <w:numId w:val="3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D3D"/>
    <w:pPr>
      <w:spacing w:before="120" w:after="120"/>
      <w:ind w:left="406"/>
    </w:pPr>
    <w:rPr>
      <w:color w:val="0000FF"/>
      <w:sz w:val="24"/>
      <w:szCs w:val="24"/>
      <w:lang w:val="ru-RU"/>
    </w:rPr>
  </w:style>
  <w:style w:type="character" w:styleId="Hyperlink">
    <w:name w:val="Hyperlink"/>
    <w:semiHidden/>
    <w:rsid w:val="00507719"/>
    <w:rPr>
      <w:color w:val="0000FF"/>
      <w:u w:val="single"/>
    </w:rPr>
  </w:style>
  <w:style w:type="character" w:styleId="FollowedHyperlink">
    <w:name w:val="FollowedHyperlink"/>
    <w:semiHidden/>
    <w:rsid w:val="00507719"/>
    <w:rPr>
      <w:color w:val="800080"/>
      <w:u w:val="single"/>
    </w:rPr>
  </w:style>
  <w:style w:type="character" w:styleId="Strong">
    <w:name w:val="Strong"/>
    <w:uiPriority w:val="22"/>
    <w:qFormat/>
    <w:rsid w:val="005077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FCB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C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mbria" w:hAnsi="Cambria"/>
      <w:b/>
      <w:bCs/>
      <w:color w:val="C0504D"/>
      <w:sz w:val="22"/>
      <w:szCs w:val="22"/>
      <w:lang w:val="ru-RU"/>
    </w:rPr>
  </w:style>
  <w:style w:type="paragraph" w:customStyle="1" w:styleId="a0">
    <w:name w:val="Под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libri" w:hAnsi="Calibri"/>
      <w:b/>
      <w:bCs/>
      <w:color w:val="1F497D"/>
      <w:lang w:val="ru-RU"/>
    </w:rPr>
  </w:style>
  <w:style w:type="paragraph" w:styleId="ListBullet">
    <w:name w:val="List Bullet"/>
    <w:basedOn w:val="NormalIndent"/>
    <w:uiPriority w:val="3"/>
    <w:qFormat/>
    <w:rsid w:val="00D91E33"/>
    <w:pPr>
      <w:numPr>
        <w:numId w:val="2"/>
      </w:numPr>
      <w:spacing w:line="240" w:lineRule="auto"/>
      <w:contextualSpacing/>
    </w:pPr>
    <w:rPr>
      <w:rFonts w:ascii="Calibri" w:hAnsi="Calibri"/>
      <w:color w:val="632423"/>
      <w:lang w:val="ru-RU"/>
    </w:rPr>
  </w:style>
  <w:style w:type="paragraph" w:customStyle="1" w:styleId="1">
    <w:name w:val="Стиль_н_1"/>
    <w:basedOn w:val="Heading3"/>
    <w:next w:val="BodyTextIndent"/>
    <w:rsid w:val="00EB0FC2"/>
    <w:pPr>
      <w:keepNext w:val="0"/>
      <w:numPr>
        <w:ilvl w:val="0"/>
        <w:numId w:val="0"/>
      </w:numPr>
      <w:spacing w:before="15" w:after="15" w:line="240" w:lineRule="auto"/>
    </w:pPr>
    <w:rPr>
      <w:rFonts w:ascii="Times New Roman" w:hAnsi="Times New Roman"/>
      <w:bCs/>
      <w:i w:val="0"/>
      <w:color w:val="000000"/>
      <w:sz w:val="22"/>
      <w:szCs w:val="22"/>
    </w:rPr>
  </w:style>
  <w:style w:type="paragraph" w:customStyle="1" w:styleId="10">
    <w:name w:val="Абзац списка1"/>
    <w:basedOn w:val="Normal"/>
    <w:uiPriority w:val="34"/>
    <w:qFormat/>
    <w:rsid w:val="00EB0FC2"/>
    <w:pPr>
      <w:spacing w:before="100" w:beforeAutospacing="1" w:line="240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9339F5"/>
    <w:rPr>
      <w:b/>
      <w:bCs/>
    </w:rPr>
  </w:style>
  <w:style w:type="character" w:customStyle="1" w:styleId="o365cs-me-userdisplayname">
    <w:name w:val="o365cs-me-userdisplayname"/>
    <w:rsid w:val="0004469D"/>
  </w:style>
  <w:style w:type="table" w:customStyle="1" w:styleId="-611">
    <w:name w:val="Таблица-сетка 6 цветная — акцент 11"/>
    <w:basedOn w:val="TableNormal"/>
    <w:uiPriority w:val="51"/>
    <w:rsid w:val="00730457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EA2F31"/>
    <w:pPr>
      <w:spacing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EA2F31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Heading2Char">
    <w:name w:val="Heading 2 Char"/>
    <w:basedOn w:val="DefaultParagraphFont"/>
    <w:link w:val="Heading2"/>
    <w:rsid w:val="001B18B2"/>
    <w:rPr>
      <w:rFonts w:ascii="Arial" w:hAnsi="Arial"/>
      <w:b/>
      <w:lang w:val="en-US" w:eastAsia="en-US"/>
    </w:rPr>
  </w:style>
  <w:style w:type="table" w:customStyle="1" w:styleId="-11">
    <w:name w:val="Светлая сетка - Акцент 11"/>
    <w:basedOn w:val="TableNormal"/>
    <w:uiPriority w:val="62"/>
    <w:rsid w:val="001B18B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BlockText">
    <w:name w:val="Block Text"/>
    <w:basedOn w:val="Normal"/>
    <w:rsid w:val="001B18B2"/>
    <w:pPr>
      <w:spacing w:line="240" w:lineRule="auto"/>
      <w:ind w:left="-80" w:right="-80"/>
      <w:jc w:val="center"/>
    </w:pPr>
    <w:rPr>
      <w:sz w:val="18"/>
      <w:szCs w:val="24"/>
    </w:rPr>
  </w:style>
  <w:style w:type="paragraph" w:styleId="ListParagraph">
    <w:name w:val="List Paragraph"/>
    <w:basedOn w:val="Normal"/>
    <w:uiPriority w:val="34"/>
    <w:qFormat/>
    <w:rsid w:val="00C132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5198"/>
  </w:style>
  <w:style w:type="paragraph" w:styleId="NormalWeb">
    <w:name w:val="Normal (Web)"/>
    <w:basedOn w:val="Normal"/>
    <w:uiPriority w:val="99"/>
    <w:semiHidden/>
    <w:unhideWhenUsed/>
    <w:rsid w:val="00705198"/>
    <w:pPr>
      <w:spacing w:before="100" w:beforeAutospacing="1" w:after="100" w:afterAutospacing="1" w:line="240" w:lineRule="auto"/>
    </w:pPr>
    <w:rPr>
      <w:sz w:val="24"/>
      <w:szCs w:val="24"/>
      <w:lang w:val="ru-RU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u-RU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7BD"/>
    <w:rPr>
      <w:rFonts w:ascii="Courier New" w:hAnsi="Courier New" w:cs="Courier New"/>
      <w:lang w:val="ru-RU"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0C74D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9740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43ED2"/>
  </w:style>
  <w:style w:type="character" w:customStyle="1" w:styleId="hljs-name">
    <w:name w:val="hljs-name"/>
    <w:basedOn w:val="DefaultParagraphFont"/>
    <w:rsid w:val="00443ED2"/>
  </w:style>
  <w:style w:type="character" w:customStyle="1" w:styleId="hljs-attr">
    <w:name w:val="hljs-attr"/>
    <w:basedOn w:val="DefaultParagraphFont"/>
    <w:rsid w:val="00443ED2"/>
  </w:style>
  <w:style w:type="character" w:customStyle="1" w:styleId="hljs-string">
    <w:name w:val="hljs-string"/>
    <w:basedOn w:val="DefaultParagraphFont"/>
    <w:rsid w:val="00443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Jasokaa/IP-Olenin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Jasokaa/IP-Oleni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Jasokaa/IP-Olenin" TargetMode="External"/><Relationship Id="rId22" Type="http://schemas.openxmlformats.org/officeDocument/2006/relationships/hyperlink" Target="https://github.com/Jasokaa/IP-Olenin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ITKOVSKA\PROGRAMMING\Report%20template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A6CCC32A79CB4DA74A1347F31DA6D3" ma:contentTypeVersion="1" ma:contentTypeDescription="Створення нового документа." ma:contentTypeScope="" ma:versionID="fbcf33bbe047be265c31630dd161d82c">
  <xsd:schema xmlns:xsd="http://www.w3.org/2001/XMLSchema" xmlns:xs="http://www.w3.org/2001/XMLSchema" xmlns:p="http://schemas.microsoft.com/office/2006/metadata/properties" xmlns:ns3="5f6c93a6-27e6-41f6-bd0e-ac45fc389666" targetNamespace="http://schemas.microsoft.com/office/2006/metadata/properties" ma:root="true" ma:fieldsID="8356dfae781364c05034ef673f5873b4" ns3:_="">
    <xsd:import namespace="5f6c93a6-27e6-41f6-bd0e-ac45fc38966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c93a6-27e6-41f6-bd0e-ac45fc389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B3D4A8-8591-4119-87F8-E65A1CA86D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9FBA21-FD0B-465D-971B-BA1C91A64B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990C81-87E1-400D-9AB4-697AD5033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c93a6-27e6-41f6-bd0e-ac45fc389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C45D09-ABBC-40E6-95F7-AC0EAFC1E9C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F01E89B-D2DC-401C-B5C0-4C0B56CA12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C:\VITKOVSKA\PROGRAMMING\Report template.dotm</Template>
  <TotalTime>2</TotalTime>
  <Pages>11</Pages>
  <Words>1143</Words>
  <Characters>6517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SED_003</dc:creator>
  <cp:lastModifiedBy>Microsoft Office User</cp:lastModifiedBy>
  <cp:revision>3</cp:revision>
  <cp:lastPrinted>1899-12-31T22:59:56Z</cp:lastPrinted>
  <dcterms:created xsi:type="dcterms:W3CDTF">2025-05-21T20:24:00Z</dcterms:created>
  <dcterms:modified xsi:type="dcterms:W3CDTF">2025-05-21T20:35:00Z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TQ4AE5FEFJDC-4-5</vt:lpwstr>
  </property>
  <property fmtid="{D5CDD505-2E9C-101B-9397-08002B2CF9AE}" pid="3" name="_dlc_DocIdItemGuid">
    <vt:lpwstr>81b28c76-9307-42b4-af46-f1fd6b13607e</vt:lpwstr>
  </property>
  <property fmtid="{D5CDD505-2E9C-101B-9397-08002B2CF9AE}" pid="4" name="_dlc_DocIdUrl">
    <vt:lpwstr>http://portal.csfnau.kiev.ua/people/antonv_kravchuk/_layouts/DocIdRedir.aspx?ID=TQ4AE5FEFJDC-4-5, TQ4AE5FEFJDC-4-5</vt:lpwstr>
  </property>
  <property fmtid="{D5CDD505-2E9C-101B-9397-08002B2CF9AE}" pid="5" name="IsMyDocuments">
    <vt:lpwstr>1</vt:lpwstr>
  </property>
</Properties>
</file>