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0F1B" w14:textId="7809C910" w:rsidR="00C77AA6" w:rsidRPr="00DB13B2" w:rsidRDefault="00C77AA6" w:rsidP="00D95183">
      <w:pPr>
        <w:jc w:val="center"/>
        <w:rPr>
          <w:bCs/>
          <w:lang w:val="ru-RU"/>
        </w:rPr>
      </w:pPr>
    </w:p>
    <w:p w14:paraId="2A735C1B" w14:textId="26A143DD" w:rsidR="00D95183" w:rsidRDefault="00D95183" w:rsidP="00D95183">
      <w:pPr>
        <w:jc w:val="center"/>
        <w:rPr>
          <w:bCs/>
        </w:rPr>
      </w:pPr>
    </w:p>
    <w:p w14:paraId="187F7EA4" w14:textId="579326DD" w:rsidR="00C77AA6" w:rsidRDefault="00C77AA6" w:rsidP="00D95183">
      <w:pPr>
        <w:jc w:val="center"/>
        <w:rPr>
          <w:bCs/>
        </w:rPr>
      </w:pPr>
    </w:p>
    <w:p w14:paraId="4346C7D9" w14:textId="77777777" w:rsidR="00D95183" w:rsidRDefault="00D95183" w:rsidP="00D95183">
      <w:pPr>
        <w:jc w:val="center"/>
        <w:rPr>
          <w:bCs/>
        </w:rPr>
      </w:pPr>
    </w:p>
    <w:p w14:paraId="4204CB41" w14:textId="77777777" w:rsidR="00D95183" w:rsidRPr="000C74DF" w:rsidRDefault="00D95183" w:rsidP="00D95183">
      <w:pPr>
        <w:jc w:val="center"/>
        <w:rPr>
          <w:bCs/>
        </w:rPr>
      </w:pPr>
    </w:p>
    <w:p w14:paraId="22EC1FF8" w14:textId="77777777" w:rsidR="00D95183" w:rsidRPr="000C74DF" w:rsidRDefault="00D95183" w:rsidP="00D95183">
      <w:pPr>
        <w:jc w:val="center"/>
        <w:rPr>
          <w:bCs/>
        </w:rPr>
      </w:pPr>
    </w:p>
    <w:p w14:paraId="6E2A088E" w14:textId="77777777" w:rsidR="00A13D2A" w:rsidRPr="000C74DF" w:rsidRDefault="00A13D2A" w:rsidP="00D95183">
      <w:pPr>
        <w:jc w:val="center"/>
        <w:rPr>
          <w:bCs/>
        </w:rPr>
      </w:pPr>
    </w:p>
    <w:p w14:paraId="2B358634" w14:textId="52B86A65" w:rsidR="000C74DF" w:rsidRPr="00804397" w:rsidRDefault="00804397" w:rsidP="00804397">
      <w:pPr>
        <w:jc w:val="center"/>
        <w:rPr>
          <w:b/>
          <w:sz w:val="36"/>
          <w:szCs w:val="36"/>
          <w:lang w:val="en-GB"/>
        </w:rPr>
      </w:pPr>
      <w:r w:rsidRPr="00480EDF">
        <w:rPr>
          <w:b/>
          <w:sz w:val="32"/>
          <w:szCs w:val="32"/>
          <w:lang w:val="en-GB"/>
        </w:rPr>
        <w:t>INTERNET PROGRAMMING</w:t>
      </w:r>
      <w:r w:rsidR="00255288">
        <w:rPr>
          <w:b/>
          <w:lang w:val="en-US"/>
        </w:rPr>
        <w:br/>
      </w:r>
      <w:proofErr w:type="spellStart"/>
      <w:r w:rsidR="00C472EA" w:rsidRPr="000C74DF">
        <w:rPr>
          <w:bCs/>
        </w:rPr>
        <w:t>Laboratory</w:t>
      </w:r>
      <w:proofErr w:type="spellEnd"/>
      <w:r w:rsidR="00C472EA" w:rsidRPr="000C74DF">
        <w:rPr>
          <w:bCs/>
        </w:rPr>
        <w:t xml:space="preserve"> </w:t>
      </w:r>
      <w:proofErr w:type="spellStart"/>
      <w:r w:rsidR="00C472EA" w:rsidRPr="000C74DF">
        <w:rPr>
          <w:bCs/>
        </w:rPr>
        <w:t>work</w:t>
      </w:r>
      <w:proofErr w:type="spellEnd"/>
      <w:r w:rsidR="00C472EA" w:rsidRPr="000C74DF">
        <w:rPr>
          <w:bCs/>
        </w:rPr>
        <w:t xml:space="preserve"> </w:t>
      </w:r>
      <w:r w:rsidR="00FF4B14">
        <w:rPr>
          <w:bCs/>
          <w:lang w:val="en-US"/>
        </w:rPr>
        <w:t>2</w:t>
      </w:r>
      <w:r>
        <w:rPr>
          <w:bCs/>
          <w:lang w:val="en-US"/>
        </w:rPr>
        <w:t>-1</w:t>
      </w:r>
      <w:r w:rsidR="00255288">
        <w:rPr>
          <w:bCs/>
          <w:lang w:val="en-US"/>
        </w:rPr>
        <w:br/>
      </w:r>
      <w:proofErr w:type="spellStart"/>
      <w:r w:rsidR="005065AA" w:rsidRPr="000C74DF">
        <w:rPr>
          <w:bCs/>
        </w:rPr>
        <w:t>Variant</w:t>
      </w:r>
      <w:proofErr w:type="spellEnd"/>
      <w:r w:rsidR="005065AA" w:rsidRPr="000C74DF">
        <w:rPr>
          <w:bCs/>
        </w:rPr>
        <w:t xml:space="preserve"> </w:t>
      </w:r>
      <w:r w:rsidR="000C74DF" w:rsidRPr="000C74DF">
        <w:rPr>
          <w:bCs/>
        </w:rPr>
        <w:t>–</w:t>
      </w:r>
      <w:r w:rsidR="005065AA" w:rsidRPr="000C74DF">
        <w:rPr>
          <w:bCs/>
        </w:rPr>
        <w:t xml:space="preserve"> </w:t>
      </w:r>
      <w:r w:rsidR="001275D6">
        <w:rPr>
          <w:bCs/>
        </w:rPr>
        <w:t>7</w:t>
      </w:r>
    </w:p>
    <w:p w14:paraId="4383F2C5" w14:textId="77777777" w:rsidR="00D04EFD" w:rsidRPr="000C74DF" w:rsidRDefault="00D04EFD" w:rsidP="00D95183">
      <w:pPr>
        <w:jc w:val="center"/>
        <w:rPr>
          <w:bCs/>
        </w:rPr>
      </w:pPr>
    </w:p>
    <w:p w14:paraId="2B77B70E" w14:textId="403EC509" w:rsidR="00DC0D9F" w:rsidRPr="000C74DF" w:rsidRDefault="00DC0D9F" w:rsidP="00D95183">
      <w:pPr>
        <w:jc w:val="center"/>
      </w:pPr>
    </w:p>
    <w:p w14:paraId="4319D02C" w14:textId="77777777" w:rsidR="00D95183" w:rsidRPr="000C74DF" w:rsidRDefault="00D95183" w:rsidP="00D95183">
      <w:pPr>
        <w:jc w:val="center"/>
      </w:pPr>
    </w:p>
    <w:p w14:paraId="17CBDB42" w14:textId="02A72F26" w:rsidR="00DF2186" w:rsidRPr="000C74DF" w:rsidRDefault="00DF2186" w:rsidP="00D95183">
      <w:pPr>
        <w:jc w:val="center"/>
      </w:pPr>
    </w:p>
    <w:p w14:paraId="67546215" w14:textId="77777777" w:rsidR="00DF2186" w:rsidRPr="000C74DF" w:rsidRDefault="00DF2186" w:rsidP="00D95183">
      <w:pPr>
        <w:jc w:val="center"/>
      </w:pPr>
    </w:p>
    <w:p w14:paraId="01AE21B7" w14:textId="77777777" w:rsidR="00C77AA6" w:rsidRPr="000C74DF" w:rsidRDefault="00C77AA6" w:rsidP="00DF2186">
      <w:pPr>
        <w:pStyle w:val="Title"/>
        <w:rPr>
          <w:rFonts w:ascii="Times New Roman" w:hAnsi="Times New Roman"/>
          <w:b w:val="0"/>
          <w:bCs/>
          <w:sz w:val="28"/>
        </w:rPr>
      </w:pPr>
    </w:p>
    <w:p w14:paraId="10502A72" w14:textId="7A68255B" w:rsidR="00682F9D" w:rsidRPr="000C74DF" w:rsidRDefault="00C77AA6" w:rsidP="00E232A4">
      <w:pPr>
        <w:pStyle w:val="Title"/>
        <w:ind w:left="6237"/>
        <w:jc w:val="right"/>
        <w:rPr>
          <w:rFonts w:ascii="Times New Roman" w:hAnsi="Times New Roman"/>
          <w:b w:val="0"/>
          <w:bCs/>
          <w:sz w:val="28"/>
        </w:rPr>
      </w:pPr>
      <w:r w:rsidRPr="000C74DF">
        <w:rPr>
          <w:rFonts w:ascii="Times New Roman" w:hAnsi="Times New Roman"/>
          <w:sz w:val="28"/>
        </w:rPr>
        <w:t>Prepared by:</w:t>
      </w:r>
    </w:p>
    <w:p w14:paraId="6E791D66" w14:textId="530A3C2D" w:rsidR="00C77AA6" w:rsidRPr="000C74DF" w:rsidRDefault="00C77AA6" w:rsidP="00255288">
      <w:pPr>
        <w:pStyle w:val="Title"/>
        <w:ind w:left="6237" w:hanging="283"/>
        <w:jc w:val="right"/>
        <w:rPr>
          <w:rFonts w:ascii="Times New Roman" w:hAnsi="Times New Roman"/>
          <w:b w:val="0"/>
          <w:bCs/>
          <w:sz w:val="28"/>
        </w:rPr>
      </w:pPr>
      <w:proofErr w:type="spellStart"/>
      <w:r w:rsidRPr="000C74DF">
        <w:rPr>
          <w:rFonts w:ascii="Times New Roman" w:hAnsi="Times New Roman"/>
          <w:b w:val="0"/>
          <w:bCs/>
          <w:sz w:val="28"/>
        </w:rPr>
        <w:t>s</w:t>
      </w:r>
      <w:r w:rsidR="006D0436" w:rsidRPr="000C74DF">
        <w:rPr>
          <w:rFonts w:ascii="Times New Roman" w:hAnsi="Times New Roman"/>
          <w:b w:val="0"/>
          <w:bCs/>
          <w:sz w:val="28"/>
        </w:rPr>
        <w:t>tudent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proofErr w:type="spellStart"/>
      <w:r w:rsidR="006D0436" w:rsidRPr="000C74DF">
        <w:rPr>
          <w:rFonts w:ascii="Times New Roman" w:hAnsi="Times New Roman"/>
          <w:b w:val="0"/>
          <w:bCs/>
          <w:sz w:val="28"/>
        </w:rPr>
        <w:t>of</w:t>
      </w:r>
      <w:proofErr w:type="spellEnd"/>
      <w:r w:rsidR="006D0436" w:rsidRPr="000C74DF">
        <w:rPr>
          <w:rFonts w:ascii="Times New Roman" w:hAnsi="Times New Roman"/>
          <w:b w:val="0"/>
          <w:bCs/>
          <w:sz w:val="28"/>
        </w:rPr>
        <w:t xml:space="preserve"> </w:t>
      </w:r>
      <w:r w:rsidRPr="000C74DF">
        <w:rPr>
          <w:rFonts w:ascii="Times New Roman" w:hAnsi="Times New Roman"/>
          <w:b w:val="0"/>
          <w:bCs/>
          <w:sz w:val="28"/>
        </w:rPr>
        <w:t xml:space="preserve"> 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B</w:t>
      </w:r>
      <w:r w:rsidR="00255288">
        <w:rPr>
          <w:rFonts w:ascii="Times New Roman" w:hAnsi="Times New Roman"/>
          <w:b w:val="0"/>
          <w:bCs/>
          <w:i/>
          <w:iCs/>
          <w:sz w:val="28"/>
          <w:lang w:val="en-US"/>
        </w:rPr>
        <w:t>a</w:t>
      </w:r>
      <w:r w:rsidR="00DB13B2" w:rsidRPr="000C74DF">
        <w:rPr>
          <w:rFonts w:ascii="Times New Roman" w:hAnsi="Times New Roman"/>
          <w:b w:val="0"/>
          <w:bCs/>
          <w:i/>
          <w:iCs/>
          <w:sz w:val="28"/>
        </w:rPr>
        <w:t>-121-22-4-SE</w:t>
      </w:r>
      <w:r w:rsidRPr="000C74DF">
        <w:rPr>
          <w:rFonts w:ascii="Times New Roman" w:hAnsi="Times New Roman"/>
          <w:b w:val="0"/>
          <w:bCs/>
          <w:sz w:val="28"/>
        </w:rPr>
        <w:t>,</w:t>
      </w:r>
    </w:p>
    <w:p w14:paraId="6D67112E" w14:textId="63D65560" w:rsidR="00B03B3F" w:rsidRPr="000C74DF" w:rsidRDefault="000C74DF" w:rsidP="00E232A4">
      <w:pPr>
        <w:ind w:left="6237"/>
        <w:jc w:val="right"/>
        <w:rPr>
          <w:bCs/>
          <w:i/>
          <w:iCs/>
          <w:lang w:val="en-US"/>
        </w:rPr>
      </w:pPr>
      <w:r w:rsidRPr="000C74DF">
        <w:rPr>
          <w:bCs/>
          <w:i/>
          <w:iCs/>
          <w:lang w:val="en-US"/>
        </w:rPr>
        <w:t xml:space="preserve">Anna </w:t>
      </w:r>
      <w:proofErr w:type="spellStart"/>
      <w:r w:rsidRPr="000C74DF">
        <w:rPr>
          <w:bCs/>
          <w:i/>
          <w:iCs/>
          <w:lang w:val="en-US"/>
        </w:rPr>
        <w:t>Kuts`</w:t>
      </w:r>
      <w:proofErr w:type="spellEnd"/>
    </w:p>
    <w:p w14:paraId="3965BDEB" w14:textId="77777777" w:rsidR="001275D6" w:rsidRDefault="00EB0FC2" w:rsidP="001275D6">
      <w:pPr>
        <w:pStyle w:val="Title"/>
        <w:ind w:left="6237"/>
        <w:jc w:val="right"/>
        <w:rPr>
          <w:rFonts w:ascii="Times New Roman" w:hAnsi="Times New Roman"/>
          <w:sz w:val="28"/>
        </w:rPr>
      </w:pPr>
      <w:proofErr w:type="spellStart"/>
      <w:r w:rsidRPr="000C74DF">
        <w:rPr>
          <w:rFonts w:ascii="Times New Roman" w:hAnsi="Times New Roman"/>
          <w:sz w:val="28"/>
        </w:rPr>
        <w:t>Accepted</w:t>
      </w:r>
      <w:proofErr w:type="spellEnd"/>
      <w:r w:rsidRPr="000C74DF">
        <w:rPr>
          <w:rFonts w:ascii="Times New Roman" w:hAnsi="Times New Roman"/>
          <w:sz w:val="28"/>
        </w:rPr>
        <w:t xml:space="preserve"> </w:t>
      </w:r>
      <w:proofErr w:type="spellStart"/>
      <w:r w:rsidRPr="000C74DF">
        <w:rPr>
          <w:rFonts w:ascii="Times New Roman" w:hAnsi="Times New Roman"/>
          <w:sz w:val="28"/>
        </w:rPr>
        <w:t>by</w:t>
      </w:r>
      <w:proofErr w:type="spellEnd"/>
      <w:r w:rsidR="00454049" w:rsidRPr="000C74DF">
        <w:rPr>
          <w:rFonts w:ascii="Times New Roman" w:hAnsi="Times New Roman"/>
          <w:sz w:val="28"/>
        </w:rPr>
        <w:t>:</w:t>
      </w:r>
    </w:p>
    <w:p w14:paraId="678EF130" w14:textId="77777777" w:rsidR="00804397" w:rsidRDefault="00804397" w:rsidP="00804397">
      <w:pPr>
        <w:pStyle w:val="Title"/>
        <w:ind w:left="6663"/>
        <w:jc w:val="right"/>
        <w:rPr>
          <w:rFonts w:ascii="Times New Roman" w:hAnsi="Times New Roman"/>
          <w:b w:val="0"/>
          <w:i/>
          <w:sz w:val="28"/>
          <w:lang w:val="en-GB"/>
        </w:rPr>
      </w:pPr>
      <w:proofErr w:type="spellStart"/>
      <w:r>
        <w:rPr>
          <w:rFonts w:ascii="Times New Roman" w:hAnsi="Times New Roman"/>
          <w:b w:val="0"/>
          <w:i/>
          <w:sz w:val="28"/>
          <w:lang w:val="en-GB"/>
        </w:rPr>
        <w:t>M</w:t>
      </w:r>
      <w:r w:rsidRPr="008D6540">
        <w:rPr>
          <w:rFonts w:ascii="Times New Roman" w:hAnsi="Times New Roman"/>
          <w:b w:val="0"/>
          <w:i/>
          <w:sz w:val="28"/>
          <w:lang w:val="en-GB"/>
        </w:rPr>
        <w:t>akliuk</w:t>
      </w:r>
      <w:proofErr w:type="spellEnd"/>
      <w:r w:rsidRPr="008D6540">
        <w:rPr>
          <w:rFonts w:ascii="Times New Roman" w:hAnsi="Times New Roman"/>
          <w:b w:val="0"/>
          <w:i/>
          <w:sz w:val="28"/>
          <w:lang w:val="en-GB"/>
        </w:rPr>
        <w:t xml:space="preserve"> 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  <w:r>
        <w:rPr>
          <w:rFonts w:ascii="Times New Roman" w:hAnsi="Times New Roman"/>
          <w:b w:val="0"/>
          <w:i/>
          <w:sz w:val="28"/>
          <w:lang w:val="en-GB"/>
        </w:rPr>
        <w:t>O</w:t>
      </w:r>
      <w:r w:rsidRPr="004E4023">
        <w:rPr>
          <w:rFonts w:ascii="Times New Roman" w:hAnsi="Times New Roman"/>
          <w:b w:val="0"/>
          <w:i/>
          <w:sz w:val="28"/>
          <w:lang w:val="en-GB"/>
        </w:rPr>
        <w:t>.</w:t>
      </w:r>
    </w:p>
    <w:p w14:paraId="7872465D" w14:textId="77777777" w:rsidR="001275D6" w:rsidRDefault="001275D6" w:rsidP="001275D6">
      <w:pPr>
        <w:rPr>
          <w:b/>
          <w:bCs/>
          <w:sz w:val="32"/>
          <w:szCs w:val="32"/>
        </w:rPr>
      </w:pPr>
    </w:p>
    <w:p w14:paraId="4F0FCAE9" w14:textId="77777777" w:rsidR="000C74DF" w:rsidRDefault="000C74DF" w:rsidP="00D95183">
      <w:pPr>
        <w:jc w:val="center"/>
        <w:rPr>
          <w:b/>
          <w:bCs/>
          <w:sz w:val="32"/>
          <w:szCs w:val="32"/>
        </w:rPr>
      </w:pPr>
    </w:p>
    <w:p w14:paraId="5BF8F6DD" w14:textId="77777777" w:rsidR="00D672BC" w:rsidRDefault="00D672BC" w:rsidP="00D95183">
      <w:pPr>
        <w:jc w:val="center"/>
        <w:rPr>
          <w:b/>
          <w:bCs/>
          <w:sz w:val="32"/>
          <w:szCs w:val="32"/>
        </w:rPr>
      </w:pPr>
    </w:p>
    <w:p w14:paraId="08698AE9" w14:textId="77777777" w:rsidR="00804397" w:rsidRDefault="00804397" w:rsidP="00D95183">
      <w:pPr>
        <w:jc w:val="center"/>
        <w:rPr>
          <w:b/>
          <w:bCs/>
          <w:sz w:val="32"/>
          <w:szCs w:val="32"/>
        </w:rPr>
      </w:pPr>
    </w:p>
    <w:p w14:paraId="7C2C920D" w14:textId="72138D64" w:rsidR="00DC0D9F" w:rsidRPr="000C74DF" w:rsidRDefault="00FF4B14" w:rsidP="000C74DF">
      <w:pPr>
        <w:jc w:val="center"/>
        <w:rPr>
          <w:b/>
          <w:bCs/>
          <w:sz w:val="32"/>
          <w:szCs w:val="32"/>
        </w:rPr>
      </w:pPr>
      <w:r w:rsidRPr="00804397">
        <w:rPr>
          <w:b/>
          <w:bCs/>
          <w:sz w:val="32"/>
          <w:szCs w:val="32"/>
          <w:shd w:val="clear" w:color="auto" w:fill="FFB2D7"/>
        </w:rPr>
        <w:lastRenderedPageBreak/>
        <w:t>P</w:t>
      </w:r>
      <w:r w:rsidRPr="00804397">
        <w:rPr>
          <w:b/>
          <w:bCs/>
          <w:sz w:val="32"/>
          <w:szCs w:val="32"/>
          <w:shd w:val="clear" w:color="auto" w:fill="FFB2D7"/>
          <w:lang w:val="en-US"/>
        </w:rPr>
        <w:t>ART 1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: </w:t>
      </w:r>
      <w:r w:rsidRPr="00FF4B14">
        <w:rPr>
          <w:b/>
          <w:bCs/>
          <w:sz w:val="32"/>
          <w:szCs w:val="32"/>
          <w:shd w:val="clear" w:color="auto" w:fill="FFB2D7"/>
          <w:lang w:val="en-US"/>
        </w:rPr>
        <w:t>REST API</w:t>
      </w:r>
      <w:r>
        <w:rPr>
          <w:b/>
          <w:bCs/>
          <w:sz w:val="32"/>
          <w:szCs w:val="32"/>
          <w:shd w:val="clear" w:color="auto" w:fill="FFB2D7"/>
          <w:lang w:val="en-US"/>
        </w:rPr>
        <w:t xml:space="preserve"> </w:t>
      </w:r>
      <w:r w:rsidR="00804397">
        <w:rPr>
          <w:b/>
          <w:bCs/>
          <w:sz w:val="32"/>
          <w:szCs w:val="32"/>
        </w:rPr>
        <w:br/>
      </w:r>
      <w:proofErr w:type="spellStart"/>
      <w:r w:rsidR="00DC0D9F" w:rsidRPr="00D95183">
        <w:rPr>
          <w:b/>
          <w:bCs/>
          <w:sz w:val="32"/>
          <w:szCs w:val="32"/>
        </w:rPr>
        <w:t>Task</w:t>
      </w:r>
      <w:proofErr w:type="spellEnd"/>
    </w:p>
    <w:p w14:paraId="0212EB8F" w14:textId="77777777" w:rsidR="00FF4B14" w:rsidRDefault="00FF4B14" w:rsidP="00FF4B14">
      <w:pPr>
        <w:jc w:val="left"/>
      </w:pPr>
      <w:r>
        <w:t xml:space="preserve">1.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HTML+JavaScript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1-4 </w:t>
      </w:r>
      <w:proofErr w:type="spellStart"/>
      <w:r>
        <w:t>option</w:t>
      </w:r>
      <w:proofErr w:type="spellEnd"/>
      <w:r>
        <w:t>)</w:t>
      </w:r>
    </w:p>
    <w:p w14:paraId="2AE36D3F" w14:textId="77777777" w:rsidR="00FF4B14" w:rsidRDefault="00FF4B14" w:rsidP="00FF4B14">
      <w:pPr>
        <w:jc w:val="left"/>
      </w:pPr>
      <w:r>
        <w:t xml:space="preserve">2.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server-side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/js+express.js,)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</w:t>
      </w:r>
    </w:p>
    <w:p w14:paraId="71E2C860" w14:textId="272641A2" w:rsidR="00FF4B14" w:rsidRDefault="00FF4B14" w:rsidP="00FF4B14">
      <w:pPr>
        <w:pStyle w:val="ListParagraph"/>
        <w:numPr>
          <w:ilvl w:val="0"/>
          <w:numId w:val="33"/>
        </w:numPr>
        <w:jc w:val="left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242E0E73" w14:textId="01B0A950" w:rsidR="00FF4B14" w:rsidRDefault="00FF4B14" w:rsidP="00FF4B14">
      <w:pPr>
        <w:pStyle w:val="ListParagraph"/>
        <w:numPr>
          <w:ilvl w:val="0"/>
          <w:numId w:val="33"/>
        </w:numPr>
        <w:jc w:val="left"/>
      </w:pPr>
      <w:proofErr w:type="spellStart"/>
      <w:r>
        <w:t>Updating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15ED2A1F" w14:textId="715C2426" w:rsidR="00FF4B14" w:rsidRDefault="00FF4B14" w:rsidP="00FF4B14">
      <w:pPr>
        <w:pStyle w:val="ListParagraph"/>
        <w:numPr>
          <w:ilvl w:val="0"/>
          <w:numId w:val="33"/>
        </w:numPr>
        <w:jc w:val="left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(.</w:t>
      </w:r>
      <w:proofErr w:type="spellStart"/>
      <w:r>
        <w:t>xml</w:t>
      </w:r>
      <w:proofErr w:type="spellEnd"/>
      <w:r>
        <w:t>, .</w:t>
      </w:r>
      <w:proofErr w:type="spellStart"/>
      <w:r>
        <w:t>json</w:t>
      </w:r>
      <w:proofErr w:type="spellEnd"/>
      <w:r>
        <w:t>).</w:t>
      </w:r>
    </w:p>
    <w:p w14:paraId="4675A0A8" w14:textId="16A117E9" w:rsidR="00FF4B14" w:rsidRDefault="00FF4B14" w:rsidP="00FF4B14">
      <w:pPr>
        <w:pStyle w:val="ListParagraph"/>
        <w:numPr>
          <w:ilvl w:val="0"/>
          <w:numId w:val="33"/>
        </w:numPr>
        <w:jc w:val="left"/>
      </w:pPr>
      <w:proofErr w:type="spellStart"/>
      <w:r>
        <w:t>Reading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D31F156" w14:textId="3D1F0735" w:rsidR="00B542D0" w:rsidRPr="00FF4B14" w:rsidRDefault="00FF4B14" w:rsidP="00FF4B14">
      <w:pPr>
        <w:pStyle w:val="ListParagraph"/>
        <w:numPr>
          <w:ilvl w:val="0"/>
          <w:numId w:val="33"/>
        </w:numPr>
        <w:jc w:val="left"/>
        <w:rPr>
          <w:b/>
          <w:bCs/>
          <w:sz w:val="32"/>
          <w:szCs w:val="32"/>
          <w:lang w:val="en-US"/>
        </w:rPr>
      </w:pPr>
      <w:proofErr w:type="spellStart"/>
      <w:r>
        <w:t>Deleting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88DB6F8" w14:textId="4EA14DC9" w:rsidR="004E192F" w:rsidRDefault="00DC0D9F" w:rsidP="001275D6">
      <w:pPr>
        <w:jc w:val="center"/>
        <w:rPr>
          <w:b/>
          <w:bCs/>
          <w:sz w:val="32"/>
          <w:szCs w:val="32"/>
        </w:rPr>
      </w:pPr>
      <w:proofErr w:type="spellStart"/>
      <w:r w:rsidRPr="00D95183">
        <w:rPr>
          <w:b/>
          <w:bCs/>
          <w:sz w:val="32"/>
          <w:szCs w:val="32"/>
        </w:rPr>
        <w:t>Solution</w:t>
      </w:r>
      <w:proofErr w:type="spellEnd"/>
    </w:p>
    <w:p w14:paraId="4BF618E2" w14:textId="77777777" w:rsidR="00FF4B14" w:rsidRDefault="00FF4B14" w:rsidP="00443ED2">
      <w:pPr>
        <w:jc w:val="center"/>
      </w:pPr>
      <w:r>
        <w:rPr>
          <w:noProof/>
          <w:lang w:val="en-UA" w:eastAsia="en-US"/>
        </w:rPr>
        <w:drawing>
          <wp:inline distT="0" distB="0" distL="0" distR="0" wp14:anchorId="46E8EDD1" wp14:editId="70F83DCB">
            <wp:extent cx="3098800" cy="2578100"/>
            <wp:effectExtent l="0" t="0" r="0" b="0"/>
            <wp:docPr id="121957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76810" name="Picture 12195768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3652" w14:textId="7324203F" w:rsidR="001275D6" w:rsidRDefault="00FF4B14" w:rsidP="00443ED2">
      <w:pPr>
        <w:jc w:val="center"/>
        <w:rPr>
          <w:lang w:val="en-UA" w:eastAsia="en-US"/>
        </w:rPr>
      </w:pPr>
      <w:r>
        <w:rPr>
          <w:noProof/>
          <w:lang w:val="en-UA" w:eastAsia="en-US"/>
        </w:rPr>
        <w:lastRenderedPageBreak/>
        <w:drawing>
          <wp:inline distT="0" distB="0" distL="0" distR="0" wp14:anchorId="019D4E17" wp14:editId="79B22748">
            <wp:extent cx="5943600" cy="4923155"/>
            <wp:effectExtent l="0" t="0" r="0" b="4445"/>
            <wp:docPr id="1719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1282" name="Picture 1719912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EDF">
        <w:rPr>
          <w:lang w:val="en-UA" w:eastAsia="en-US"/>
        </w:rPr>
        <w:br/>
      </w:r>
      <w:hyperlink r:id="rId14" w:history="1">
        <w:r w:rsidR="00443ED2" w:rsidRPr="003113B5">
          <w:rPr>
            <w:rStyle w:val="Hyperlink"/>
            <w:lang w:val="en-UA" w:eastAsia="en-US"/>
          </w:rPr>
          <w:t>https://github.com/Jasokaa/IP-Olenin</w:t>
        </w:r>
      </w:hyperlink>
    </w:p>
    <w:p w14:paraId="1958D236" w14:textId="77777777" w:rsidR="00443ED2" w:rsidRPr="00BD376A" w:rsidRDefault="00443ED2" w:rsidP="00443ED2">
      <w:pPr>
        <w:jc w:val="center"/>
        <w:rPr>
          <w:lang w:val="en-UA" w:eastAsia="en-US"/>
        </w:rPr>
      </w:pPr>
    </w:p>
    <w:p w14:paraId="4533086F" w14:textId="2B6B975A" w:rsidR="00427BDC" w:rsidRDefault="00427BDC" w:rsidP="00D9518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0885C7C9" w14:textId="7D9EDA60" w:rsidR="00443ED2" w:rsidRDefault="00443ED2" w:rsidP="003E6864">
      <w:pPr>
        <w:spacing w:before="100" w:beforeAutospacing="1" w:after="100" w:afterAutospacing="1" w:line="240" w:lineRule="auto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 </w:t>
      </w:r>
      <w:proofErr w:type="spellStart"/>
      <w:r w:rsidR="00B93996" w:rsidRPr="00B93996">
        <w:t>learn</w:t>
      </w:r>
      <w:proofErr w:type="spellEnd"/>
      <w:r w:rsidR="00B93996">
        <w:rPr>
          <w:lang w:val="en-US"/>
        </w:rPr>
        <w:t>t</w:t>
      </w:r>
      <w:r w:rsidR="00B93996" w:rsidRPr="00B93996">
        <w:t xml:space="preserve"> </w:t>
      </w:r>
      <w:proofErr w:type="spellStart"/>
      <w:r w:rsidR="00B93996" w:rsidRPr="00B93996">
        <w:t>the</w:t>
      </w:r>
      <w:proofErr w:type="spellEnd"/>
      <w:r w:rsidR="00B93996" w:rsidRPr="00B93996">
        <w:t xml:space="preserve"> </w:t>
      </w:r>
      <w:proofErr w:type="spellStart"/>
      <w:r w:rsidR="00B93996" w:rsidRPr="00B93996">
        <w:t>basics</w:t>
      </w:r>
      <w:proofErr w:type="spellEnd"/>
      <w:r w:rsidR="00B93996" w:rsidRPr="00B93996">
        <w:t xml:space="preserve"> </w:t>
      </w:r>
      <w:proofErr w:type="spellStart"/>
      <w:r w:rsidR="00B93996" w:rsidRPr="00B93996">
        <w:t>and</w:t>
      </w:r>
      <w:proofErr w:type="spellEnd"/>
      <w:r w:rsidR="00B93996" w:rsidRPr="00B93996">
        <w:t xml:space="preserve"> </w:t>
      </w:r>
      <w:proofErr w:type="spellStart"/>
      <w:r w:rsidR="00B93996" w:rsidRPr="00B93996">
        <w:t>use</w:t>
      </w:r>
      <w:proofErr w:type="spellEnd"/>
      <w:r w:rsidR="00B93996" w:rsidRPr="00B93996">
        <w:t xml:space="preserve"> </w:t>
      </w:r>
      <w:proofErr w:type="spellStart"/>
      <w:r w:rsidR="00B93996" w:rsidRPr="00B93996">
        <w:t>of</w:t>
      </w:r>
      <w:proofErr w:type="spellEnd"/>
      <w:r w:rsidR="00B93996" w:rsidRPr="00B93996">
        <w:t xml:space="preserve"> </w:t>
      </w:r>
      <w:proofErr w:type="spellStart"/>
      <w:r w:rsidR="00B93996" w:rsidRPr="00B93996">
        <w:t>Rest</w:t>
      </w:r>
      <w:proofErr w:type="spellEnd"/>
      <w:r w:rsidR="00B93996" w:rsidRPr="00B93996">
        <w:t xml:space="preserve"> API </w:t>
      </w:r>
      <w:proofErr w:type="spellStart"/>
      <w:r w:rsidR="00B93996" w:rsidRPr="00B93996">
        <w:t>using</w:t>
      </w:r>
      <w:proofErr w:type="spellEnd"/>
      <w:r w:rsidR="00B93996" w:rsidRPr="00B93996">
        <w:t xml:space="preserve"> </w:t>
      </w:r>
      <w:proofErr w:type="spellStart"/>
      <w:r w:rsidR="00B93996" w:rsidRPr="00B93996">
        <w:t>the</w:t>
      </w:r>
      <w:proofErr w:type="spellEnd"/>
      <w:r w:rsidR="00B93996" w:rsidRPr="00B93996">
        <w:t xml:space="preserve"> </w:t>
      </w:r>
      <w:proofErr w:type="spellStart"/>
      <w:r w:rsidR="00B93996" w:rsidRPr="00B93996">
        <w:t>example</w:t>
      </w:r>
      <w:proofErr w:type="spellEnd"/>
      <w:r w:rsidR="00B93996" w:rsidRPr="00B93996">
        <w:t xml:space="preserve"> </w:t>
      </w:r>
      <w:proofErr w:type="spellStart"/>
      <w:r w:rsidR="00B93996" w:rsidRPr="00B93996">
        <w:t>of</w:t>
      </w:r>
      <w:proofErr w:type="spellEnd"/>
      <w:r w:rsidR="00B93996" w:rsidRPr="00B93996">
        <w:t xml:space="preserve"> </w:t>
      </w:r>
      <w:proofErr w:type="spellStart"/>
      <w:r w:rsidR="00B93996" w:rsidRPr="00B93996">
        <w:t>creating</w:t>
      </w:r>
      <w:proofErr w:type="spellEnd"/>
      <w:r w:rsidR="00B93996" w:rsidRPr="00B93996">
        <w:t xml:space="preserve"> a </w:t>
      </w:r>
      <w:proofErr w:type="spellStart"/>
      <w:r w:rsidR="00B93996" w:rsidRPr="00B93996">
        <w:t>web</w:t>
      </w:r>
      <w:proofErr w:type="spellEnd"/>
      <w:r w:rsidR="00B93996" w:rsidRPr="00B93996">
        <w:t xml:space="preserve"> </w:t>
      </w:r>
      <w:proofErr w:type="spellStart"/>
      <w:r w:rsidR="00B93996" w:rsidRPr="00B93996">
        <w:t>application</w:t>
      </w:r>
      <w:proofErr w:type="spellEnd"/>
      <w:r w:rsidR="00B93996" w:rsidRPr="00B93996">
        <w:t xml:space="preserve"> </w:t>
      </w:r>
      <w:proofErr w:type="spellStart"/>
      <w:r w:rsidR="00B93996" w:rsidRPr="00B93996">
        <w:t>using</w:t>
      </w:r>
      <w:proofErr w:type="spellEnd"/>
      <w:r w:rsidR="00B93996" w:rsidRPr="00B93996">
        <w:t xml:space="preserve"> express</w:t>
      </w:r>
      <w:r w:rsidR="00B93996">
        <w:rPr>
          <w:lang w:val="en-US"/>
        </w:rPr>
        <w:t>.</w:t>
      </w:r>
      <w:r w:rsidR="00B93996" w:rsidRPr="00B93996">
        <w:t xml:space="preserve">js </w:t>
      </w:r>
      <w:proofErr w:type="spellStart"/>
      <w:r w:rsidR="00B93996" w:rsidRPr="00B93996">
        <w:t>tools</w:t>
      </w:r>
      <w:proofErr w:type="spellEnd"/>
      <w:r w:rsidR="00B93996" w:rsidRPr="00B93996">
        <w:t>.</w:t>
      </w:r>
    </w:p>
    <w:p w14:paraId="246CD76F" w14:textId="77777777" w:rsidR="00FF4B14" w:rsidRDefault="00FF4B14" w:rsidP="003E6864">
      <w:pPr>
        <w:spacing w:before="100" w:beforeAutospacing="1" w:after="100" w:afterAutospacing="1" w:line="240" w:lineRule="auto"/>
        <w:jc w:val="left"/>
      </w:pPr>
    </w:p>
    <w:p w14:paraId="4732B0E8" w14:textId="77777777" w:rsidR="00FF4B14" w:rsidRPr="00FF4B14" w:rsidRDefault="00FF4B14" w:rsidP="00FF4B1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1. What is REST API and what are its main principles?</w:t>
      </w:r>
    </w:p>
    <w:p w14:paraId="7EB99576" w14:textId="77777777" w:rsidR="00FF4B14" w:rsidRPr="00FF4B14" w:rsidRDefault="00FF4B14" w:rsidP="00FF4B1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 xml:space="preserve">REST API (Representational State Transfer Application Programming Interface) is an architectural style for designing networked applications. It </w:t>
      </w:r>
      <w:r w:rsidRPr="00FF4B14">
        <w:rPr>
          <w:lang w:val="en-UA" w:eastAsia="en-US"/>
        </w:rPr>
        <w:lastRenderedPageBreak/>
        <w:t>uses standard HTTP methods to interact with resources represented as URLs.</w:t>
      </w:r>
    </w:p>
    <w:p w14:paraId="30A7C043" w14:textId="77777777" w:rsidR="00FF4B14" w:rsidRPr="00FF4B14" w:rsidRDefault="00FF4B14" w:rsidP="00FF4B1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Main principles of REST:</w:t>
      </w:r>
    </w:p>
    <w:p w14:paraId="2E878F80" w14:textId="77777777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Statelessness: Each request from client to server must contain all information needed to understand and process the request. The server does not store client context between requests.</w:t>
      </w:r>
    </w:p>
    <w:p w14:paraId="2198EE14" w14:textId="77777777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Client-Server Architecture: Separation of client and server concerns.</w:t>
      </w:r>
    </w:p>
    <w:p w14:paraId="02F2412C" w14:textId="77777777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Uniform Interface: Resources are identified by URLs, and standard HTTP methods (GET, POST, PUT, DELETE) are used.</w:t>
      </w:r>
    </w:p>
    <w:p w14:paraId="22BAE88A" w14:textId="77777777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Resource-Based: Everything is considered a resource, accessed via URIs.</w:t>
      </w:r>
    </w:p>
    <w:p w14:paraId="7777A869" w14:textId="77777777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Cacheable: Responses must define themselves as cacheable or not to improve performance.</w:t>
      </w:r>
    </w:p>
    <w:p w14:paraId="3170BE7B" w14:textId="2AF07C42" w:rsidR="00FF4B14" w:rsidRPr="00FF4B14" w:rsidRDefault="00FF4B14" w:rsidP="00FF4B14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Layered System: Architecture can have multiple layers (proxies, gateways) to improve scalability.</w:t>
      </w:r>
    </w:p>
    <w:p w14:paraId="4D4844B5" w14:textId="77777777" w:rsidR="00FF4B14" w:rsidRPr="00FF4B14" w:rsidRDefault="00FF4B14" w:rsidP="00FF4B1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2. What HTTP methods are used in REST API and what are they for?</w:t>
      </w:r>
    </w:p>
    <w:p w14:paraId="6880AD4B" w14:textId="77777777" w:rsidR="00FF4B14" w:rsidRPr="00FF4B14" w:rsidRDefault="00FF4B14" w:rsidP="00FF4B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GET: Retrieve data from the server (read-only).</w:t>
      </w:r>
    </w:p>
    <w:p w14:paraId="2B84F269" w14:textId="77777777" w:rsidR="00FF4B14" w:rsidRPr="00FF4B14" w:rsidRDefault="00FF4B14" w:rsidP="00FF4B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POST: Create a new resource on the server.</w:t>
      </w:r>
    </w:p>
    <w:p w14:paraId="265469A8" w14:textId="77777777" w:rsidR="00FF4B14" w:rsidRPr="00FF4B14" w:rsidRDefault="00FF4B14" w:rsidP="00FF4B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PUT: Update an existing resource or create it if it does not exist (idempotent).</w:t>
      </w:r>
    </w:p>
    <w:p w14:paraId="5BB6D250" w14:textId="156B1060" w:rsidR="00FF4B14" w:rsidRPr="00FF4B14" w:rsidRDefault="00FF4B14" w:rsidP="00FF4B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DELETE: Remove a resource from the server.</w:t>
      </w:r>
    </w:p>
    <w:p w14:paraId="0FAF3F1A" w14:textId="77777777" w:rsidR="00FF4B14" w:rsidRPr="00FF4B14" w:rsidRDefault="00FF4B14" w:rsidP="00FF4B1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3. How to distinguish RESTful API from other types of APIs?</w:t>
      </w:r>
    </w:p>
    <w:p w14:paraId="51147B79" w14:textId="77777777" w:rsidR="00FF4B14" w:rsidRPr="00FF4B14" w:rsidRDefault="00FF4B14" w:rsidP="00FF4B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RESTful APIs strictly follow REST architectural principles, such as statelessness, resource-based URLs, and use of standard HTTP methods.</w:t>
      </w:r>
    </w:p>
    <w:p w14:paraId="19D19F2F" w14:textId="77777777" w:rsidR="00FF4B14" w:rsidRPr="00FF4B14" w:rsidRDefault="00FF4B14" w:rsidP="00FF4B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They use standard HTTP status codes and methods uniformly.</w:t>
      </w:r>
    </w:p>
    <w:p w14:paraId="0C1E25FF" w14:textId="5DFFC71F" w:rsidR="00FF4B14" w:rsidRPr="00FF4B14" w:rsidRDefault="00FF4B14" w:rsidP="00FF4B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Other APIs might use different protocols (like SOAP), rely on custom methods, or maintain session states, which REST avoids.</w:t>
      </w:r>
    </w:p>
    <w:p w14:paraId="7BA46227" w14:textId="77777777" w:rsidR="00FF4B14" w:rsidRPr="00FF4B14" w:rsidRDefault="00FF4B14" w:rsidP="00FF4B1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4. How to ensure data security in REST API, specifically authentication and authorization?</w:t>
      </w:r>
    </w:p>
    <w:p w14:paraId="6C566D0C" w14:textId="77777777" w:rsidR="00FF4B14" w:rsidRPr="00FF4B14" w:rsidRDefault="00FF4B14" w:rsidP="00FF4B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Authentication: Verify the identity of the user/client, often using methods like:</w:t>
      </w:r>
    </w:p>
    <w:p w14:paraId="4AA2615E" w14:textId="77777777" w:rsidR="00FF4B14" w:rsidRPr="00FF4B14" w:rsidRDefault="00FF4B14" w:rsidP="00FF4B14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API keys</w:t>
      </w:r>
    </w:p>
    <w:p w14:paraId="527E1E4D" w14:textId="77777777" w:rsidR="00FF4B14" w:rsidRPr="00FF4B14" w:rsidRDefault="00FF4B14" w:rsidP="00FF4B14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lastRenderedPageBreak/>
        <w:t>OAuth tokens</w:t>
      </w:r>
    </w:p>
    <w:p w14:paraId="4B5D50EE" w14:textId="77777777" w:rsidR="00FF4B14" w:rsidRPr="00FF4B14" w:rsidRDefault="00FF4B14" w:rsidP="00FF4B14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JWT (JSON Web Tokens)</w:t>
      </w:r>
    </w:p>
    <w:p w14:paraId="55F695F3" w14:textId="77777777" w:rsidR="00FF4B14" w:rsidRPr="00FF4B14" w:rsidRDefault="00FF4B14" w:rsidP="00FF4B14">
      <w:pPr>
        <w:numPr>
          <w:ilvl w:val="1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Basic Authentication over HTTPS</w:t>
      </w:r>
    </w:p>
    <w:p w14:paraId="6FE35CCC" w14:textId="77777777" w:rsidR="00FF4B14" w:rsidRPr="00FF4B14" w:rsidRDefault="00FF4B14" w:rsidP="00FF4B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Authorization: Control access rights to resources based on authenticated user’s permissions. Often implemented through scopes or roles.</w:t>
      </w:r>
    </w:p>
    <w:p w14:paraId="006BEFEE" w14:textId="77777777" w:rsidR="00FF4B14" w:rsidRPr="00FF4B14" w:rsidRDefault="00FF4B14" w:rsidP="00FF4B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Use HTTPS to encrypt data in transit.</w:t>
      </w:r>
    </w:p>
    <w:p w14:paraId="47E02DA4" w14:textId="77777777" w:rsidR="00FF4B14" w:rsidRPr="00FF4B14" w:rsidRDefault="00FF4B14" w:rsidP="00FF4B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Validate all inputs to prevent injection attacks.</w:t>
      </w:r>
    </w:p>
    <w:p w14:paraId="07F20197" w14:textId="4C0FECE2" w:rsidR="00FF4B14" w:rsidRPr="00FF4B14" w:rsidRDefault="00FF4B14" w:rsidP="00FF4B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Implement rate limiting and logging.</w:t>
      </w:r>
    </w:p>
    <w:p w14:paraId="6A33B394" w14:textId="77777777" w:rsidR="00FF4B14" w:rsidRPr="00FF4B14" w:rsidRDefault="00FF4B14" w:rsidP="00FF4B14">
      <w:p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5. What are best practices for designing REST API for ease of use and maintainability?</w:t>
      </w:r>
    </w:p>
    <w:p w14:paraId="5C7D17AB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Use clear and consistent naming conventions for endpoints (e.g., nouns for resources).</w:t>
      </w:r>
    </w:p>
    <w:p w14:paraId="4601F255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Use proper HTTP status codes to indicate the result of operations.</w:t>
      </w:r>
    </w:p>
    <w:p w14:paraId="53BA8058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Support versioning in URLs or headers to avoid breaking changes.</w:t>
      </w:r>
    </w:p>
    <w:p w14:paraId="34DA852A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Provide meaningful error messages and documentation.</w:t>
      </w:r>
    </w:p>
    <w:p w14:paraId="3E3363E4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Keep URLs simple and intuitive.</w:t>
      </w:r>
    </w:p>
    <w:p w14:paraId="548BEE2E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Use pagination, filtering, and sorting for large datasets.</w:t>
      </w:r>
    </w:p>
    <w:p w14:paraId="173D3813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Support HATEOAS (Hypermedia as the Engine of Application State) to help clients discover actions dynamically.</w:t>
      </w:r>
    </w:p>
    <w:p w14:paraId="229CF0D1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Ensure statelessness in requests.</w:t>
      </w:r>
    </w:p>
    <w:p w14:paraId="79CF5970" w14:textId="77777777" w:rsidR="00FF4B14" w:rsidRPr="00FF4B14" w:rsidRDefault="00FF4B14" w:rsidP="00FF4B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lang w:val="en-UA" w:eastAsia="en-US"/>
        </w:rPr>
      </w:pPr>
      <w:r w:rsidRPr="00FF4B14">
        <w:rPr>
          <w:lang w:val="en-UA" w:eastAsia="en-US"/>
        </w:rPr>
        <w:t>Use JSON as the standard data format unless otherwise needed.</w:t>
      </w:r>
    </w:p>
    <w:p w14:paraId="5C4A4BDE" w14:textId="77777777" w:rsidR="00AC2F47" w:rsidRPr="00AC2F47" w:rsidRDefault="00AC2F47" w:rsidP="00AC2F47">
      <w:pPr>
        <w:spacing w:before="100" w:beforeAutospacing="1" w:after="100" w:afterAutospacing="1" w:line="240" w:lineRule="auto"/>
        <w:ind w:left="360"/>
        <w:jc w:val="left"/>
        <w:rPr>
          <w:lang w:val="en-UA" w:eastAsia="en-US"/>
        </w:rPr>
      </w:pPr>
    </w:p>
    <w:sectPr w:rsidR="00AC2F47" w:rsidRPr="00AC2F47" w:rsidSect="00C77AA6"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D19A" w14:textId="77777777" w:rsidR="00632182" w:rsidRDefault="00632182" w:rsidP="001A2D3D">
      <w:pPr>
        <w:pStyle w:val="InfoBlue"/>
      </w:pPr>
      <w:r>
        <w:separator/>
      </w:r>
    </w:p>
  </w:endnote>
  <w:endnote w:type="continuationSeparator" w:id="0">
    <w:p w14:paraId="4E6A05B9" w14:textId="77777777" w:rsidR="00632182" w:rsidRDefault="00632182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 w:rsidRPr="00D95183" w14:paraId="496A64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A7D3C5" w14:textId="77777777" w:rsidR="00AA48C3" w:rsidRPr="00D95183" w:rsidRDefault="00AA48C3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73F733" w14:textId="5B7E2A24" w:rsidR="00AA48C3" w:rsidRPr="00D95183" w:rsidRDefault="00AA48C3" w:rsidP="00963857">
          <w:pPr>
            <w:jc w:val="center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>K</w:t>
          </w:r>
          <w:r w:rsidR="00156C2A" w:rsidRPr="00D95183">
            <w:rPr>
              <w:sz w:val="24"/>
              <w:szCs w:val="24"/>
            </w:rPr>
            <w:t>y</w:t>
          </w:r>
          <w:r w:rsidRPr="00D95183">
            <w:rPr>
              <w:sz w:val="24"/>
              <w:szCs w:val="24"/>
            </w:rPr>
            <w:t xml:space="preserve">iv, </w:t>
          </w:r>
          <w:r w:rsidR="00051DE5" w:rsidRPr="00D95183">
            <w:rPr>
              <w:sz w:val="24"/>
              <w:szCs w:val="24"/>
            </w:rPr>
            <w:fldChar w:fldCharType="begin"/>
          </w:r>
          <w:r w:rsidRPr="00D95183">
            <w:rPr>
              <w:sz w:val="24"/>
              <w:szCs w:val="24"/>
            </w:rPr>
            <w:instrText xml:space="preserve"> DATE \@ "yyyy" </w:instrText>
          </w:r>
          <w:r w:rsidR="00051DE5" w:rsidRPr="00D95183">
            <w:rPr>
              <w:sz w:val="24"/>
              <w:szCs w:val="24"/>
            </w:rPr>
            <w:fldChar w:fldCharType="separate"/>
          </w:r>
          <w:r w:rsidR="00FF4B14">
            <w:rPr>
              <w:noProof/>
              <w:sz w:val="24"/>
              <w:szCs w:val="24"/>
            </w:rPr>
            <w:t>2025</w:t>
          </w:r>
          <w:r w:rsidR="00051DE5" w:rsidRPr="00D95183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F0FB5" w14:textId="77777777" w:rsidR="00AA48C3" w:rsidRPr="00D95183" w:rsidRDefault="00AA48C3">
          <w:pPr>
            <w:jc w:val="right"/>
            <w:rPr>
              <w:sz w:val="24"/>
              <w:szCs w:val="24"/>
            </w:rPr>
          </w:pPr>
          <w:r w:rsidRPr="00D95183">
            <w:rPr>
              <w:sz w:val="24"/>
              <w:szCs w:val="24"/>
            </w:rPr>
            <w:t xml:space="preserve">Page </w:t>
          </w:r>
          <w:r w:rsidR="00051DE5" w:rsidRPr="00D95183">
            <w:rPr>
              <w:rStyle w:val="PageNumber"/>
              <w:sz w:val="24"/>
              <w:szCs w:val="24"/>
            </w:rPr>
            <w:fldChar w:fldCharType="begin"/>
          </w:r>
          <w:r w:rsidRPr="00D95183">
            <w:rPr>
              <w:rStyle w:val="PageNumber"/>
              <w:sz w:val="24"/>
              <w:szCs w:val="24"/>
            </w:rPr>
            <w:instrText xml:space="preserve"> PAGE </w:instrText>
          </w:r>
          <w:r w:rsidR="00051DE5" w:rsidRPr="00D95183">
            <w:rPr>
              <w:rStyle w:val="PageNumber"/>
              <w:sz w:val="24"/>
              <w:szCs w:val="24"/>
            </w:rPr>
            <w:fldChar w:fldCharType="separate"/>
          </w:r>
          <w:r w:rsidR="00B30B07" w:rsidRPr="00D95183">
            <w:rPr>
              <w:rStyle w:val="PageNumber"/>
              <w:noProof/>
              <w:sz w:val="24"/>
              <w:szCs w:val="24"/>
            </w:rPr>
            <w:t>2</w:t>
          </w:r>
          <w:r w:rsidR="00051DE5" w:rsidRPr="00D95183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1A7197A" w14:textId="77777777" w:rsidR="00AA48C3" w:rsidRPr="00D95183" w:rsidRDefault="00AA48C3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1087" w14:textId="77777777" w:rsidR="00D95183" w:rsidRPr="00D95183" w:rsidRDefault="00D95183" w:rsidP="00AA48C3">
    <w:pPr>
      <w:pStyle w:val="Footer"/>
      <w:jc w:val="center"/>
      <w:rPr>
        <w:sz w:val="24"/>
        <w:szCs w:val="24"/>
      </w:rPr>
    </w:pPr>
  </w:p>
  <w:p w14:paraId="176FBED8" w14:textId="16F81D41" w:rsidR="00AA48C3" w:rsidRPr="00D95183" w:rsidRDefault="00AA48C3" w:rsidP="00AA48C3">
    <w:pPr>
      <w:pStyle w:val="Footer"/>
      <w:jc w:val="center"/>
      <w:rPr>
        <w:sz w:val="24"/>
        <w:szCs w:val="24"/>
      </w:rPr>
    </w:pPr>
    <w:proofErr w:type="spellStart"/>
    <w:r w:rsidRPr="00D95183">
      <w:rPr>
        <w:sz w:val="24"/>
        <w:szCs w:val="24"/>
      </w:rPr>
      <w:t>K</w:t>
    </w:r>
    <w:r w:rsidR="00156C2A" w:rsidRPr="00D95183">
      <w:rPr>
        <w:sz w:val="24"/>
        <w:szCs w:val="24"/>
      </w:rPr>
      <w:t>y</w:t>
    </w:r>
    <w:r w:rsidRPr="00D95183">
      <w:rPr>
        <w:sz w:val="24"/>
        <w:szCs w:val="24"/>
      </w:rPr>
      <w:t>iv</w:t>
    </w:r>
    <w:proofErr w:type="spellEnd"/>
    <w:r w:rsidRPr="00D95183">
      <w:rPr>
        <w:sz w:val="24"/>
        <w:szCs w:val="24"/>
      </w:rPr>
      <w:t xml:space="preserve">, </w:t>
    </w:r>
    <w:r w:rsidR="00051DE5" w:rsidRPr="00D95183">
      <w:rPr>
        <w:sz w:val="24"/>
        <w:szCs w:val="24"/>
      </w:rPr>
      <w:fldChar w:fldCharType="begin"/>
    </w:r>
    <w:r w:rsidRPr="00D95183">
      <w:rPr>
        <w:sz w:val="24"/>
        <w:szCs w:val="24"/>
      </w:rPr>
      <w:instrText xml:space="preserve"> DATE \@ "yyyy" </w:instrText>
    </w:r>
    <w:r w:rsidR="00051DE5" w:rsidRPr="00D95183">
      <w:rPr>
        <w:sz w:val="24"/>
        <w:szCs w:val="24"/>
      </w:rPr>
      <w:fldChar w:fldCharType="separate"/>
    </w:r>
    <w:r w:rsidR="00FF4B14">
      <w:rPr>
        <w:noProof/>
        <w:sz w:val="24"/>
        <w:szCs w:val="24"/>
      </w:rPr>
      <w:t>2025</w:t>
    </w:r>
    <w:r w:rsidR="00051DE5" w:rsidRPr="00D9518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4B93" w14:textId="77777777" w:rsidR="00632182" w:rsidRDefault="00632182" w:rsidP="001A2D3D">
      <w:pPr>
        <w:pStyle w:val="InfoBlue"/>
      </w:pPr>
      <w:r>
        <w:separator/>
      </w:r>
    </w:p>
  </w:footnote>
  <w:footnote w:type="continuationSeparator" w:id="0">
    <w:p w14:paraId="29ED61F6" w14:textId="77777777" w:rsidR="00632182" w:rsidRDefault="00632182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713" w14:textId="75908A86" w:rsidR="00255288" w:rsidRPr="00255288" w:rsidRDefault="00255288" w:rsidP="00255288">
    <w:pPr>
      <w:pStyle w:val="Header"/>
      <w:jc w:val="center"/>
      <w:rPr>
        <w:b/>
        <w:lang w:val="en-US"/>
      </w:rPr>
    </w:pPr>
    <w:r>
      <w:rPr>
        <w:b/>
        <w:lang w:val="en-US"/>
      </w:rPr>
      <w:t>Kyiv</w:t>
    </w:r>
    <w:r w:rsidR="00A13D2A">
      <w:rPr>
        <w:b/>
      </w:rPr>
      <w:t xml:space="preserve"> </w:t>
    </w:r>
    <w:proofErr w:type="spellStart"/>
    <w:r w:rsidR="00A13D2A">
      <w:rPr>
        <w:b/>
      </w:rPr>
      <w:t>Aviation</w:t>
    </w:r>
    <w:proofErr w:type="spellEnd"/>
    <w:r>
      <w:rPr>
        <w:b/>
        <w:lang w:val="en-US"/>
      </w:rPr>
      <w:t xml:space="preserve"> Institute</w:t>
    </w:r>
  </w:p>
  <w:p w14:paraId="3D73F74C" w14:textId="0504C291" w:rsidR="00C472EA" w:rsidRPr="00DB13B2" w:rsidRDefault="00C472EA" w:rsidP="00A13D2A">
    <w:pPr>
      <w:pStyle w:val="Header"/>
      <w:jc w:val="center"/>
      <w:rPr>
        <w:b/>
        <w:lang w:val="en-US"/>
      </w:rPr>
    </w:pPr>
    <w:proofErr w:type="spellStart"/>
    <w:r>
      <w:rPr>
        <w:b/>
      </w:rPr>
      <w:t>Faculty</w:t>
    </w:r>
    <w:proofErr w:type="spellEnd"/>
    <w:r>
      <w:rPr>
        <w:b/>
      </w:rPr>
      <w:t xml:space="preserve"> </w:t>
    </w:r>
    <w:proofErr w:type="spellStart"/>
    <w:r>
      <w:rPr>
        <w:b/>
      </w:rPr>
      <w:t>of</w:t>
    </w:r>
    <w:proofErr w:type="spellEnd"/>
    <w:r>
      <w:rPr>
        <w:b/>
      </w:rPr>
      <w:t xml:space="preserve"> </w:t>
    </w:r>
    <w:r w:rsidR="00DB13B2">
      <w:rPr>
        <w:b/>
        <w:lang w:val="en-US"/>
      </w:rPr>
      <w:t>Computer Science</w:t>
    </w:r>
    <w:r>
      <w:rPr>
        <w:b/>
      </w:rPr>
      <w:t xml:space="preserve"> </w:t>
    </w:r>
    <w:proofErr w:type="spellStart"/>
    <w:r>
      <w:rPr>
        <w:b/>
      </w:rPr>
      <w:t>and</w:t>
    </w:r>
    <w:proofErr w:type="spellEnd"/>
    <w:r>
      <w:rPr>
        <w:b/>
      </w:rPr>
      <w:t xml:space="preserve"> </w:t>
    </w:r>
    <w:r w:rsidR="00DB13B2">
      <w:rPr>
        <w:b/>
        <w:lang w:val="en-US"/>
      </w:rPr>
      <w:t>Technologies</w:t>
    </w:r>
  </w:p>
  <w:p w14:paraId="24E2F2E8" w14:textId="77777777" w:rsidR="00C77AA6" w:rsidRPr="00C77AA6" w:rsidRDefault="00C77AA6" w:rsidP="00A13D2A">
    <w:pPr>
      <w:pStyle w:val="Header"/>
      <w:jc w:val="center"/>
      <w:rPr>
        <w:b/>
      </w:rPr>
    </w:pPr>
    <w:proofErr w:type="spellStart"/>
    <w:r>
      <w:rPr>
        <w:b/>
      </w:rPr>
      <w:t>Software</w:t>
    </w:r>
    <w:proofErr w:type="spellEnd"/>
    <w:r>
      <w:rPr>
        <w:b/>
      </w:rPr>
      <w:t xml:space="preserve"> </w:t>
    </w:r>
    <w:proofErr w:type="spellStart"/>
    <w:r>
      <w:rPr>
        <w:b/>
      </w:rPr>
      <w:t>engineering</w:t>
    </w:r>
    <w:proofErr w:type="spellEnd"/>
    <w:r>
      <w:rPr>
        <w:b/>
      </w:rPr>
      <w:t xml:space="preserve"> </w:t>
    </w:r>
    <w:proofErr w:type="spellStart"/>
    <w:r>
      <w:rPr>
        <w:b/>
      </w:rPr>
      <w:t>department</w:t>
    </w:r>
    <w:proofErr w:type="spellEnd"/>
  </w:p>
  <w:p w14:paraId="318D6F05" w14:textId="77777777" w:rsidR="00A13D2A" w:rsidRPr="00A13D2A" w:rsidRDefault="00A13D2A" w:rsidP="00A13D2A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3CC69E6"/>
    <w:multiLevelType w:val="multilevel"/>
    <w:tmpl w:val="D3D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3206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D0401"/>
    <w:multiLevelType w:val="hybridMultilevel"/>
    <w:tmpl w:val="F3B0269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80F23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B120B"/>
    <w:multiLevelType w:val="multilevel"/>
    <w:tmpl w:val="C3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A1301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63B8D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0653EFF"/>
    <w:multiLevelType w:val="multilevel"/>
    <w:tmpl w:val="E7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41579"/>
    <w:multiLevelType w:val="hybridMultilevel"/>
    <w:tmpl w:val="EDEAAB2C"/>
    <w:lvl w:ilvl="0" w:tplc="1F30F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15A15"/>
    <w:multiLevelType w:val="hybridMultilevel"/>
    <w:tmpl w:val="24ECC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0238"/>
    <w:multiLevelType w:val="multilevel"/>
    <w:tmpl w:val="B90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432E7"/>
    <w:multiLevelType w:val="multilevel"/>
    <w:tmpl w:val="209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37E86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76D73"/>
    <w:multiLevelType w:val="hybridMultilevel"/>
    <w:tmpl w:val="C36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74F70"/>
    <w:multiLevelType w:val="multilevel"/>
    <w:tmpl w:val="93B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27C48"/>
    <w:multiLevelType w:val="hybridMultilevel"/>
    <w:tmpl w:val="54361108"/>
    <w:lvl w:ilvl="0" w:tplc="C7C45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D15CE5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3525C"/>
    <w:multiLevelType w:val="hybridMultilevel"/>
    <w:tmpl w:val="E38AE6EE"/>
    <w:lvl w:ilvl="0" w:tplc="32123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BA590E"/>
    <w:multiLevelType w:val="hybridMultilevel"/>
    <w:tmpl w:val="5182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F12FE"/>
    <w:multiLevelType w:val="multilevel"/>
    <w:tmpl w:val="BDE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D5FC4"/>
    <w:multiLevelType w:val="multilevel"/>
    <w:tmpl w:val="5A3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95D62"/>
    <w:multiLevelType w:val="multilevel"/>
    <w:tmpl w:val="795E6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A65926"/>
    <w:multiLevelType w:val="multilevel"/>
    <w:tmpl w:val="9FE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F4236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016D4"/>
    <w:multiLevelType w:val="multilevel"/>
    <w:tmpl w:val="04C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D1B3C"/>
    <w:multiLevelType w:val="multilevel"/>
    <w:tmpl w:val="F58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96C8A"/>
    <w:multiLevelType w:val="hybridMultilevel"/>
    <w:tmpl w:val="6630D7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CC603A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A7755"/>
    <w:multiLevelType w:val="hybridMultilevel"/>
    <w:tmpl w:val="2E2CAEA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214A54"/>
    <w:multiLevelType w:val="multilevel"/>
    <w:tmpl w:val="743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97F"/>
    <w:multiLevelType w:val="hybridMultilevel"/>
    <w:tmpl w:val="E5BC2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97958"/>
    <w:multiLevelType w:val="hybridMultilevel"/>
    <w:tmpl w:val="33F49B1E"/>
    <w:lvl w:ilvl="0" w:tplc="058AE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202601"/>
    <w:multiLevelType w:val="hybridMultilevel"/>
    <w:tmpl w:val="024429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54630"/>
    <w:multiLevelType w:val="multilevel"/>
    <w:tmpl w:val="AF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00D12"/>
    <w:multiLevelType w:val="hybridMultilevel"/>
    <w:tmpl w:val="487088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8247">
    <w:abstractNumId w:val="0"/>
  </w:num>
  <w:num w:numId="2" w16cid:durableId="1440834338">
    <w:abstractNumId w:val="25"/>
  </w:num>
  <w:num w:numId="3" w16cid:durableId="874776708">
    <w:abstractNumId w:val="9"/>
  </w:num>
  <w:num w:numId="4" w16cid:durableId="223688321">
    <w:abstractNumId w:val="16"/>
  </w:num>
  <w:num w:numId="5" w16cid:durableId="542714865">
    <w:abstractNumId w:val="11"/>
  </w:num>
  <w:num w:numId="6" w16cid:durableId="1216309063">
    <w:abstractNumId w:val="18"/>
  </w:num>
  <w:num w:numId="7" w16cid:durableId="41831840">
    <w:abstractNumId w:val="35"/>
  </w:num>
  <w:num w:numId="8" w16cid:durableId="2030371155">
    <w:abstractNumId w:val="4"/>
  </w:num>
  <w:num w:numId="9" w16cid:durableId="1837914332">
    <w:abstractNumId w:val="32"/>
  </w:num>
  <w:num w:numId="10" w16cid:durableId="1978996653">
    <w:abstractNumId w:val="34"/>
  </w:num>
  <w:num w:numId="11" w16cid:durableId="1409426374">
    <w:abstractNumId w:val="20"/>
  </w:num>
  <w:num w:numId="12" w16cid:durableId="497186130">
    <w:abstractNumId w:val="36"/>
  </w:num>
  <w:num w:numId="13" w16cid:durableId="673998456">
    <w:abstractNumId w:val="30"/>
  </w:num>
  <w:num w:numId="14" w16cid:durableId="683167793">
    <w:abstractNumId w:val="38"/>
  </w:num>
  <w:num w:numId="15" w16cid:durableId="1027829387">
    <w:abstractNumId w:val="22"/>
  </w:num>
  <w:num w:numId="16" w16cid:durableId="1348093188">
    <w:abstractNumId w:val="6"/>
  </w:num>
  <w:num w:numId="17" w16cid:durableId="494616257">
    <w:abstractNumId w:val="24"/>
  </w:num>
  <w:num w:numId="18" w16cid:durableId="1885023841">
    <w:abstractNumId w:val="10"/>
  </w:num>
  <w:num w:numId="19" w16cid:durableId="227810248">
    <w:abstractNumId w:val="37"/>
  </w:num>
  <w:num w:numId="20" w16cid:durableId="1070276754">
    <w:abstractNumId w:val="2"/>
  </w:num>
  <w:num w:numId="21" w16cid:durableId="2091392690">
    <w:abstractNumId w:val="14"/>
  </w:num>
  <w:num w:numId="22" w16cid:durableId="177890629">
    <w:abstractNumId w:val="23"/>
  </w:num>
  <w:num w:numId="23" w16cid:durableId="1509053561">
    <w:abstractNumId w:val="28"/>
  </w:num>
  <w:num w:numId="24" w16cid:durableId="615452644">
    <w:abstractNumId w:val="29"/>
  </w:num>
  <w:num w:numId="25" w16cid:durableId="1820224323">
    <w:abstractNumId w:val="17"/>
  </w:num>
  <w:num w:numId="26" w16cid:durableId="606237188">
    <w:abstractNumId w:val="13"/>
  </w:num>
  <w:num w:numId="27" w16cid:durableId="1178888725">
    <w:abstractNumId w:val="26"/>
  </w:num>
  <w:num w:numId="28" w16cid:durableId="1427850007">
    <w:abstractNumId w:val="33"/>
  </w:num>
  <w:num w:numId="29" w16cid:durableId="1833451924">
    <w:abstractNumId w:val="3"/>
  </w:num>
  <w:num w:numId="30" w16cid:durableId="846561085">
    <w:abstractNumId w:val="7"/>
  </w:num>
  <w:num w:numId="31" w16cid:durableId="1754859086">
    <w:abstractNumId w:val="5"/>
  </w:num>
  <w:num w:numId="32" w16cid:durableId="1479303028">
    <w:abstractNumId w:val="21"/>
  </w:num>
  <w:num w:numId="33" w16cid:durableId="1176574998">
    <w:abstractNumId w:val="12"/>
  </w:num>
  <w:num w:numId="34" w16cid:durableId="733937947">
    <w:abstractNumId w:val="15"/>
  </w:num>
  <w:num w:numId="35" w16cid:durableId="1417366063">
    <w:abstractNumId w:val="8"/>
  </w:num>
  <w:num w:numId="36" w16cid:durableId="415594666">
    <w:abstractNumId w:val="19"/>
  </w:num>
  <w:num w:numId="37" w16cid:durableId="1807428422">
    <w:abstractNumId w:val="31"/>
  </w:num>
  <w:num w:numId="38" w16cid:durableId="115660702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15E89"/>
    <w:rsid w:val="0002082F"/>
    <w:rsid w:val="00021402"/>
    <w:rsid w:val="00022916"/>
    <w:rsid w:val="000306B4"/>
    <w:rsid w:val="00032CE7"/>
    <w:rsid w:val="00032E9E"/>
    <w:rsid w:val="00033B46"/>
    <w:rsid w:val="00036D6D"/>
    <w:rsid w:val="000408B8"/>
    <w:rsid w:val="000429F5"/>
    <w:rsid w:val="0004389D"/>
    <w:rsid w:val="00043BB5"/>
    <w:rsid w:val="0004469D"/>
    <w:rsid w:val="00045243"/>
    <w:rsid w:val="000506EB"/>
    <w:rsid w:val="00051DE5"/>
    <w:rsid w:val="00053803"/>
    <w:rsid w:val="00055BE8"/>
    <w:rsid w:val="0005729E"/>
    <w:rsid w:val="0007141D"/>
    <w:rsid w:val="00074907"/>
    <w:rsid w:val="00080CCC"/>
    <w:rsid w:val="00080DD9"/>
    <w:rsid w:val="00082780"/>
    <w:rsid w:val="00082C8C"/>
    <w:rsid w:val="000843F8"/>
    <w:rsid w:val="00084C28"/>
    <w:rsid w:val="000901B4"/>
    <w:rsid w:val="00092E18"/>
    <w:rsid w:val="000A1A1C"/>
    <w:rsid w:val="000B388E"/>
    <w:rsid w:val="000B3998"/>
    <w:rsid w:val="000B4BDA"/>
    <w:rsid w:val="000B4DE0"/>
    <w:rsid w:val="000B6125"/>
    <w:rsid w:val="000C083A"/>
    <w:rsid w:val="000C1D26"/>
    <w:rsid w:val="000C470F"/>
    <w:rsid w:val="000C74DF"/>
    <w:rsid w:val="000E4FD3"/>
    <w:rsid w:val="000F6BB8"/>
    <w:rsid w:val="000F7598"/>
    <w:rsid w:val="00112057"/>
    <w:rsid w:val="00112E6D"/>
    <w:rsid w:val="001155FA"/>
    <w:rsid w:val="00120AF7"/>
    <w:rsid w:val="0012636D"/>
    <w:rsid w:val="001275D6"/>
    <w:rsid w:val="00134148"/>
    <w:rsid w:val="001366FC"/>
    <w:rsid w:val="00140B0A"/>
    <w:rsid w:val="00143F72"/>
    <w:rsid w:val="001458CE"/>
    <w:rsid w:val="00150FC8"/>
    <w:rsid w:val="00156C2A"/>
    <w:rsid w:val="001600C4"/>
    <w:rsid w:val="0016249A"/>
    <w:rsid w:val="001624C1"/>
    <w:rsid w:val="00164614"/>
    <w:rsid w:val="00165D3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2B67"/>
    <w:rsid w:val="001D3917"/>
    <w:rsid w:val="001D4C75"/>
    <w:rsid w:val="001D7694"/>
    <w:rsid w:val="001D7FF8"/>
    <w:rsid w:val="001E0879"/>
    <w:rsid w:val="001E7530"/>
    <w:rsid w:val="001F102C"/>
    <w:rsid w:val="001F4EE3"/>
    <w:rsid w:val="001F59A3"/>
    <w:rsid w:val="001F60E2"/>
    <w:rsid w:val="001F7B4A"/>
    <w:rsid w:val="00207CB7"/>
    <w:rsid w:val="00214E34"/>
    <w:rsid w:val="00217E22"/>
    <w:rsid w:val="002307F8"/>
    <w:rsid w:val="00233334"/>
    <w:rsid w:val="00241414"/>
    <w:rsid w:val="00243BEE"/>
    <w:rsid w:val="00251EA1"/>
    <w:rsid w:val="00253589"/>
    <w:rsid w:val="00253FCB"/>
    <w:rsid w:val="00254025"/>
    <w:rsid w:val="00255288"/>
    <w:rsid w:val="0025531A"/>
    <w:rsid w:val="00255A41"/>
    <w:rsid w:val="00256144"/>
    <w:rsid w:val="00256504"/>
    <w:rsid w:val="002646AB"/>
    <w:rsid w:val="002650D8"/>
    <w:rsid w:val="00266BD0"/>
    <w:rsid w:val="00270E3F"/>
    <w:rsid w:val="0027142D"/>
    <w:rsid w:val="00273D5F"/>
    <w:rsid w:val="0027429E"/>
    <w:rsid w:val="00274CDC"/>
    <w:rsid w:val="00277264"/>
    <w:rsid w:val="00282CE1"/>
    <w:rsid w:val="00284CA4"/>
    <w:rsid w:val="00290604"/>
    <w:rsid w:val="00292D26"/>
    <w:rsid w:val="00293326"/>
    <w:rsid w:val="00294E76"/>
    <w:rsid w:val="002A2DBD"/>
    <w:rsid w:val="002A2FB8"/>
    <w:rsid w:val="002A30BE"/>
    <w:rsid w:val="002A78D0"/>
    <w:rsid w:val="002B0308"/>
    <w:rsid w:val="002B0EE6"/>
    <w:rsid w:val="002B5D34"/>
    <w:rsid w:val="002C7FA9"/>
    <w:rsid w:val="002D319F"/>
    <w:rsid w:val="002D7238"/>
    <w:rsid w:val="002E1BA5"/>
    <w:rsid w:val="002E1D16"/>
    <w:rsid w:val="002F290C"/>
    <w:rsid w:val="002F3293"/>
    <w:rsid w:val="002F4471"/>
    <w:rsid w:val="00303558"/>
    <w:rsid w:val="00303CF7"/>
    <w:rsid w:val="00307E05"/>
    <w:rsid w:val="00315644"/>
    <w:rsid w:val="00321A65"/>
    <w:rsid w:val="003241D1"/>
    <w:rsid w:val="00330AD8"/>
    <w:rsid w:val="003329C7"/>
    <w:rsid w:val="00334DE3"/>
    <w:rsid w:val="003351E2"/>
    <w:rsid w:val="0035318D"/>
    <w:rsid w:val="00353607"/>
    <w:rsid w:val="0035541F"/>
    <w:rsid w:val="0035734A"/>
    <w:rsid w:val="00360FAA"/>
    <w:rsid w:val="00367362"/>
    <w:rsid w:val="003717FC"/>
    <w:rsid w:val="00382B38"/>
    <w:rsid w:val="003864D9"/>
    <w:rsid w:val="00386C9D"/>
    <w:rsid w:val="0038743C"/>
    <w:rsid w:val="003910FC"/>
    <w:rsid w:val="00392DF6"/>
    <w:rsid w:val="003935F3"/>
    <w:rsid w:val="00394075"/>
    <w:rsid w:val="00394E24"/>
    <w:rsid w:val="003A3615"/>
    <w:rsid w:val="003A4BD3"/>
    <w:rsid w:val="003A5CC8"/>
    <w:rsid w:val="003B153A"/>
    <w:rsid w:val="003B3BF3"/>
    <w:rsid w:val="003B6236"/>
    <w:rsid w:val="003B6AEE"/>
    <w:rsid w:val="003C0006"/>
    <w:rsid w:val="003C0318"/>
    <w:rsid w:val="003C1DB4"/>
    <w:rsid w:val="003C211A"/>
    <w:rsid w:val="003C62C4"/>
    <w:rsid w:val="003C7A54"/>
    <w:rsid w:val="003D6C1A"/>
    <w:rsid w:val="003E6864"/>
    <w:rsid w:val="003F1112"/>
    <w:rsid w:val="003F178F"/>
    <w:rsid w:val="003F52D5"/>
    <w:rsid w:val="003F5989"/>
    <w:rsid w:val="003F5FA2"/>
    <w:rsid w:val="003F7F47"/>
    <w:rsid w:val="004047C4"/>
    <w:rsid w:val="00404B7F"/>
    <w:rsid w:val="00404DA7"/>
    <w:rsid w:val="00406182"/>
    <w:rsid w:val="00406F42"/>
    <w:rsid w:val="00413EA2"/>
    <w:rsid w:val="004148AF"/>
    <w:rsid w:val="0041763D"/>
    <w:rsid w:val="00417C5A"/>
    <w:rsid w:val="00427BDC"/>
    <w:rsid w:val="00427DD8"/>
    <w:rsid w:val="004344F6"/>
    <w:rsid w:val="00443ED2"/>
    <w:rsid w:val="00452D42"/>
    <w:rsid w:val="00454049"/>
    <w:rsid w:val="00457075"/>
    <w:rsid w:val="00460513"/>
    <w:rsid w:val="00467697"/>
    <w:rsid w:val="0047026D"/>
    <w:rsid w:val="00480EDF"/>
    <w:rsid w:val="00483B4A"/>
    <w:rsid w:val="00493DB6"/>
    <w:rsid w:val="004A0917"/>
    <w:rsid w:val="004A69A6"/>
    <w:rsid w:val="004B5035"/>
    <w:rsid w:val="004C451F"/>
    <w:rsid w:val="004C6566"/>
    <w:rsid w:val="004D10DC"/>
    <w:rsid w:val="004D25FE"/>
    <w:rsid w:val="004D5476"/>
    <w:rsid w:val="004D6833"/>
    <w:rsid w:val="004E04A3"/>
    <w:rsid w:val="004E192F"/>
    <w:rsid w:val="004E4EFD"/>
    <w:rsid w:val="004E55E4"/>
    <w:rsid w:val="004E7DDF"/>
    <w:rsid w:val="004F0275"/>
    <w:rsid w:val="004F26A8"/>
    <w:rsid w:val="004F4372"/>
    <w:rsid w:val="00500FF0"/>
    <w:rsid w:val="005062B8"/>
    <w:rsid w:val="005065AA"/>
    <w:rsid w:val="005068C4"/>
    <w:rsid w:val="00507719"/>
    <w:rsid w:val="00507813"/>
    <w:rsid w:val="00513D8A"/>
    <w:rsid w:val="00516204"/>
    <w:rsid w:val="005164CE"/>
    <w:rsid w:val="00516FDB"/>
    <w:rsid w:val="0052115C"/>
    <w:rsid w:val="00521418"/>
    <w:rsid w:val="0052686C"/>
    <w:rsid w:val="00526F37"/>
    <w:rsid w:val="00530770"/>
    <w:rsid w:val="0053646D"/>
    <w:rsid w:val="0053790D"/>
    <w:rsid w:val="00545C7A"/>
    <w:rsid w:val="005479AB"/>
    <w:rsid w:val="00547A86"/>
    <w:rsid w:val="005514D5"/>
    <w:rsid w:val="00552A63"/>
    <w:rsid w:val="00557549"/>
    <w:rsid w:val="00560725"/>
    <w:rsid w:val="00572B1B"/>
    <w:rsid w:val="0057734C"/>
    <w:rsid w:val="00580666"/>
    <w:rsid w:val="00580F55"/>
    <w:rsid w:val="005843B2"/>
    <w:rsid w:val="00584A5B"/>
    <w:rsid w:val="005855B8"/>
    <w:rsid w:val="005939A8"/>
    <w:rsid w:val="00593BE7"/>
    <w:rsid w:val="00594D88"/>
    <w:rsid w:val="00595302"/>
    <w:rsid w:val="005A6103"/>
    <w:rsid w:val="005A7D14"/>
    <w:rsid w:val="005B605B"/>
    <w:rsid w:val="005B7949"/>
    <w:rsid w:val="005C4900"/>
    <w:rsid w:val="005C6A0D"/>
    <w:rsid w:val="005D5CD3"/>
    <w:rsid w:val="005D683D"/>
    <w:rsid w:val="005E6134"/>
    <w:rsid w:val="005F053C"/>
    <w:rsid w:val="005F1125"/>
    <w:rsid w:val="005F60F1"/>
    <w:rsid w:val="005F7FF3"/>
    <w:rsid w:val="006006B0"/>
    <w:rsid w:val="00602D18"/>
    <w:rsid w:val="00603393"/>
    <w:rsid w:val="00604405"/>
    <w:rsid w:val="00612CCF"/>
    <w:rsid w:val="00616F1B"/>
    <w:rsid w:val="00617BBD"/>
    <w:rsid w:val="00622A08"/>
    <w:rsid w:val="0062345F"/>
    <w:rsid w:val="006300E2"/>
    <w:rsid w:val="00630E8D"/>
    <w:rsid w:val="00632182"/>
    <w:rsid w:val="00635749"/>
    <w:rsid w:val="00636A3C"/>
    <w:rsid w:val="006411D1"/>
    <w:rsid w:val="006464A8"/>
    <w:rsid w:val="006500C7"/>
    <w:rsid w:val="00650D73"/>
    <w:rsid w:val="006535F8"/>
    <w:rsid w:val="0065598E"/>
    <w:rsid w:val="00657ECD"/>
    <w:rsid w:val="00661DFD"/>
    <w:rsid w:val="00671D8F"/>
    <w:rsid w:val="00671E66"/>
    <w:rsid w:val="00672003"/>
    <w:rsid w:val="006726A7"/>
    <w:rsid w:val="00675A8C"/>
    <w:rsid w:val="00677F03"/>
    <w:rsid w:val="00682F9D"/>
    <w:rsid w:val="006869B6"/>
    <w:rsid w:val="00691112"/>
    <w:rsid w:val="00691988"/>
    <w:rsid w:val="006944D0"/>
    <w:rsid w:val="0069493D"/>
    <w:rsid w:val="006962E6"/>
    <w:rsid w:val="006970A0"/>
    <w:rsid w:val="006A0EB4"/>
    <w:rsid w:val="006A145D"/>
    <w:rsid w:val="006A1E00"/>
    <w:rsid w:val="006B0E17"/>
    <w:rsid w:val="006B15B5"/>
    <w:rsid w:val="006B24DB"/>
    <w:rsid w:val="006B4BA8"/>
    <w:rsid w:val="006B5F3A"/>
    <w:rsid w:val="006B625C"/>
    <w:rsid w:val="006B7D1E"/>
    <w:rsid w:val="006C1A99"/>
    <w:rsid w:val="006D0436"/>
    <w:rsid w:val="006D765E"/>
    <w:rsid w:val="006E3B3C"/>
    <w:rsid w:val="006E7CF3"/>
    <w:rsid w:val="006F5D83"/>
    <w:rsid w:val="007016E9"/>
    <w:rsid w:val="0070285F"/>
    <w:rsid w:val="00703B30"/>
    <w:rsid w:val="007044FC"/>
    <w:rsid w:val="00705198"/>
    <w:rsid w:val="007052E5"/>
    <w:rsid w:val="007118C1"/>
    <w:rsid w:val="0071564E"/>
    <w:rsid w:val="00715E8F"/>
    <w:rsid w:val="00730457"/>
    <w:rsid w:val="007340A4"/>
    <w:rsid w:val="007364C3"/>
    <w:rsid w:val="00737F72"/>
    <w:rsid w:val="007425E8"/>
    <w:rsid w:val="00747A33"/>
    <w:rsid w:val="007510D5"/>
    <w:rsid w:val="00753085"/>
    <w:rsid w:val="00754653"/>
    <w:rsid w:val="0075504A"/>
    <w:rsid w:val="007552F0"/>
    <w:rsid w:val="0076019C"/>
    <w:rsid w:val="00760940"/>
    <w:rsid w:val="00763F8C"/>
    <w:rsid w:val="0076451E"/>
    <w:rsid w:val="0077588D"/>
    <w:rsid w:val="00796D0B"/>
    <w:rsid w:val="00797969"/>
    <w:rsid w:val="007A3240"/>
    <w:rsid w:val="007A6CB8"/>
    <w:rsid w:val="007B30D7"/>
    <w:rsid w:val="007B5A6A"/>
    <w:rsid w:val="007B63BD"/>
    <w:rsid w:val="007B7666"/>
    <w:rsid w:val="007C03CA"/>
    <w:rsid w:val="007C42C9"/>
    <w:rsid w:val="007C4F29"/>
    <w:rsid w:val="007D11AD"/>
    <w:rsid w:val="007E0FC0"/>
    <w:rsid w:val="007E5390"/>
    <w:rsid w:val="007F05F7"/>
    <w:rsid w:val="007F231C"/>
    <w:rsid w:val="007F4CFD"/>
    <w:rsid w:val="007F6F29"/>
    <w:rsid w:val="00800576"/>
    <w:rsid w:val="00801340"/>
    <w:rsid w:val="00802B48"/>
    <w:rsid w:val="00803D56"/>
    <w:rsid w:val="00804397"/>
    <w:rsid w:val="00804B72"/>
    <w:rsid w:val="0080581C"/>
    <w:rsid w:val="0080681A"/>
    <w:rsid w:val="00806E10"/>
    <w:rsid w:val="00814C3A"/>
    <w:rsid w:val="00817CA5"/>
    <w:rsid w:val="00830EE9"/>
    <w:rsid w:val="00831A49"/>
    <w:rsid w:val="00832220"/>
    <w:rsid w:val="00833F04"/>
    <w:rsid w:val="00846286"/>
    <w:rsid w:val="0084729C"/>
    <w:rsid w:val="00850C56"/>
    <w:rsid w:val="00852146"/>
    <w:rsid w:val="00853F4A"/>
    <w:rsid w:val="0085440D"/>
    <w:rsid w:val="00854537"/>
    <w:rsid w:val="008627BF"/>
    <w:rsid w:val="00866F9E"/>
    <w:rsid w:val="00867435"/>
    <w:rsid w:val="008726C9"/>
    <w:rsid w:val="00881629"/>
    <w:rsid w:val="008830CC"/>
    <w:rsid w:val="008865BF"/>
    <w:rsid w:val="00892FD9"/>
    <w:rsid w:val="008946DE"/>
    <w:rsid w:val="008A2CFC"/>
    <w:rsid w:val="008A3315"/>
    <w:rsid w:val="008B5A30"/>
    <w:rsid w:val="008B7157"/>
    <w:rsid w:val="008C19F3"/>
    <w:rsid w:val="008C3510"/>
    <w:rsid w:val="008C3985"/>
    <w:rsid w:val="008D7A1A"/>
    <w:rsid w:val="008D7E17"/>
    <w:rsid w:val="008E2C30"/>
    <w:rsid w:val="008E3912"/>
    <w:rsid w:val="008E3F37"/>
    <w:rsid w:val="008E635F"/>
    <w:rsid w:val="008F3819"/>
    <w:rsid w:val="008F3829"/>
    <w:rsid w:val="008F3DDD"/>
    <w:rsid w:val="008F4392"/>
    <w:rsid w:val="008F4AF5"/>
    <w:rsid w:val="00906C0E"/>
    <w:rsid w:val="009111BC"/>
    <w:rsid w:val="0091299D"/>
    <w:rsid w:val="00916DD7"/>
    <w:rsid w:val="0092081D"/>
    <w:rsid w:val="00921416"/>
    <w:rsid w:val="00923187"/>
    <w:rsid w:val="00924669"/>
    <w:rsid w:val="009339F5"/>
    <w:rsid w:val="00933EF9"/>
    <w:rsid w:val="00941923"/>
    <w:rsid w:val="00941C85"/>
    <w:rsid w:val="0094486B"/>
    <w:rsid w:val="00946C05"/>
    <w:rsid w:val="00947787"/>
    <w:rsid w:val="00955961"/>
    <w:rsid w:val="00961FE7"/>
    <w:rsid w:val="00962F88"/>
    <w:rsid w:val="00963857"/>
    <w:rsid w:val="00963F2A"/>
    <w:rsid w:val="0096678A"/>
    <w:rsid w:val="00966B41"/>
    <w:rsid w:val="00971A2B"/>
    <w:rsid w:val="00977B7D"/>
    <w:rsid w:val="009811E9"/>
    <w:rsid w:val="009B07E4"/>
    <w:rsid w:val="009B0F53"/>
    <w:rsid w:val="009B413C"/>
    <w:rsid w:val="009C1A7A"/>
    <w:rsid w:val="009C1ED8"/>
    <w:rsid w:val="009C3240"/>
    <w:rsid w:val="009C3827"/>
    <w:rsid w:val="009C4988"/>
    <w:rsid w:val="009D25A0"/>
    <w:rsid w:val="009D3239"/>
    <w:rsid w:val="009D6DD0"/>
    <w:rsid w:val="009E0369"/>
    <w:rsid w:val="009E464F"/>
    <w:rsid w:val="009E51FE"/>
    <w:rsid w:val="009E529A"/>
    <w:rsid w:val="009F01A9"/>
    <w:rsid w:val="00A012CF"/>
    <w:rsid w:val="00A03242"/>
    <w:rsid w:val="00A059C8"/>
    <w:rsid w:val="00A102DC"/>
    <w:rsid w:val="00A13AB9"/>
    <w:rsid w:val="00A13D2A"/>
    <w:rsid w:val="00A14A3E"/>
    <w:rsid w:val="00A1585D"/>
    <w:rsid w:val="00A222E2"/>
    <w:rsid w:val="00A24A61"/>
    <w:rsid w:val="00A24F55"/>
    <w:rsid w:val="00A27031"/>
    <w:rsid w:val="00A3545C"/>
    <w:rsid w:val="00A41ED2"/>
    <w:rsid w:val="00A4666A"/>
    <w:rsid w:val="00A50498"/>
    <w:rsid w:val="00A54470"/>
    <w:rsid w:val="00A560BF"/>
    <w:rsid w:val="00A61460"/>
    <w:rsid w:val="00A65741"/>
    <w:rsid w:val="00A756B9"/>
    <w:rsid w:val="00A7778C"/>
    <w:rsid w:val="00A82025"/>
    <w:rsid w:val="00A85B47"/>
    <w:rsid w:val="00A860A3"/>
    <w:rsid w:val="00A87370"/>
    <w:rsid w:val="00A87816"/>
    <w:rsid w:val="00A91D31"/>
    <w:rsid w:val="00A9697E"/>
    <w:rsid w:val="00A97EE7"/>
    <w:rsid w:val="00AA239C"/>
    <w:rsid w:val="00AA2FC4"/>
    <w:rsid w:val="00AA48C3"/>
    <w:rsid w:val="00AA6847"/>
    <w:rsid w:val="00AB0DE0"/>
    <w:rsid w:val="00AC081B"/>
    <w:rsid w:val="00AC2F47"/>
    <w:rsid w:val="00AC365F"/>
    <w:rsid w:val="00AC60F5"/>
    <w:rsid w:val="00AD52BA"/>
    <w:rsid w:val="00AE0401"/>
    <w:rsid w:val="00AE1287"/>
    <w:rsid w:val="00AF0C8C"/>
    <w:rsid w:val="00AF0D6A"/>
    <w:rsid w:val="00AF261E"/>
    <w:rsid w:val="00AF36DF"/>
    <w:rsid w:val="00AF5A5D"/>
    <w:rsid w:val="00B02ECA"/>
    <w:rsid w:val="00B03B3F"/>
    <w:rsid w:val="00B139B9"/>
    <w:rsid w:val="00B21BB4"/>
    <w:rsid w:val="00B2539B"/>
    <w:rsid w:val="00B25F4A"/>
    <w:rsid w:val="00B26C18"/>
    <w:rsid w:val="00B279EB"/>
    <w:rsid w:val="00B30B07"/>
    <w:rsid w:val="00B40820"/>
    <w:rsid w:val="00B4234C"/>
    <w:rsid w:val="00B42F92"/>
    <w:rsid w:val="00B4440D"/>
    <w:rsid w:val="00B5147B"/>
    <w:rsid w:val="00B542D0"/>
    <w:rsid w:val="00B57C60"/>
    <w:rsid w:val="00B61EDE"/>
    <w:rsid w:val="00B651BD"/>
    <w:rsid w:val="00B66D9E"/>
    <w:rsid w:val="00B76BD3"/>
    <w:rsid w:val="00B808A2"/>
    <w:rsid w:val="00B83287"/>
    <w:rsid w:val="00B90206"/>
    <w:rsid w:val="00B925B8"/>
    <w:rsid w:val="00B93996"/>
    <w:rsid w:val="00B94F8F"/>
    <w:rsid w:val="00B96566"/>
    <w:rsid w:val="00B97860"/>
    <w:rsid w:val="00BA73C7"/>
    <w:rsid w:val="00BB4E99"/>
    <w:rsid w:val="00BC5398"/>
    <w:rsid w:val="00BC6486"/>
    <w:rsid w:val="00BD376A"/>
    <w:rsid w:val="00BD6B7E"/>
    <w:rsid w:val="00BE333E"/>
    <w:rsid w:val="00BE52B3"/>
    <w:rsid w:val="00BE5B7C"/>
    <w:rsid w:val="00BF1023"/>
    <w:rsid w:val="00BF279B"/>
    <w:rsid w:val="00BF7983"/>
    <w:rsid w:val="00C056C2"/>
    <w:rsid w:val="00C13228"/>
    <w:rsid w:val="00C27D16"/>
    <w:rsid w:val="00C33D61"/>
    <w:rsid w:val="00C35419"/>
    <w:rsid w:val="00C360B6"/>
    <w:rsid w:val="00C36168"/>
    <w:rsid w:val="00C43D71"/>
    <w:rsid w:val="00C472EA"/>
    <w:rsid w:val="00C52BD9"/>
    <w:rsid w:val="00C575B4"/>
    <w:rsid w:val="00C61C92"/>
    <w:rsid w:val="00C73B9B"/>
    <w:rsid w:val="00C77AA6"/>
    <w:rsid w:val="00C8095F"/>
    <w:rsid w:val="00C82B63"/>
    <w:rsid w:val="00C83514"/>
    <w:rsid w:val="00C9109B"/>
    <w:rsid w:val="00C9195A"/>
    <w:rsid w:val="00CA6D0A"/>
    <w:rsid w:val="00CC17BD"/>
    <w:rsid w:val="00CC4369"/>
    <w:rsid w:val="00CD4C2A"/>
    <w:rsid w:val="00CD7CA8"/>
    <w:rsid w:val="00CE092E"/>
    <w:rsid w:val="00CE3F0A"/>
    <w:rsid w:val="00CF2E33"/>
    <w:rsid w:val="00CF63E3"/>
    <w:rsid w:val="00D007D1"/>
    <w:rsid w:val="00D007E8"/>
    <w:rsid w:val="00D04EFD"/>
    <w:rsid w:val="00D058F4"/>
    <w:rsid w:val="00D130AA"/>
    <w:rsid w:val="00D22A4F"/>
    <w:rsid w:val="00D27ED0"/>
    <w:rsid w:val="00D32C06"/>
    <w:rsid w:val="00D3465C"/>
    <w:rsid w:val="00D359D3"/>
    <w:rsid w:val="00D4100E"/>
    <w:rsid w:val="00D445DA"/>
    <w:rsid w:val="00D532D1"/>
    <w:rsid w:val="00D57AE7"/>
    <w:rsid w:val="00D62C30"/>
    <w:rsid w:val="00D66AE3"/>
    <w:rsid w:val="00D672BC"/>
    <w:rsid w:val="00D71AD8"/>
    <w:rsid w:val="00D80567"/>
    <w:rsid w:val="00D87131"/>
    <w:rsid w:val="00D91614"/>
    <w:rsid w:val="00D91E33"/>
    <w:rsid w:val="00D930A1"/>
    <w:rsid w:val="00D95183"/>
    <w:rsid w:val="00D95892"/>
    <w:rsid w:val="00DA2811"/>
    <w:rsid w:val="00DA35CD"/>
    <w:rsid w:val="00DA54F1"/>
    <w:rsid w:val="00DA72F0"/>
    <w:rsid w:val="00DA778C"/>
    <w:rsid w:val="00DB13B2"/>
    <w:rsid w:val="00DB6227"/>
    <w:rsid w:val="00DB66DC"/>
    <w:rsid w:val="00DC0D9F"/>
    <w:rsid w:val="00DC522A"/>
    <w:rsid w:val="00DD0546"/>
    <w:rsid w:val="00DD2CC1"/>
    <w:rsid w:val="00DE0C97"/>
    <w:rsid w:val="00DE4DB0"/>
    <w:rsid w:val="00DE5BF2"/>
    <w:rsid w:val="00DE709C"/>
    <w:rsid w:val="00DF1DD2"/>
    <w:rsid w:val="00DF2186"/>
    <w:rsid w:val="00DF5713"/>
    <w:rsid w:val="00DF60B8"/>
    <w:rsid w:val="00E02760"/>
    <w:rsid w:val="00E072D4"/>
    <w:rsid w:val="00E07EC2"/>
    <w:rsid w:val="00E20887"/>
    <w:rsid w:val="00E232A4"/>
    <w:rsid w:val="00E26B4F"/>
    <w:rsid w:val="00E305A0"/>
    <w:rsid w:val="00E3336E"/>
    <w:rsid w:val="00E37A6F"/>
    <w:rsid w:val="00E41167"/>
    <w:rsid w:val="00E4422A"/>
    <w:rsid w:val="00E51D31"/>
    <w:rsid w:val="00E67203"/>
    <w:rsid w:val="00E701E3"/>
    <w:rsid w:val="00E83BD2"/>
    <w:rsid w:val="00E86AA3"/>
    <w:rsid w:val="00E90842"/>
    <w:rsid w:val="00E91658"/>
    <w:rsid w:val="00E93E05"/>
    <w:rsid w:val="00EA2F31"/>
    <w:rsid w:val="00EA4206"/>
    <w:rsid w:val="00EA5572"/>
    <w:rsid w:val="00EA6B72"/>
    <w:rsid w:val="00EB0FC2"/>
    <w:rsid w:val="00EB1394"/>
    <w:rsid w:val="00EB2A05"/>
    <w:rsid w:val="00EB3035"/>
    <w:rsid w:val="00EB36EA"/>
    <w:rsid w:val="00EB602D"/>
    <w:rsid w:val="00EC196D"/>
    <w:rsid w:val="00EC2DCF"/>
    <w:rsid w:val="00EC3F9B"/>
    <w:rsid w:val="00ED07D8"/>
    <w:rsid w:val="00ED094F"/>
    <w:rsid w:val="00ED4C40"/>
    <w:rsid w:val="00EE46A1"/>
    <w:rsid w:val="00EE62F9"/>
    <w:rsid w:val="00EF30AD"/>
    <w:rsid w:val="00EF4810"/>
    <w:rsid w:val="00EF6058"/>
    <w:rsid w:val="00F0214C"/>
    <w:rsid w:val="00F05321"/>
    <w:rsid w:val="00F155B5"/>
    <w:rsid w:val="00F17259"/>
    <w:rsid w:val="00F21569"/>
    <w:rsid w:val="00F23CA5"/>
    <w:rsid w:val="00F35FA2"/>
    <w:rsid w:val="00F427E1"/>
    <w:rsid w:val="00F437D3"/>
    <w:rsid w:val="00F46FB5"/>
    <w:rsid w:val="00F61F93"/>
    <w:rsid w:val="00F63D0F"/>
    <w:rsid w:val="00F663EF"/>
    <w:rsid w:val="00F66A2C"/>
    <w:rsid w:val="00F72360"/>
    <w:rsid w:val="00F773EE"/>
    <w:rsid w:val="00F776A8"/>
    <w:rsid w:val="00F77D04"/>
    <w:rsid w:val="00F87ABB"/>
    <w:rsid w:val="00F87EEA"/>
    <w:rsid w:val="00F90B5B"/>
    <w:rsid w:val="00F9740A"/>
    <w:rsid w:val="00FA6757"/>
    <w:rsid w:val="00FB5B3B"/>
    <w:rsid w:val="00FB6AA4"/>
    <w:rsid w:val="00FC6499"/>
    <w:rsid w:val="00FC6539"/>
    <w:rsid w:val="00FD59B1"/>
    <w:rsid w:val="00FE13D7"/>
    <w:rsid w:val="00FE1D8F"/>
    <w:rsid w:val="00FE3626"/>
    <w:rsid w:val="00FF1768"/>
    <w:rsid w:val="00FF4B14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D320F87"/>
  <w15:docId w15:val="{F57159DC-EBAB-458A-A589-52EFD8B4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83"/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numPr>
        <w:numId w:val="3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uiPriority w:val="22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numPr>
        <w:numId w:val="2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numPr>
        <w:ilvl w:val="0"/>
        <w:numId w:val="0"/>
      </w:numPr>
      <w:spacing w:before="15" w:after="15" w:line="240" w:lineRule="auto"/>
    </w:pPr>
    <w:rPr>
      <w:rFonts w:ascii="Times New Roman" w:hAnsi="Times New Roman"/>
      <w:bCs/>
      <w:i w:val="0"/>
      <w:color w:val="000000"/>
      <w:sz w:val="22"/>
      <w:szCs w:val="22"/>
    </w:rPr>
  </w:style>
  <w:style w:type="paragraph" w:customStyle="1" w:styleId="10">
    <w:name w:val="Абзац списка1"/>
    <w:basedOn w:val="Normal"/>
    <w:uiPriority w:val="34"/>
    <w:qFormat/>
    <w:rsid w:val="00EB0FC2"/>
    <w:pPr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spacing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spacing w:line="240" w:lineRule="auto"/>
      <w:ind w:left="-80" w:right="-80"/>
      <w:jc w:val="center"/>
    </w:pPr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740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3ED2"/>
  </w:style>
  <w:style w:type="character" w:customStyle="1" w:styleId="hljs-name">
    <w:name w:val="hljs-name"/>
    <w:basedOn w:val="DefaultParagraphFont"/>
    <w:rsid w:val="00443ED2"/>
  </w:style>
  <w:style w:type="character" w:customStyle="1" w:styleId="hljs-attr">
    <w:name w:val="hljs-attr"/>
    <w:basedOn w:val="DefaultParagraphFont"/>
    <w:rsid w:val="00443ED2"/>
  </w:style>
  <w:style w:type="character" w:customStyle="1" w:styleId="hljs-string">
    <w:name w:val="hljs-string"/>
    <w:basedOn w:val="DefaultParagraphFont"/>
    <w:rsid w:val="0044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asokaa/IP-Olen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FBA21-FD0B-465D-971B-BA1C91A64B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C:\VITKOVSKA\PROGRAMMING\Report template.dotm</Template>
  <TotalTime>6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SED_003</dc:creator>
  <cp:lastModifiedBy>Microsoft Office User</cp:lastModifiedBy>
  <cp:revision>4</cp:revision>
  <cp:lastPrinted>1899-12-31T22:59:56Z</cp:lastPrinted>
  <dcterms:created xsi:type="dcterms:W3CDTF">2025-05-21T20:24:00Z</dcterms:created>
  <dcterms:modified xsi:type="dcterms:W3CDTF">2025-05-21T21:50:00Z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